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Angsana New" w:hAnsi="Angsana New"/>
          <w:sz w:val="28"/>
        </w:rPr>
        <w:id w:val="16927735"/>
        <w:docPartObj>
          <w:docPartGallery w:val="Cover Pages"/>
          <w:docPartUnique/>
        </w:docPartObj>
      </w:sdtPr>
      <w:sdtEndPr>
        <w:rPr>
          <w:rFonts w:asciiTheme="minorHAnsi" w:hAnsiTheme="minorHAnsi"/>
          <w:sz w:val="23"/>
        </w:rPr>
      </w:sdtEndPr>
      <w:sdtContent>
        <w:tbl>
          <w:tblPr>
            <w:tblStyle w:val="TableGrid"/>
            <w:tblW w:w="5000" w:type="pct"/>
            <w:jc w:val="center"/>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tblPr>
          <w:tblGrid>
            <w:gridCol w:w="2468"/>
            <w:gridCol w:w="7842"/>
          </w:tblGrid>
          <w:tr w:rsidR="00532F2A" w:rsidRPr="00E54337">
            <w:trPr>
              <w:trHeight w:val="3960"/>
              <w:jc w:val="center"/>
            </w:trPr>
            <w:tc>
              <w:tcPr>
                <w:tcW w:w="1450" w:type="pct"/>
                <w:tcBorders>
                  <w:top w:val="nil"/>
                  <w:left w:val="nil"/>
                  <w:bottom w:val="nil"/>
                  <w:right w:val="nil"/>
                </w:tcBorders>
                <w:shd w:val="clear" w:color="auto" w:fill="auto"/>
              </w:tcPr>
              <w:p w:rsidR="00532F2A" w:rsidRPr="00E54337" w:rsidRDefault="00532F2A">
                <w:pPr>
                  <w:pStyle w:val="NoSpacing"/>
                  <w:rPr>
                    <w:rFonts w:ascii="Angsana New" w:hAnsi="Angsana New"/>
                    <w:sz w:val="28"/>
                  </w:rPr>
                </w:pPr>
              </w:p>
            </w:tc>
            <w:tc>
              <w:tcPr>
                <w:tcW w:w="4000" w:type="pct"/>
                <w:tcBorders>
                  <w:top w:val="nil"/>
                  <w:left w:val="nil"/>
                  <w:bottom w:val="nil"/>
                  <w:right w:val="nil"/>
                </w:tcBorders>
                <w:shd w:val="clear" w:color="auto" w:fill="auto"/>
                <w:tcMar>
                  <w:left w:w="115" w:type="dxa"/>
                  <w:bottom w:w="115" w:type="dxa"/>
                </w:tcMar>
                <w:vAlign w:val="bottom"/>
              </w:tcPr>
              <w:p w:rsidR="00532F2A" w:rsidRPr="00E54337" w:rsidRDefault="003337CC" w:rsidP="008D444E">
                <w:pPr>
                  <w:pStyle w:val="Title"/>
                </w:pPr>
                <w:sdt>
                  <w:sdtPr>
                    <w:alias w:val="Title"/>
                    <w:id w:val="541102321"/>
                    <w:placeholder>
                      <w:docPart w:val="AC27A04E19334102B98DC347389E3B38"/>
                    </w:placeholder>
                    <w:dataBinding w:prefixMappings="xmlns:ns0='http://schemas.openxmlformats.org/package/2006/metadata/core-properties' xmlns:ns1='http://purl.org/dc/elements/1.1/'" w:xpath="/ns0:coreProperties[1]/ns1:title[1]" w:storeItemID="{6C3C8BC8-F283-45AE-878A-BAB7291924A1}"/>
                    <w:text/>
                  </w:sdtPr>
                  <w:sdtContent>
                    <w:r w:rsidR="009030E1" w:rsidRPr="00E54337">
                      <w:rPr>
                        <w:cs/>
                        <w:lang w:bidi="th-TH"/>
                      </w:rPr>
                      <w:t>ระบบการสร้างตัวติดตั้งสำหรับ</w:t>
                    </w:r>
                    <w:r w:rsidR="009030E1" w:rsidRPr="00E54337">
                      <w:t xml:space="preserve"> OpenVPN</w:t>
                    </w:r>
                  </w:sdtContent>
                </w:sdt>
              </w:p>
            </w:tc>
          </w:tr>
          <w:tr w:rsidR="00532F2A" w:rsidRPr="00E54337">
            <w:trPr>
              <w:jc w:val="center"/>
            </w:trPr>
            <w:tc>
              <w:tcPr>
                <w:tcW w:w="1450" w:type="pct"/>
                <w:tcBorders>
                  <w:top w:val="nil"/>
                  <w:left w:val="nil"/>
                  <w:bottom w:val="nil"/>
                  <w:right w:val="nil"/>
                </w:tcBorders>
                <w:shd w:val="clear" w:color="auto" w:fill="auto"/>
              </w:tcPr>
              <w:p w:rsidR="00532F2A" w:rsidRPr="00E54337" w:rsidRDefault="00532F2A">
                <w:pPr>
                  <w:pStyle w:val="NoSpacing"/>
                  <w:rPr>
                    <w:rFonts w:ascii="Angsana New" w:hAnsi="Angsana New"/>
                    <w:color w:val="EBDDC3" w:themeColor="background2"/>
                    <w:sz w:val="28"/>
                  </w:rPr>
                </w:pPr>
              </w:p>
            </w:tc>
            <w:tc>
              <w:tcPr>
                <w:tcW w:w="4000" w:type="pct"/>
                <w:tcBorders>
                  <w:top w:val="nil"/>
                  <w:left w:val="nil"/>
                  <w:bottom w:val="nil"/>
                  <w:right w:val="nil"/>
                </w:tcBorders>
                <w:shd w:val="clear" w:color="auto" w:fill="auto"/>
                <w:tcMar>
                  <w:left w:w="72" w:type="dxa"/>
                  <w:bottom w:w="216" w:type="dxa"/>
                  <w:right w:w="0" w:type="dxa"/>
                </w:tcMar>
                <w:vAlign w:val="bottom"/>
              </w:tcPr>
              <w:p w:rsidR="00532F2A" w:rsidRPr="00E54337" w:rsidRDefault="00F65CEA">
                <w:pPr>
                  <w:rPr>
                    <w:rFonts w:ascii="Angsana New" w:hAnsi="Angsana New"/>
                    <w:sz w:val="28"/>
                  </w:rPr>
                </w:pPr>
                <w:r w:rsidRPr="00E54337">
                  <w:rPr>
                    <w:rFonts w:ascii="Angsana New" w:hAnsi="Angsana New"/>
                    <w:noProof/>
                    <w:sz w:val="28"/>
                    <w:lang w:eastAsia="en-US" w:bidi="th-TH"/>
                  </w:rPr>
                  <w:drawing>
                    <wp:inline distT="0" distB="0" distL="0" distR="0">
                      <wp:extent cx="4907166" cy="3375113"/>
                      <wp:effectExtent l="9525" t="9525" r="17259" b="6262"/>
                      <wp:docPr id="4" name="Picture 4"/>
                      <wp:cNvGraphicFramePr/>
                      <a:graphic xmlns:a="http://schemas.openxmlformats.org/drawingml/2006/main">
                        <a:graphicData uri="http://schemas.openxmlformats.org/drawingml/2006/picture">
                          <pic:pic xmlns:pic="http://schemas.openxmlformats.org/drawingml/2006/picture">
                            <pic:nvPicPr>
                              <pic:cNvPr id="0" name="j0313896.jpg"/>
                              <pic:cNvPicPr>
                                <a:picLocks noChangeAspect="1"/>
                              </pic:cNvPicPr>
                            </pic:nvPicPr>
                            <pic:blipFill>
                              <a:blip r:embed="rId9"/>
                              <a:stretch>
                                <a:fillRect/>
                              </a:stretch>
                            </pic:blipFill>
                            <pic:spPr>
                              <a:xfrm>
                                <a:off x="0" y="0"/>
                                <a:ext cx="4915213" cy="3375113"/>
                              </a:xfrm>
                              <a:prstGeom prst="rect">
                                <a:avLst/>
                              </a:prstGeom>
                            </pic:spPr>
                          </pic:pic>
                        </a:graphicData>
                      </a:graphic>
                    </wp:inline>
                  </w:drawing>
                </w:r>
              </w:p>
            </w:tc>
          </w:tr>
          <w:tr w:rsidR="00532F2A" w:rsidRPr="00E54337">
            <w:trPr>
              <w:trHeight w:val="864"/>
              <w:jc w:val="center"/>
            </w:trPr>
            <w:tc>
              <w:tcPr>
                <w:tcW w:w="1450" w:type="pct"/>
                <w:tcBorders>
                  <w:top w:val="nil"/>
                  <w:left w:val="nil"/>
                  <w:bottom w:val="nil"/>
                </w:tcBorders>
                <w:shd w:val="clear" w:color="auto" w:fill="DD8047" w:themeFill="accent2"/>
                <w:vAlign w:val="center"/>
              </w:tcPr>
              <w:p w:rsidR="00532F2A" w:rsidRPr="00E54337" w:rsidRDefault="003337CC">
                <w:pPr>
                  <w:pStyle w:val="NoSpacing"/>
                  <w:jc w:val="center"/>
                  <w:rPr>
                    <w:rFonts w:ascii="Angsana New" w:hAnsi="Angsana New"/>
                    <w:color w:val="FFFFFF" w:themeColor="background1"/>
                    <w:sz w:val="28"/>
                  </w:rPr>
                </w:pPr>
                <w:sdt>
                  <w:sdtPr>
                    <w:rPr>
                      <w:rFonts w:ascii="Angsana New" w:hAnsi="Angsana New"/>
                      <w:color w:val="FFFFFF" w:themeColor="background1"/>
                      <w:sz w:val="28"/>
                    </w:rPr>
                    <w:alias w:val="Date"/>
                    <w:id w:val="541102334"/>
                    <w:placeholder>
                      <w:docPart w:val="501249DE795B44718A725FF5D2F5045E"/>
                    </w:placeholder>
                    <w:date w:fullDate="2009-05-26T00:00:00Z">
                      <w:dateFormat w:val="M/d/yyyy"/>
                      <w:lid w:val="en-US"/>
                      <w:storeMappedDataAs w:val="dateTime"/>
                      <w:calendar w:val="gregorian"/>
                    </w:date>
                  </w:sdtPr>
                  <w:sdtContent>
                    <w:r w:rsidR="009030E1" w:rsidRPr="00E54337">
                      <w:rPr>
                        <w:rFonts w:ascii="Angsana New" w:hAnsi="Angsana New"/>
                        <w:color w:val="FFFFFF" w:themeColor="background1"/>
                        <w:sz w:val="28"/>
                      </w:rPr>
                      <w:t>5/26/2009</w:t>
                    </w:r>
                  </w:sdtContent>
                </w:sdt>
              </w:p>
            </w:tc>
            <w:tc>
              <w:tcPr>
                <w:tcW w:w="4000" w:type="pct"/>
                <w:tcBorders>
                  <w:top w:val="nil"/>
                  <w:bottom w:val="nil"/>
                  <w:right w:val="nil"/>
                </w:tcBorders>
                <w:shd w:val="clear" w:color="auto" w:fill="94B6D2" w:themeFill="accent1"/>
                <w:tcMar>
                  <w:left w:w="216" w:type="dxa"/>
                </w:tcMar>
                <w:vAlign w:val="center"/>
              </w:tcPr>
              <w:p w:rsidR="00532F2A" w:rsidRPr="00E54337" w:rsidRDefault="003337CC" w:rsidP="009030E1">
                <w:pPr>
                  <w:pStyle w:val="NoSpacing"/>
                  <w:rPr>
                    <w:rFonts w:ascii="Angsana New" w:hAnsi="Angsana New"/>
                    <w:color w:val="FFFFFF" w:themeColor="background1"/>
                    <w:sz w:val="28"/>
                  </w:rPr>
                </w:pPr>
                <w:sdt>
                  <w:sdtPr>
                    <w:rPr>
                      <w:rFonts w:ascii="Angsana New" w:hAnsi="Angsana New"/>
                      <w:color w:val="FFFFFF" w:themeColor="background1"/>
                      <w:sz w:val="28"/>
                      <w:cs/>
                      <w:lang w:bidi="th-TH"/>
                    </w:rPr>
                    <w:alias w:val="Subtitle"/>
                    <w:id w:val="541102329"/>
                    <w:placeholder>
                      <w:docPart w:val="864EE28A62364D9993856D57D2237FAF"/>
                    </w:placeholder>
                    <w:dataBinding w:prefixMappings="xmlns:ns0='http://schemas.openxmlformats.org/package/2006/metadata/core-properties' xmlns:ns1='http://purl.org/dc/elements/1.1/'" w:xpath="/ns0:coreProperties[1]/ns1:subject[1]" w:storeItemID="{6C3C8BC8-F283-45AE-878A-BAB7291924A1}"/>
                    <w:text/>
                  </w:sdtPr>
                  <w:sdtContent>
                    <w:r w:rsidR="009030E1" w:rsidRPr="00E54337">
                      <w:rPr>
                        <w:rFonts w:ascii="Angsana New" w:hAnsi="Angsana New"/>
                        <w:color w:val="FFFFFF" w:themeColor="background1"/>
                        <w:sz w:val="28"/>
                        <w:cs/>
                        <w:lang w:bidi="th-TH"/>
                      </w:rPr>
                      <w:t xml:space="preserve">สร้าง OpenVPN installer ผ่าน </w:t>
                    </w:r>
                    <w:r w:rsidR="009030E1" w:rsidRPr="00E54337">
                      <w:rPr>
                        <w:rFonts w:ascii="Angsana New" w:hAnsi="Angsana New"/>
                        <w:color w:val="FFFFFF" w:themeColor="background1"/>
                        <w:sz w:val="28"/>
                        <w:lang w:bidi="th-TH"/>
                      </w:rPr>
                      <w:t>Web Browser</w:t>
                    </w:r>
                  </w:sdtContent>
                </w:sdt>
              </w:p>
            </w:tc>
          </w:tr>
          <w:tr w:rsidR="00532F2A" w:rsidRPr="00E54337">
            <w:trPr>
              <w:jc w:val="center"/>
            </w:trPr>
            <w:tc>
              <w:tcPr>
                <w:tcW w:w="1450" w:type="pct"/>
                <w:tcBorders>
                  <w:top w:val="nil"/>
                  <w:left w:val="nil"/>
                  <w:bottom w:val="nil"/>
                  <w:right w:val="nil"/>
                </w:tcBorders>
                <w:shd w:val="clear" w:color="auto" w:fill="auto"/>
                <w:vAlign w:val="center"/>
              </w:tcPr>
              <w:p w:rsidR="00532F2A" w:rsidRPr="00E54337" w:rsidRDefault="00532F2A">
                <w:pPr>
                  <w:pStyle w:val="NoSpacing"/>
                  <w:rPr>
                    <w:rFonts w:ascii="Angsana New" w:hAnsi="Angsana New"/>
                    <w:color w:val="FFFFFF" w:themeColor="background1"/>
                    <w:sz w:val="28"/>
                  </w:rPr>
                </w:pPr>
              </w:p>
            </w:tc>
            <w:tc>
              <w:tcPr>
                <w:tcW w:w="4000" w:type="pct"/>
                <w:tcBorders>
                  <w:top w:val="nil"/>
                  <w:left w:val="nil"/>
                  <w:bottom w:val="nil"/>
                  <w:right w:val="nil"/>
                </w:tcBorders>
                <w:shd w:val="clear" w:color="auto" w:fill="auto"/>
                <w:tcMar>
                  <w:top w:w="432" w:type="dxa"/>
                  <w:left w:w="216" w:type="dxa"/>
                  <w:right w:w="432" w:type="dxa"/>
                </w:tcMar>
              </w:tcPr>
              <w:p w:rsidR="009030E1" w:rsidRPr="00E54337" w:rsidRDefault="009030E1" w:rsidP="009030E1">
                <w:pPr>
                  <w:pStyle w:val="a"/>
                  <w:ind w:left="0" w:firstLine="0"/>
                  <w:rPr>
                    <w:b w:val="0"/>
                    <w:bCs w:val="0"/>
                    <w:cs/>
                  </w:rPr>
                </w:pPr>
                <w:r w:rsidRPr="00E54337">
                  <w:rPr>
                    <w:b w:val="0"/>
                    <w:bCs w:val="0"/>
                    <w:cs/>
                  </w:rPr>
                  <w:tab/>
                  <w:t xml:space="preserve">เมื่อผู้ใช้โหลดตัวโปรแกรม </w:t>
                </w:r>
                <w:r w:rsidRPr="00E54337">
                  <w:rPr>
                    <w:b w:val="0"/>
                    <w:bCs w:val="0"/>
                  </w:rPr>
                  <w:t xml:space="preserve">OpenVPN </w:t>
                </w:r>
                <w:r w:rsidRPr="00E54337">
                  <w:rPr>
                    <w:b w:val="0"/>
                    <w:bCs w:val="0"/>
                    <w:cs/>
                  </w:rPr>
                  <w:t xml:space="preserve">ไปลงที่เครื่องตัวเองแล้ว ยังต้องทำการดาวน์โหลด </w:t>
                </w:r>
                <w:r w:rsidRPr="00E54337">
                  <w:rPr>
                    <w:b w:val="0"/>
                    <w:bCs w:val="0"/>
                  </w:rPr>
                  <w:t xml:space="preserve">Certificate, key , config </w:t>
                </w:r>
                <w:r w:rsidRPr="00E54337">
                  <w:rPr>
                    <w:b w:val="0"/>
                    <w:bCs w:val="0"/>
                    <w:cs/>
                  </w:rPr>
                  <w:t xml:space="preserve">ไปลงใน </w:t>
                </w:r>
                <w:r w:rsidRPr="00E54337">
                  <w:rPr>
                    <w:b w:val="0"/>
                    <w:bCs w:val="0"/>
                  </w:rPr>
                  <w:t xml:space="preserve">directory </w:t>
                </w:r>
                <w:r w:rsidRPr="00E54337">
                  <w:rPr>
                    <w:b w:val="0"/>
                    <w:bCs w:val="0"/>
                    <w:cs/>
                  </w:rPr>
                  <w:t>ที่ถูกต้องเอง ทำให้เกิดความยุ่งยาก</w:t>
                </w:r>
                <w:r w:rsidR="00DE090C" w:rsidRPr="00E54337">
                  <w:rPr>
                    <w:b w:val="0"/>
                    <w:bCs w:val="0"/>
                    <w:cs/>
                  </w:rPr>
                  <w:t xml:space="preserve"> จึงได้มีการสร้างระบบการสร้างตัวติดตั้งเพื่อให้ผู้ใช้สามารถดาวน์โหลดโปรแกรมไปลงที่เครื่องแล้วใช้งานได้เลย</w:t>
                </w:r>
              </w:p>
              <w:p w:rsidR="00532F2A" w:rsidRPr="00E54337" w:rsidRDefault="00F65CEA">
                <w:pPr>
                  <w:pStyle w:val="NoSpacing"/>
                  <w:spacing w:line="360" w:lineRule="auto"/>
                  <w:rPr>
                    <w:rFonts w:ascii="Angsana New" w:hAnsi="Angsana New"/>
                    <w:sz w:val="28"/>
                  </w:rPr>
                </w:pPr>
                <w:r w:rsidRPr="00E54337">
                  <w:rPr>
                    <w:rFonts w:ascii="Angsana New" w:hAnsi="Angsana New"/>
                    <w:sz w:val="28"/>
                  </w:rPr>
                  <w:t xml:space="preserve">  </w:t>
                </w:r>
              </w:p>
              <w:p w:rsidR="00532F2A" w:rsidRPr="00E54337" w:rsidRDefault="00532F2A">
                <w:pPr>
                  <w:pStyle w:val="NoSpacing"/>
                  <w:rPr>
                    <w:rFonts w:ascii="Angsana New" w:hAnsi="Angsana New"/>
                    <w:i/>
                    <w:color w:val="775F55" w:themeColor="text2"/>
                    <w:sz w:val="28"/>
                  </w:rPr>
                </w:pPr>
              </w:p>
            </w:tc>
          </w:tr>
        </w:tbl>
        <w:p w:rsidR="00DE090C" w:rsidRPr="000512E9" w:rsidRDefault="00DE090C" w:rsidP="000512E9">
          <w:pPr>
            <w:pStyle w:val="Heading1"/>
          </w:pPr>
          <w:r w:rsidRPr="000512E9">
            <w:rPr>
              <w:rFonts w:ascii="Angsana New" w:hAnsi="Angsana New" w:hint="cs"/>
              <w:szCs w:val="32"/>
              <w:cs/>
              <w:lang w:bidi="th-TH"/>
            </w:rPr>
            <w:lastRenderedPageBreak/>
            <w:t>บทที่</w:t>
          </w:r>
          <w:r w:rsidRPr="000512E9">
            <w:rPr>
              <w:rFonts w:ascii="Times New Roman" w:hAnsi="Times New Roman" w:cs="Times New Roman" w:hint="cs"/>
              <w:szCs w:val="32"/>
              <w:rtl/>
              <w:cs/>
            </w:rPr>
            <w:t xml:space="preserve"> </w:t>
          </w:r>
          <w:r w:rsidRPr="000512E9">
            <w:t xml:space="preserve">1 </w:t>
          </w:r>
          <w:r w:rsidRPr="000512E9">
            <w:rPr>
              <w:rFonts w:ascii="Angsana New" w:hAnsi="Angsana New" w:hint="cs"/>
              <w:szCs w:val="32"/>
              <w:cs/>
              <w:lang w:bidi="th-TH"/>
            </w:rPr>
            <w:t>ขั้นตอนการ</w:t>
          </w:r>
          <w:r w:rsidRPr="000512E9">
            <w:t xml:space="preserve"> compile </w:t>
          </w:r>
          <w:r w:rsidRPr="000512E9">
            <w:rPr>
              <w:rFonts w:ascii="Angsana New" w:hAnsi="Angsana New" w:hint="cs"/>
              <w:szCs w:val="32"/>
              <w:cs/>
              <w:lang w:bidi="th-TH"/>
            </w:rPr>
            <w:t>และสร้าง</w:t>
          </w:r>
          <w:r w:rsidRPr="000512E9">
            <w:rPr>
              <w:rFonts w:ascii="Times New Roman" w:hAnsi="Times New Roman" w:cs="Times New Roman" w:hint="cs"/>
              <w:szCs w:val="32"/>
              <w:rtl/>
              <w:cs/>
            </w:rPr>
            <w:t xml:space="preserve"> </w:t>
          </w:r>
          <w:r w:rsidRPr="000512E9">
            <w:t xml:space="preserve">openVPN installer </w:t>
          </w:r>
          <w:r w:rsidRPr="000512E9">
            <w:rPr>
              <w:rFonts w:ascii="Angsana New" w:hAnsi="Angsana New" w:hint="cs"/>
              <w:szCs w:val="32"/>
              <w:cs/>
              <w:lang w:bidi="th-TH"/>
            </w:rPr>
            <w:t>ใน</w:t>
          </w:r>
          <w:r w:rsidRPr="000512E9">
            <w:rPr>
              <w:rFonts w:ascii="Times New Roman" w:hAnsi="Times New Roman" w:cs="Times New Roman" w:hint="cs"/>
              <w:szCs w:val="32"/>
              <w:rtl/>
              <w:cs/>
            </w:rPr>
            <w:t xml:space="preserve"> </w:t>
          </w:r>
          <w:r w:rsidRPr="000512E9">
            <w:t>window</w:t>
          </w:r>
        </w:p>
        <w:p w:rsidR="00E41056" w:rsidRPr="00E54337" w:rsidRDefault="009771CF" w:rsidP="009771CF">
          <w:pPr>
            <w:pStyle w:val="Heading2"/>
            <w:rPr>
              <w:rFonts w:ascii="Angsana New" w:hAnsi="Angsana New"/>
              <w:szCs w:val="28"/>
              <w:cs/>
              <w:lang w:bidi="th-TH"/>
            </w:rPr>
          </w:pPr>
          <w:r w:rsidRPr="00E54337">
            <w:rPr>
              <w:rFonts w:ascii="Angsana New" w:hAnsi="Angsana New"/>
              <w:szCs w:val="28"/>
            </w:rPr>
            <w:t xml:space="preserve">1.1 </w:t>
          </w:r>
          <w:r w:rsidRPr="00E54337">
            <w:rPr>
              <w:rFonts w:ascii="Angsana New" w:hAnsi="Angsana New"/>
              <w:szCs w:val="28"/>
              <w:cs/>
              <w:lang w:bidi="th-TH"/>
            </w:rPr>
            <w:t>ต้องใช้องค์ประกอบอะไรบ้าง</w:t>
          </w:r>
        </w:p>
        <w:p w:rsidR="00DE090C" w:rsidRPr="00E54337" w:rsidRDefault="003337CC" w:rsidP="009771CF">
          <w:pPr>
            <w:pStyle w:val="ListBullet3"/>
            <w:rPr>
              <w:rFonts w:ascii="Angsana New" w:hAnsi="Angsana New"/>
              <w:sz w:val="28"/>
            </w:rPr>
          </w:pPr>
          <w:hyperlink r:id="rId10" w:history="1">
            <w:r w:rsidR="00DE090C" w:rsidRPr="00E54337">
              <w:rPr>
                <w:rStyle w:val="Hyperlink"/>
                <w:rFonts w:ascii="Angsana New" w:hAnsi="Angsana New"/>
                <w:sz w:val="28"/>
              </w:rPr>
              <w:t>OpenVPN 2.1_rc7 source package</w:t>
            </w:r>
          </w:hyperlink>
          <w:r w:rsidR="00DE090C" w:rsidRPr="00E54337">
            <w:rPr>
              <w:rFonts w:ascii="Angsana New" w:hAnsi="Angsana New"/>
              <w:sz w:val="28"/>
              <w:cs/>
              <w:lang w:bidi="th-TH"/>
            </w:rPr>
            <w:t xml:space="preserve"> ตัวโปรแกรมมัน</w:t>
          </w:r>
        </w:p>
        <w:p w:rsidR="00DE090C" w:rsidRPr="00E54337" w:rsidRDefault="003337CC" w:rsidP="009771CF">
          <w:pPr>
            <w:pStyle w:val="ListBullet3"/>
            <w:rPr>
              <w:rFonts w:ascii="Angsana New" w:hAnsi="Angsana New"/>
              <w:sz w:val="28"/>
            </w:rPr>
          </w:pPr>
          <w:hyperlink r:id="rId11" w:history="1">
            <w:r w:rsidR="00DE090C" w:rsidRPr="00E54337">
              <w:rPr>
                <w:rStyle w:val="Hyperlink"/>
                <w:rFonts w:ascii="Angsana New" w:hAnsi="Angsana New"/>
                <w:sz w:val="28"/>
              </w:rPr>
              <w:t>OpenSSL 0.9.8g source package</w:t>
            </w:r>
          </w:hyperlink>
          <w:r w:rsidR="00DE090C" w:rsidRPr="00E54337">
            <w:rPr>
              <w:rFonts w:ascii="Angsana New" w:hAnsi="Angsana New"/>
              <w:sz w:val="28"/>
              <w:cs/>
              <w:lang w:bidi="th-TH"/>
            </w:rPr>
            <w:t xml:space="preserve"> เป็น </w:t>
          </w:r>
          <w:r w:rsidR="00DE090C" w:rsidRPr="00E54337">
            <w:rPr>
              <w:rFonts w:ascii="Angsana New" w:hAnsi="Angsana New"/>
              <w:sz w:val="28"/>
            </w:rPr>
            <w:t xml:space="preserve">library </w:t>
          </w:r>
          <w:r w:rsidR="00DE090C" w:rsidRPr="00E54337">
            <w:rPr>
              <w:rFonts w:ascii="Angsana New" w:hAnsi="Angsana New"/>
              <w:sz w:val="28"/>
              <w:cs/>
              <w:lang w:bidi="th-TH"/>
            </w:rPr>
            <w:t>ที่จำเป็นหากต้องการ</w:t>
          </w:r>
          <w:r w:rsidR="00DE090C" w:rsidRPr="00E54337">
            <w:rPr>
              <w:rFonts w:ascii="Angsana New" w:hAnsi="Angsana New"/>
              <w:sz w:val="28"/>
            </w:rPr>
            <w:t>encrypt</w:t>
          </w:r>
        </w:p>
        <w:p w:rsidR="00E41056" w:rsidRPr="00E54337" w:rsidRDefault="003337CC" w:rsidP="009771CF">
          <w:pPr>
            <w:pStyle w:val="ListBullet3"/>
            <w:rPr>
              <w:rFonts w:ascii="Angsana New" w:hAnsi="Angsana New"/>
              <w:sz w:val="28"/>
            </w:rPr>
          </w:pPr>
          <w:hyperlink r:id="rId12" w:history="1">
            <w:r w:rsidR="00DE090C" w:rsidRPr="00E54337">
              <w:rPr>
                <w:rStyle w:val="Hyperlink"/>
                <w:rFonts w:ascii="Angsana New" w:hAnsi="Angsana New"/>
                <w:sz w:val="28"/>
              </w:rPr>
              <w:t>LZO 2.03 source package</w:t>
            </w:r>
          </w:hyperlink>
          <w:r w:rsidR="00DE090C" w:rsidRPr="00E54337">
            <w:rPr>
              <w:rFonts w:ascii="Angsana New" w:hAnsi="Angsana New"/>
              <w:sz w:val="28"/>
            </w:rPr>
            <w:t xml:space="preserve">  </w:t>
          </w:r>
          <w:r w:rsidR="00DE090C" w:rsidRPr="00E54337">
            <w:rPr>
              <w:rFonts w:ascii="Angsana New" w:hAnsi="Angsana New"/>
              <w:sz w:val="28"/>
              <w:cs/>
              <w:lang w:bidi="th-TH"/>
            </w:rPr>
            <w:t xml:space="preserve">คือ </w:t>
          </w:r>
          <w:hyperlink r:id="rId13" w:history="1">
            <w:r w:rsidR="00DE090C" w:rsidRPr="00E54337">
              <w:rPr>
                <w:rStyle w:val="Hyperlink"/>
                <w:rFonts w:ascii="Angsana New" w:hAnsi="Angsana New"/>
                <w:sz w:val="28"/>
              </w:rPr>
              <w:t>LZO real-time compression library</w:t>
            </w:r>
          </w:hyperlink>
        </w:p>
        <w:p w:rsidR="009771CF" w:rsidRPr="00E54337" w:rsidRDefault="009771CF" w:rsidP="009771CF">
          <w:pPr>
            <w:pStyle w:val="ListBullet3"/>
            <w:rPr>
              <w:rFonts w:ascii="Angsana New" w:hAnsi="Angsana New"/>
              <w:sz w:val="28"/>
            </w:rPr>
          </w:pPr>
          <w:r w:rsidRPr="00E54337">
            <w:rPr>
              <w:rFonts w:ascii="Angsana New" w:hAnsi="Angsana New"/>
              <w:sz w:val="28"/>
            </w:rPr>
            <w:t xml:space="preserve">MinGW </w:t>
          </w:r>
          <w:r w:rsidRPr="00E54337">
            <w:rPr>
              <w:rFonts w:ascii="Angsana New" w:hAnsi="Angsana New"/>
              <w:sz w:val="28"/>
              <w:rtl/>
              <w:cs/>
            </w:rPr>
            <w:t xml:space="preserve"> </w:t>
          </w:r>
          <w:r w:rsidRPr="00E54337">
            <w:rPr>
              <w:rFonts w:ascii="Angsana New" w:hAnsi="Angsana New"/>
              <w:sz w:val="28"/>
            </w:rPr>
            <w:t xml:space="preserve">: </w:t>
          </w:r>
          <w:r w:rsidRPr="00E54337">
            <w:rPr>
              <w:rFonts w:ascii="Angsana New" w:hAnsi="Angsana New"/>
              <w:sz w:val="28"/>
              <w:cs/>
              <w:lang w:bidi="th-TH"/>
            </w:rPr>
            <w:t xml:space="preserve">ใช้ </w:t>
          </w:r>
          <w:r w:rsidRPr="00E54337">
            <w:rPr>
              <w:rFonts w:ascii="Angsana New" w:hAnsi="Angsana New"/>
              <w:sz w:val="28"/>
            </w:rPr>
            <w:t xml:space="preserve">GNU C compiler(gcc) </w:t>
          </w:r>
          <w:r w:rsidRPr="00E54337">
            <w:rPr>
              <w:rFonts w:ascii="Angsana New" w:hAnsi="Angsana New"/>
              <w:sz w:val="28"/>
              <w:cs/>
              <w:lang w:bidi="th-TH"/>
            </w:rPr>
            <w:t>รายละเอียดเพิ่มเติม</w:t>
          </w:r>
          <w:r w:rsidRPr="00E54337">
            <w:rPr>
              <w:rFonts w:ascii="Angsana New" w:hAnsi="Angsana New"/>
              <w:sz w:val="28"/>
            </w:rPr>
            <w:t xml:space="preserve"> </w:t>
          </w:r>
          <w:r w:rsidRPr="00E54337">
            <w:rPr>
              <w:rFonts w:ascii="Angsana New" w:hAnsi="Angsana New"/>
              <w:sz w:val="28"/>
              <w:rtl/>
              <w:cs/>
            </w:rPr>
            <w:t xml:space="preserve"> </w:t>
          </w:r>
          <w:hyperlink r:id="rId14" w:history="1">
            <w:r w:rsidRPr="00E54337">
              <w:rPr>
                <w:rStyle w:val="Hyperlink"/>
                <w:rFonts w:ascii="Angsana New" w:hAnsi="Angsana New"/>
                <w:sz w:val="28"/>
              </w:rPr>
              <w:t>http://www.mingw.org/wiki/MinGW</w:t>
            </w:r>
          </w:hyperlink>
          <w:r w:rsidRPr="00E54337">
            <w:rPr>
              <w:rFonts w:ascii="Angsana New" w:hAnsi="Angsana New"/>
              <w:sz w:val="28"/>
              <w:rtl/>
              <w:cs/>
            </w:rPr>
            <w:t xml:space="preserve"> </w:t>
          </w:r>
        </w:p>
        <w:p w:rsidR="009771CF" w:rsidRPr="00E54337" w:rsidRDefault="009771CF" w:rsidP="009771CF">
          <w:pPr>
            <w:pStyle w:val="ListBullet3"/>
            <w:rPr>
              <w:rFonts w:ascii="Angsana New" w:hAnsi="Angsana New"/>
              <w:sz w:val="28"/>
            </w:rPr>
          </w:pPr>
          <w:r w:rsidRPr="00E54337">
            <w:rPr>
              <w:rFonts w:ascii="Angsana New" w:hAnsi="Angsana New"/>
              <w:sz w:val="28"/>
            </w:rPr>
            <w:t xml:space="preserve">MSYS : </w:t>
          </w:r>
          <w:r w:rsidRPr="00E54337">
            <w:rPr>
              <w:rFonts w:ascii="Angsana New" w:hAnsi="Angsana New"/>
              <w:sz w:val="28"/>
              <w:cs/>
              <w:lang w:bidi="th-TH"/>
            </w:rPr>
            <w:t xml:space="preserve">สำหรับการ </w:t>
          </w:r>
          <w:r w:rsidRPr="00E54337">
            <w:rPr>
              <w:rFonts w:ascii="Angsana New" w:hAnsi="Angsana New"/>
              <w:sz w:val="28"/>
            </w:rPr>
            <w:t xml:space="preserve">run script </w:t>
          </w:r>
          <w:r w:rsidRPr="00E54337">
            <w:rPr>
              <w:rFonts w:ascii="Angsana New" w:hAnsi="Angsana New"/>
              <w:sz w:val="28"/>
              <w:cs/>
              <w:lang w:bidi="th-TH"/>
            </w:rPr>
            <w:t xml:space="preserve">ที่ใช้ </w:t>
          </w:r>
          <w:r w:rsidRPr="00E54337">
            <w:rPr>
              <w:rFonts w:ascii="Angsana New" w:hAnsi="Angsana New"/>
              <w:sz w:val="28"/>
            </w:rPr>
            <w:t xml:space="preserve">bash </w:t>
          </w:r>
          <w:r w:rsidRPr="00E54337">
            <w:rPr>
              <w:rFonts w:ascii="Angsana New" w:hAnsi="Angsana New"/>
              <w:sz w:val="28"/>
              <w:cs/>
              <w:lang w:bidi="th-TH"/>
            </w:rPr>
            <w:t>รายละเอียดเพื่มเติม</w:t>
          </w:r>
          <w:r w:rsidRPr="00E54337">
            <w:rPr>
              <w:rFonts w:ascii="Angsana New" w:hAnsi="Angsana New"/>
              <w:sz w:val="28"/>
            </w:rPr>
            <w:t xml:space="preserve">  </w:t>
          </w:r>
          <w:hyperlink r:id="rId15" w:history="1">
            <w:r w:rsidRPr="00E54337">
              <w:rPr>
                <w:rStyle w:val="Hyperlink"/>
                <w:rFonts w:ascii="Angsana New" w:hAnsi="Angsana New"/>
                <w:sz w:val="28"/>
              </w:rPr>
              <w:t>http://www.mingw.org/wiki/MSYS</w:t>
            </w:r>
          </w:hyperlink>
        </w:p>
        <w:p w:rsidR="009771CF" w:rsidRPr="00E54337" w:rsidRDefault="009771CF" w:rsidP="009771CF">
          <w:pPr>
            <w:pStyle w:val="ListBullet3"/>
            <w:rPr>
              <w:rFonts w:ascii="Angsana New" w:hAnsi="Angsana New"/>
              <w:sz w:val="28"/>
            </w:rPr>
          </w:pPr>
          <w:r w:rsidRPr="00E54337">
            <w:rPr>
              <w:rFonts w:ascii="Angsana New" w:hAnsi="Angsana New"/>
              <w:sz w:val="28"/>
            </w:rPr>
            <w:t xml:space="preserve">msysDTK: </w:t>
          </w:r>
          <w:r w:rsidRPr="00E54337">
            <w:rPr>
              <w:rFonts w:ascii="Angsana New" w:hAnsi="Angsana New"/>
              <w:sz w:val="28"/>
              <w:cs/>
              <w:lang w:bidi="th-TH"/>
            </w:rPr>
            <w:t xml:space="preserve">สำหรับ </w:t>
          </w:r>
          <w:r w:rsidRPr="00E54337">
            <w:rPr>
              <w:rFonts w:ascii="Angsana New" w:hAnsi="Angsana New"/>
              <w:sz w:val="28"/>
            </w:rPr>
            <w:t>perl</w:t>
          </w:r>
        </w:p>
        <w:p w:rsidR="009771CF" w:rsidRPr="00E54337" w:rsidRDefault="009771CF" w:rsidP="009771CF">
          <w:pPr>
            <w:pStyle w:val="ListBullet3"/>
            <w:rPr>
              <w:rFonts w:ascii="Angsana New" w:hAnsi="Angsana New"/>
              <w:sz w:val="28"/>
            </w:rPr>
          </w:pPr>
          <w:r w:rsidRPr="00E54337">
            <w:rPr>
              <w:rFonts w:ascii="Angsana New" w:hAnsi="Angsana New"/>
              <w:sz w:val="28"/>
            </w:rPr>
            <w:t xml:space="preserve">NSIS: </w:t>
          </w:r>
          <w:r w:rsidRPr="00E54337">
            <w:rPr>
              <w:rFonts w:ascii="Angsana New" w:hAnsi="Angsana New"/>
              <w:sz w:val="28"/>
              <w:cs/>
              <w:lang w:bidi="th-TH"/>
            </w:rPr>
            <w:t xml:space="preserve">สำหรับการสร้างตัว </w:t>
          </w:r>
          <w:r w:rsidRPr="00E54337">
            <w:rPr>
              <w:rFonts w:ascii="Angsana New" w:hAnsi="Angsana New"/>
              <w:sz w:val="28"/>
            </w:rPr>
            <w:t>installer</w:t>
          </w:r>
        </w:p>
        <w:p w:rsidR="009771CF" w:rsidRPr="00E54337" w:rsidRDefault="009771CF" w:rsidP="009771CF">
          <w:pPr>
            <w:pStyle w:val="Heading2"/>
            <w:rPr>
              <w:rFonts w:ascii="Angsana New" w:hAnsi="Angsana New"/>
              <w:szCs w:val="28"/>
              <w:lang w:bidi="th-TH"/>
            </w:rPr>
          </w:pPr>
          <w:r w:rsidRPr="00E54337">
            <w:rPr>
              <w:rFonts w:ascii="Angsana New" w:hAnsi="Angsana New"/>
              <w:szCs w:val="28"/>
            </w:rPr>
            <w:t xml:space="preserve">1.2 </w:t>
          </w:r>
          <w:r w:rsidRPr="00E54337">
            <w:rPr>
              <w:rFonts w:ascii="Angsana New" w:hAnsi="Angsana New"/>
              <w:szCs w:val="28"/>
              <w:cs/>
              <w:lang w:bidi="th-TH"/>
            </w:rPr>
            <w:t xml:space="preserve">ขั้นตอนการลง </w:t>
          </w:r>
          <w:r w:rsidRPr="00E54337">
            <w:rPr>
              <w:rFonts w:ascii="Angsana New" w:hAnsi="Angsana New"/>
              <w:szCs w:val="28"/>
            </w:rPr>
            <w:t>software compiler</w:t>
          </w:r>
        </w:p>
        <w:p w:rsidR="00E54337" w:rsidRPr="00E54337" w:rsidRDefault="00E54337" w:rsidP="00A115E1">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1" w:hanging="284"/>
            <w:rPr>
              <w:rFonts w:ascii="Angsana New" w:hAnsi="Angsana New"/>
              <w:b/>
              <w:bCs/>
              <w:sz w:val="28"/>
            </w:rPr>
          </w:pPr>
          <w:r w:rsidRPr="00E54337">
            <w:rPr>
              <w:rFonts w:ascii="Angsana New" w:hAnsi="Angsana New"/>
              <w:sz w:val="28"/>
              <w:cs/>
              <w:lang w:bidi="th-TH"/>
            </w:rPr>
            <w:t xml:space="preserve">ดาวน์โหลด </w:t>
          </w:r>
          <w:hyperlink r:id="rId16" w:history="1">
            <w:r w:rsidRPr="00E54337">
              <w:rPr>
                <w:rStyle w:val="Hyperlink"/>
                <w:rFonts w:ascii="Angsana New" w:hAnsi="Angsana New"/>
                <w:sz w:val="28"/>
              </w:rPr>
              <w:t>MinGW-5.1.4.exe</w:t>
            </w:r>
          </w:hyperlink>
          <w:r w:rsidRPr="00E54337">
            <w:rPr>
              <w:rFonts w:ascii="Angsana New" w:hAnsi="Angsana New"/>
              <w:sz w:val="28"/>
            </w:rPr>
            <w:t xml:space="preserve">  </w:t>
          </w:r>
          <w:r w:rsidRPr="00E54337">
            <w:rPr>
              <w:rFonts w:ascii="Angsana New" w:hAnsi="Angsana New"/>
              <w:sz w:val="28"/>
              <w:cs/>
              <w:lang w:bidi="th-TH"/>
            </w:rPr>
            <w:t xml:space="preserve">ที่ </w:t>
          </w:r>
          <w:hyperlink r:id="rId17" w:history="1">
            <w:r w:rsidRPr="00E54337">
              <w:rPr>
                <w:rStyle w:val="Hyperlink"/>
                <w:rFonts w:ascii="Angsana New" w:hAnsi="Angsana New"/>
                <w:sz w:val="28"/>
              </w:rPr>
              <w:t>http://sourceforge.net/project/showfiles.php?group_id=</w:t>
            </w:r>
            <w:r w:rsidRPr="00E54337">
              <w:rPr>
                <w:rStyle w:val="Hyperlink"/>
                <w:rFonts w:ascii="Angsana New" w:hAnsi="Angsana New"/>
                <w:sz w:val="28"/>
                <w:rtl/>
                <w:cs/>
              </w:rPr>
              <w:t>2435</w:t>
            </w:r>
            <w:r w:rsidRPr="00E54337">
              <w:rPr>
                <w:rStyle w:val="Hyperlink"/>
                <w:rFonts w:ascii="Angsana New" w:hAnsi="Angsana New"/>
                <w:sz w:val="28"/>
              </w:rPr>
              <w:t>&amp;package_id=</w:t>
            </w:r>
            <w:r w:rsidRPr="00E54337">
              <w:rPr>
                <w:rStyle w:val="Hyperlink"/>
                <w:rFonts w:ascii="Angsana New" w:hAnsi="Angsana New"/>
                <w:sz w:val="28"/>
                <w:rtl/>
                <w:cs/>
              </w:rPr>
              <w:t>240780</w:t>
            </w:r>
          </w:hyperlink>
        </w:p>
        <w:p w:rsidR="00E54337" w:rsidRPr="00E54337" w:rsidRDefault="00E54337" w:rsidP="00A115E1">
          <w:pPr>
            <w:pStyle w:val="ListParagraph"/>
            <w:ind w:left="851" w:hanging="284"/>
            <w:rPr>
              <w:rStyle w:val="Emphasis"/>
              <w:rFonts w:ascii="Angsana New" w:hAnsi="Angsana New"/>
              <w:b w:val="0"/>
              <w:bCs/>
              <w:i w:val="0"/>
              <w:iCs/>
              <w:sz w:val="28"/>
            </w:rPr>
          </w:pPr>
          <w:r w:rsidRPr="00E54337">
            <w:rPr>
              <w:rFonts w:ascii="Angsana New" w:hAnsi="Angsana New"/>
              <w:sz w:val="28"/>
              <w:cs/>
              <w:lang w:bidi="th-TH"/>
            </w:rPr>
            <w:t xml:space="preserve">และ </w:t>
          </w:r>
          <w:r w:rsidRPr="00E54337">
            <w:rPr>
              <w:rFonts w:ascii="Angsana New" w:hAnsi="Angsana New"/>
              <w:sz w:val="28"/>
            </w:rPr>
            <w:t xml:space="preserve">Install </w:t>
          </w:r>
          <w:r w:rsidRPr="00E54337">
            <w:rPr>
              <w:rFonts w:ascii="Angsana New" w:hAnsi="Angsana New"/>
              <w:sz w:val="28"/>
              <w:cs/>
              <w:lang w:bidi="th-TH"/>
            </w:rPr>
            <w:t xml:space="preserve">ลง </w:t>
          </w:r>
          <w:r w:rsidRPr="00E54337">
            <w:rPr>
              <w:rStyle w:val="Emphasis"/>
              <w:rFonts w:ascii="Angsana New" w:hAnsi="Angsana New"/>
              <w:sz w:val="28"/>
            </w:rPr>
            <w:t>C:\MinGW</w:t>
          </w:r>
        </w:p>
        <w:p w:rsidR="00E54337" w:rsidRPr="00E54337" w:rsidRDefault="00E54337" w:rsidP="00A115E1">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1" w:hanging="284"/>
            <w:rPr>
              <w:rStyle w:val="Emphasis"/>
              <w:rFonts w:ascii="Angsana New" w:hAnsi="Angsana New"/>
              <w:b w:val="0"/>
              <w:bCs/>
              <w:i w:val="0"/>
              <w:iCs/>
              <w:sz w:val="28"/>
            </w:rPr>
          </w:pPr>
          <w:r w:rsidRPr="000512E9">
            <w:rPr>
              <w:rStyle w:val="Emphasis"/>
              <w:rFonts w:ascii="Angsana New" w:hAnsi="Angsana New"/>
              <w:b w:val="0"/>
              <w:color w:val="auto"/>
              <w:sz w:val="28"/>
              <w:cs/>
              <w:lang w:bidi="th-TH"/>
            </w:rPr>
            <w:t>ดาวน์โหลด</w:t>
          </w:r>
          <w:r w:rsidRPr="00E54337">
            <w:rPr>
              <w:rStyle w:val="Emphasis"/>
              <w:rFonts w:ascii="Angsana New" w:hAnsi="Angsana New"/>
              <w:b w:val="0"/>
              <w:sz w:val="28"/>
              <w:rtl/>
              <w:cs/>
            </w:rPr>
            <w:t xml:space="preserve"> </w:t>
          </w:r>
          <w:hyperlink r:id="rId18" w:history="1">
            <w:r w:rsidRPr="00E54337">
              <w:rPr>
                <w:rStyle w:val="Hyperlink"/>
                <w:rFonts w:ascii="Angsana New" w:hAnsi="Angsana New"/>
                <w:sz w:val="28"/>
              </w:rPr>
              <w:t>MSYS 1.0.10</w:t>
            </w:r>
          </w:hyperlink>
          <w:r w:rsidRPr="00E54337">
            <w:rPr>
              <w:rFonts w:ascii="Angsana New" w:hAnsi="Angsana New"/>
              <w:sz w:val="28"/>
            </w:rPr>
            <w:t>.</w:t>
          </w:r>
          <w:r w:rsidRPr="00E54337">
            <w:rPr>
              <w:rStyle w:val="Emphasis"/>
              <w:rFonts w:ascii="Angsana New" w:hAnsi="Angsana New"/>
              <w:b w:val="0"/>
              <w:sz w:val="28"/>
              <w:cs/>
              <w:lang w:bidi="th-TH"/>
            </w:rPr>
            <w:t xml:space="preserve">จาก </w:t>
          </w:r>
          <w:hyperlink r:id="rId19" w:history="1">
            <w:r w:rsidRPr="00E54337">
              <w:rPr>
                <w:rStyle w:val="Hyperlink"/>
                <w:rFonts w:ascii="Angsana New" w:hAnsi="Angsana New"/>
                <w:sz w:val="28"/>
              </w:rPr>
              <w:t>http://sourceforge.net/project/downloading.php?groupname=mingw&amp;filename=MSYS-</w:t>
            </w:r>
            <w:r w:rsidRPr="00E54337">
              <w:rPr>
                <w:rStyle w:val="Hyperlink"/>
                <w:rFonts w:ascii="Angsana New" w:hAnsi="Angsana New"/>
                <w:sz w:val="28"/>
                <w:rtl/>
                <w:cs/>
              </w:rPr>
              <w:t>1</w:t>
            </w:r>
            <w:r w:rsidRPr="00E54337">
              <w:rPr>
                <w:rStyle w:val="Hyperlink"/>
                <w:rFonts w:ascii="Angsana New" w:hAnsi="Angsana New"/>
                <w:sz w:val="28"/>
                <w:cs/>
              </w:rPr>
              <w:t>.</w:t>
            </w:r>
            <w:r w:rsidRPr="00E54337">
              <w:rPr>
                <w:rStyle w:val="Hyperlink"/>
                <w:rFonts w:ascii="Angsana New" w:hAnsi="Angsana New"/>
                <w:sz w:val="28"/>
                <w:rtl/>
                <w:cs/>
              </w:rPr>
              <w:t>0</w:t>
            </w:r>
            <w:r w:rsidRPr="00E54337">
              <w:rPr>
                <w:rStyle w:val="Hyperlink"/>
                <w:rFonts w:ascii="Angsana New" w:hAnsi="Angsana New"/>
                <w:sz w:val="28"/>
                <w:cs/>
              </w:rPr>
              <w:t>.</w:t>
            </w:r>
            <w:r w:rsidRPr="00E54337">
              <w:rPr>
                <w:rStyle w:val="Hyperlink"/>
                <w:rFonts w:ascii="Angsana New" w:hAnsi="Angsana New"/>
                <w:sz w:val="28"/>
                <w:rtl/>
                <w:cs/>
              </w:rPr>
              <w:t>10</w:t>
            </w:r>
            <w:r w:rsidRPr="00E54337">
              <w:rPr>
                <w:rStyle w:val="Hyperlink"/>
                <w:rFonts w:ascii="Angsana New" w:hAnsi="Angsana New"/>
                <w:sz w:val="28"/>
                <w:cs/>
              </w:rPr>
              <w:t>.</w:t>
            </w:r>
            <w:r w:rsidRPr="00E54337">
              <w:rPr>
                <w:rStyle w:val="Hyperlink"/>
                <w:rFonts w:ascii="Angsana New" w:hAnsi="Angsana New"/>
                <w:sz w:val="28"/>
              </w:rPr>
              <w:t>exe&amp;use_mirror=jaist</w:t>
            </w:r>
          </w:hyperlink>
        </w:p>
        <w:p w:rsidR="00E54337" w:rsidRPr="00E54337" w:rsidRDefault="00E54337" w:rsidP="00A115E1">
          <w:pPr>
            <w:pStyle w:val="ListParagraph"/>
            <w:ind w:left="851" w:hanging="284"/>
            <w:rPr>
              <w:rFonts w:ascii="Angsana New" w:hAnsi="Angsana New"/>
              <w:b/>
              <w:bCs/>
              <w:sz w:val="28"/>
            </w:rPr>
          </w:pPr>
          <w:r w:rsidRPr="00E54337">
            <w:rPr>
              <w:rStyle w:val="Emphasis"/>
              <w:rFonts w:ascii="Angsana New" w:hAnsi="Angsana New"/>
              <w:b w:val="0"/>
              <w:sz w:val="28"/>
              <w:cs/>
              <w:lang w:bidi="th-TH"/>
            </w:rPr>
            <w:t>และ</w:t>
          </w:r>
          <w:r w:rsidRPr="00E54337">
            <w:rPr>
              <w:rStyle w:val="Emphasis"/>
              <w:rFonts w:ascii="Angsana New" w:hAnsi="Angsana New"/>
              <w:b w:val="0"/>
              <w:sz w:val="28"/>
              <w:rtl/>
              <w:cs/>
            </w:rPr>
            <w:t xml:space="preserve"> </w:t>
          </w:r>
          <w:r w:rsidRPr="00E54337">
            <w:rPr>
              <w:rStyle w:val="Emphasis"/>
              <w:rFonts w:ascii="Angsana New" w:hAnsi="Angsana New"/>
              <w:b w:val="0"/>
              <w:sz w:val="28"/>
            </w:rPr>
            <w:t xml:space="preserve">Install </w:t>
          </w:r>
          <w:r w:rsidRPr="00E54337">
            <w:rPr>
              <w:rStyle w:val="Emphasis"/>
              <w:rFonts w:ascii="Angsana New" w:hAnsi="Angsana New"/>
              <w:b w:val="0"/>
              <w:sz w:val="28"/>
              <w:cs/>
              <w:lang w:bidi="th-TH"/>
            </w:rPr>
            <w:t xml:space="preserve">ลง </w:t>
          </w:r>
          <w:r w:rsidRPr="00E54337">
            <w:rPr>
              <w:rFonts w:ascii="Angsana New" w:hAnsi="Angsana New"/>
              <w:sz w:val="28"/>
            </w:rPr>
            <w:t>C:\msys\1.0</w:t>
          </w:r>
          <w:r w:rsidRPr="00E54337">
            <w:rPr>
              <w:rFonts w:ascii="Angsana New" w:hAnsi="Angsana New"/>
              <w:sz w:val="28"/>
              <w:cs/>
              <w:lang w:bidi="th-TH"/>
            </w:rPr>
            <w:t xml:space="preserve"> เมื่อถูกถาม </w:t>
          </w:r>
          <w:r w:rsidRPr="00E54337">
            <w:rPr>
              <w:rFonts w:ascii="Angsana New" w:hAnsi="Angsana New"/>
              <w:sz w:val="28"/>
            </w:rPr>
            <w:t xml:space="preserve">post install </w:t>
          </w:r>
          <w:r w:rsidRPr="00E54337">
            <w:rPr>
              <w:rFonts w:ascii="Angsana New" w:hAnsi="Angsana New"/>
              <w:sz w:val="28"/>
              <w:cs/>
              <w:lang w:bidi="th-TH"/>
            </w:rPr>
            <w:t>ให้เลือก</w:t>
          </w:r>
          <w:r w:rsidRPr="00E54337">
            <w:rPr>
              <w:rFonts w:ascii="Angsana New" w:hAnsi="Angsana New"/>
              <w:sz w:val="28"/>
            </w:rPr>
            <w:t xml:space="preserve"> "c:/mingw"</w:t>
          </w:r>
        </w:p>
        <w:p w:rsidR="00E54337" w:rsidRPr="00E54337" w:rsidRDefault="00E54337" w:rsidP="00A115E1">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1" w:hanging="284"/>
            <w:rPr>
              <w:rFonts w:ascii="Angsana New" w:hAnsi="Angsana New"/>
              <w:b/>
              <w:bCs/>
              <w:sz w:val="28"/>
            </w:rPr>
          </w:pPr>
          <w:r w:rsidRPr="00E54337">
            <w:rPr>
              <w:rFonts w:ascii="Angsana New" w:hAnsi="Angsana New"/>
              <w:sz w:val="28"/>
              <w:cs/>
              <w:lang w:bidi="th-TH"/>
            </w:rPr>
            <w:t xml:space="preserve">ดาวน์โหลด </w:t>
          </w:r>
          <w:r w:rsidRPr="00E54337">
            <w:rPr>
              <w:rFonts w:ascii="Angsana New" w:hAnsi="Angsana New"/>
              <w:sz w:val="28"/>
            </w:rPr>
            <w:t xml:space="preserve">MSYS DTK 1.0 </w:t>
          </w:r>
          <w:r w:rsidRPr="00E54337">
            <w:rPr>
              <w:rFonts w:ascii="Angsana New" w:hAnsi="Angsana New"/>
              <w:sz w:val="28"/>
              <w:cs/>
              <w:lang w:bidi="th-TH"/>
            </w:rPr>
            <w:t xml:space="preserve">จาก </w:t>
          </w:r>
          <w:hyperlink r:id="rId20" w:history="1">
            <w:r w:rsidRPr="00E54337">
              <w:rPr>
                <w:rStyle w:val="Hyperlink"/>
                <w:rFonts w:ascii="Angsana New" w:hAnsi="Angsana New"/>
                <w:sz w:val="28"/>
              </w:rPr>
              <w:t>http://sourceforge.net/project/downloading.php?groupname=mingw&amp;filename=msysDTK-</w:t>
            </w:r>
            <w:r w:rsidRPr="00E54337">
              <w:rPr>
                <w:rStyle w:val="Hyperlink"/>
                <w:rFonts w:ascii="Angsana New" w:hAnsi="Angsana New"/>
                <w:sz w:val="28"/>
                <w:rtl/>
                <w:cs/>
              </w:rPr>
              <w:t>1</w:t>
            </w:r>
            <w:r w:rsidRPr="00E54337">
              <w:rPr>
                <w:rStyle w:val="Hyperlink"/>
                <w:rFonts w:ascii="Angsana New" w:hAnsi="Angsana New"/>
                <w:sz w:val="28"/>
                <w:cs/>
              </w:rPr>
              <w:t>.</w:t>
            </w:r>
            <w:r w:rsidRPr="00E54337">
              <w:rPr>
                <w:rStyle w:val="Hyperlink"/>
                <w:rFonts w:ascii="Angsana New" w:hAnsi="Angsana New"/>
                <w:sz w:val="28"/>
                <w:rtl/>
                <w:cs/>
              </w:rPr>
              <w:t>0</w:t>
            </w:r>
            <w:r w:rsidRPr="00E54337">
              <w:rPr>
                <w:rStyle w:val="Hyperlink"/>
                <w:rFonts w:ascii="Angsana New" w:hAnsi="Angsana New"/>
                <w:sz w:val="28"/>
                <w:cs/>
              </w:rPr>
              <w:t>.</w:t>
            </w:r>
            <w:r w:rsidRPr="00E54337">
              <w:rPr>
                <w:rStyle w:val="Hyperlink"/>
                <w:rFonts w:ascii="Angsana New" w:hAnsi="Angsana New"/>
                <w:sz w:val="28"/>
                <w:rtl/>
                <w:cs/>
              </w:rPr>
              <w:t>1</w:t>
            </w:r>
            <w:r w:rsidRPr="00E54337">
              <w:rPr>
                <w:rStyle w:val="Hyperlink"/>
                <w:rFonts w:ascii="Angsana New" w:hAnsi="Angsana New"/>
                <w:sz w:val="28"/>
                <w:cs/>
              </w:rPr>
              <w:t>.</w:t>
            </w:r>
            <w:r w:rsidRPr="00E54337">
              <w:rPr>
                <w:rStyle w:val="Hyperlink"/>
                <w:rFonts w:ascii="Angsana New" w:hAnsi="Angsana New"/>
                <w:sz w:val="28"/>
              </w:rPr>
              <w:t>exe&amp;use_mirror=nchc</w:t>
            </w:r>
          </w:hyperlink>
          <w:r w:rsidRPr="00E54337">
            <w:rPr>
              <w:rFonts w:ascii="Angsana New" w:hAnsi="Angsana New"/>
              <w:sz w:val="28"/>
              <w:cs/>
              <w:lang w:bidi="th-TH"/>
            </w:rPr>
            <w:t xml:space="preserve"> และ </w:t>
          </w:r>
          <w:r w:rsidRPr="00E54337">
            <w:rPr>
              <w:rFonts w:ascii="Angsana New" w:hAnsi="Angsana New"/>
              <w:sz w:val="28"/>
            </w:rPr>
            <w:t xml:space="preserve">install </w:t>
          </w:r>
          <w:r w:rsidRPr="00E54337">
            <w:rPr>
              <w:rFonts w:ascii="Angsana New" w:hAnsi="Angsana New"/>
              <w:sz w:val="28"/>
              <w:cs/>
              <w:lang w:bidi="th-TH"/>
            </w:rPr>
            <w:t xml:space="preserve">ลง </w:t>
          </w:r>
          <w:r w:rsidRPr="00E54337">
            <w:rPr>
              <w:rFonts w:ascii="Angsana New" w:hAnsi="Angsana New"/>
              <w:sz w:val="28"/>
            </w:rPr>
            <w:t>C:\msys\1.0</w:t>
          </w:r>
        </w:p>
        <w:p w:rsidR="00E54337" w:rsidRPr="00E54337" w:rsidRDefault="00E54337" w:rsidP="00A115E1">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1" w:hanging="284"/>
            <w:rPr>
              <w:rFonts w:ascii="Angsana New" w:hAnsi="Angsana New"/>
              <w:b/>
              <w:bCs/>
              <w:sz w:val="28"/>
            </w:rPr>
          </w:pPr>
          <w:r w:rsidRPr="00E54337">
            <w:rPr>
              <w:rFonts w:ascii="Angsana New" w:hAnsi="Angsana New"/>
              <w:sz w:val="28"/>
              <w:cs/>
              <w:lang w:bidi="th-TH"/>
            </w:rPr>
            <w:t xml:space="preserve">ดาวน์โหลด </w:t>
          </w:r>
          <w:r w:rsidRPr="00E54337">
            <w:rPr>
              <w:rFonts w:ascii="Angsana New" w:hAnsi="Angsana New"/>
              <w:sz w:val="28"/>
            </w:rPr>
            <w:t xml:space="preserve">MSYS Core 1.0.11 </w:t>
          </w:r>
          <w:r w:rsidRPr="00E54337">
            <w:rPr>
              <w:rFonts w:ascii="Angsana New" w:hAnsi="Angsana New"/>
              <w:sz w:val="28"/>
              <w:cs/>
              <w:lang w:bidi="th-TH"/>
            </w:rPr>
            <w:t xml:space="preserve">จาก </w:t>
          </w:r>
          <w:hyperlink r:id="rId21" w:history="1">
            <w:r w:rsidRPr="00E54337">
              <w:rPr>
                <w:rStyle w:val="Hyperlink"/>
                <w:rFonts w:ascii="Angsana New" w:hAnsi="Angsana New"/>
                <w:sz w:val="28"/>
              </w:rPr>
              <w:t>http://sourceforge.net/project/downloading.php?groupname=mingw&amp;filename=msysCORE-</w:t>
            </w:r>
            <w:r w:rsidRPr="00E54337">
              <w:rPr>
                <w:rStyle w:val="Hyperlink"/>
                <w:rFonts w:ascii="Angsana New" w:hAnsi="Angsana New"/>
                <w:sz w:val="28"/>
                <w:rtl/>
                <w:cs/>
              </w:rPr>
              <w:t>1</w:t>
            </w:r>
            <w:r w:rsidRPr="00E54337">
              <w:rPr>
                <w:rStyle w:val="Hyperlink"/>
                <w:rFonts w:ascii="Angsana New" w:hAnsi="Angsana New"/>
                <w:sz w:val="28"/>
                <w:cs/>
              </w:rPr>
              <w:t>.</w:t>
            </w:r>
            <w:r w:rsidRPr="00E54337">
              <w:rPr>
                <w:rStyle w:val="Hyperlink"/>
                <w:rFonts w:ascii="Angsana New" w:hAnsi="Angsana New"/>
                <w:sz w:val="28"/>
                <w:rtl/>
                <w:cs/>
              </w:rPr>
              <w:t>0</w:t>
            </w:r>
            <w:r w:rsidRPr="00E54337">
              <w:rPr>
                <w:rStyle w:val="Hyperlink"/>
                <w:rFonts w:ascii="Angsana New" w:hAnsi="Angsana New"/>
                <w:sz w:val="28"/>
                <w:cs/>
              </w:rPr>
              <w:t>.</w:t>
            </w:r>
            <w:r w:rsidRPr="00E54337">
              <w:rPr>
                <w:rStyle w:val="Hyperlink"/>
                <w:rFonts w:ascii="Angsana New" w:hAnsi="Angsana New"/>
                <w:sz w:val="28"/>
                <w:rtl/>
                <w:cs/>
              </w:rPr>
              <w:t>11</w:t>
            </w:r>
            <w:r w:rsidRPr="00E54337">
              <w:rPr>
                <w:rStyle w:val="Hyperlink"/>
                <w:rFonts w:ascii="Angsana New" w:hAnsi="Angsana New"/>
                <w:sz w:val="28"/>
                <w:cs/>
              </w:rPr>
              <w:t>-</w:t>
            </w:r>
            <w:r w:rsidRPr="00E54337">
              <w:rPr>
                <w:rStyle w:val="Hyperlink"/>
                <w:rFonts w:ascii="Angsana New" w:hAnsi="Angsana New"/>
                <w:sz w:val="28"/>
                <w:rtl/>
                <w:cs/>
              </w:rPr>
              <w:t>2007</w:t>
            </w:r>
            <w:r w:rsidRPr="00E54337">
              <w:rPr>
                <w:rStyle w:val="Hyperlink"/>
                <w:rFonts w:ascii="Angsana New" w:hAnsi="Angsana New"/>
                <w:sz w:val="28"/>
                <w:cs/>
              </w:rPr>
              <w:t>.</w:t>
            </w:r>
            <w:r w:rsidRPr="00E54337">
              <w:rPr>
                <w:rStyle w:val="Hyperlink"/>
                <w:rFonts w:ascii="Angsana New" w:hAnsi="Angsana New"/>
                <w:sz w:val="28"/>
                <w:rtl/>
                <w:cs/>
              </w:rPr>
              <w:t>01</w:t>
            </w:r>
            <w:r w:rsidRPr="00E54337">
              <w:rPr>
                <w:rStyle w:val="Hyperlink"/>
                <w:rFonts w:ascii="Angsana New" w:hAnsi="Angsana New"/>
                <w:sz w:val="28"/>
                <w:cs/>
              </w:rPr>
              <w:t>.</w:t>
            </w:r>
            <w:r w:rsidRPr="00E54337">
              <w:rPr>
                <w:rStyle w:val="Hyperlink"/>
                <w:rFonts w:ascii="Angsana New" w:hAnsi="Angsana New"/>
                <w:sz w:val="28"/>
                <w:rtl/>
                <w:cs/>
              </w:rPr>
              <w:t>19</w:t>
            </w:r>
            <w:r w:rsidRPr="00E54337">
              <w:rPr>
                <w:rStyle w:val="Hyperlink"/>
                <w:rFonts w:ascii="Angsana New" w:hAnsi="Angsana New"/>
                <w:sz w:val="28"/>
                <w:cs/>
              </w:rPr>
              <w:t>-</w:t>
            </w:r>
            <w:r w:rsidRPr="00E54337">
              <w:rPr>
                <w:rStyle w:val="Hyperlink"/>
                <w:rFonts w:ascii="Angsana New" w:hAnsi="Angsana New"/>
                <w:sz w:val="28"/>
                <w:rtl/>
                <w:cs/>
              </w:rPr>
              <w:t>1</w:t>
            </w:r>
            <w:r w:rsidRPr="00E54337">
              <w:rPr>
                <w:rStyle w:val="Hyperlink"/>
                <w:rFonts w:ascii="Angsana New" w:hAnsi="Angsana New"/>
                <w:sz w:val="28"/>
                <w:cs/>
              </w:rPr>
              <w:t>.</w:t>
            </w:r>
            <w:r w:rsidRPr="00E54337">
              <w:rPr>
                <w:rStyle w:val="Hyperlink"/>
                <w:rFonts w:ascii="Angsana New" w:hAnsi="Angsana New"/>
                <w:sz w:val="28"/>
              </w:rPr>
              <w:t>tar.bz</w:t>
            </w:r>
            <w:r w:rsidRPr="00E54337">
              <w:rPr>
                <w:rStyle w:val="Hyperlink"/>
                <w:rFonts w:ascii="Angsana New" w:hAnsi="Angsana New"/>
                <w:sz w:val="28"/>
                <w:rtl/>
                <w:cs/>
              </w:rPr>
              <w:t>2</w:t>
            </w:r>
            <w:r w:rsidRPr="00E54337">
              <w:rPr>
                <w:rStyle w:val="Hyperlink"/>
                <w:rFonts w:ascii="Angsana New" w:hAnsi="Angsana New"/>
                <w:sz w:val="28"/>
              </w:rPr>
              <w:t>&amp;use_mirror=biznetnetworks</w:t>
            </w:r>
          </w:hyperlink>
          <w:r w:rsidRPr="00E54337">
            <w:rPr>
              <w:rFonts w:ascii="Angsana New" w:hAnsi="Angsana New"/>
              <w:sz w:val="28"/>
              <w:cs/>
              <w:lang w:bidi="th-TH"/>
            </w:rPr>
            <w:t xml:space="preserve"> และ </w:t>
          </w:r>
          <w:r w:rsidRPr="00E54337">
            <w:rPr>
              <w:rFonts w:ascii="Angsana New" w:hAnsi="Angsana New"/>
              <w:sz w:val="28"/>
            </w:rPr>
            <w:t xml:space="preserve">untar </w:t>
          </w:r>
          <w:r w:rsidRPr="00E54337">
            <w:rPr>
              <w:rFonts w:ascii="Angsana New" w:hAnsi="Angsana New"/>
              <w:sz w:val="28"/>
              <w:cs/>
              <w:lang w:bidi="th-TH"/>
            </w:rPr>
            <w:t xml:space="preserve">ใน </w:t>
          </w:r>
          <w:r w:rsidRPr="00E54337">
            <w:rPr>
              <w:rFonts w:ascii="Angsana New" w:hAnsi="Angsana New"/>
              <w:sz w:val="28"/>
            </w:rPr>
            <w:t>C:\msys\1.0</w:t>
          </w:r>
        </w:p>
        <w:p w:rsidR="00E54337" w:rsidRPr="00E54337" w:rsidRDefault="00E54337" w:rsidP="00A115E1">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1" w:hanging="284"/>
            <w:rPr>
              <w:rFonts w:ascii="Angsana New" w:hAnsi="Angsana New"/>
              <w:b/>
              <w:bCs/>
              <w:sz w:val="28"/>
            </w:rPr>
          </w:pPr>
          <w:r w:rsidRPr="00E54337">
            <w:rPr>
              <w:rFonts w:ascii="Angsana New" w:hAnsi="Angsana New"/>
              <w:sz w:val="28"/>
            </w:rPr>
            <w:t>Set the environment variable HOME to C:\msys\1.0\home</w:t>
          </w:r>
        </w:p>
        <w:p w:rsidR="00E54337" w:rsidRPr="00E54337" w:rsidRDefault="00E54337" w:rsidP="00A115E1">
          <w:pPr>
            <w:pStyle w:val="HTMLPreformatted"/>
            <w:numPr>
              <w:ilvl w:val="0"/>
              <w:numId w:val="24"/>
            </w:numPr>
            <w:ind w:left="851" w:hanging="284"/>
            <w:rPr>
              <w:rFonts w:ascii="Angsana New" w:hAnsi="Angsana New" w:cs="Angsana New"/>
              <w:b w:val="0"/>
              <w:bCs w:val="0"/>
              <w:sz w:val="28"/>
            </w:rPr>
          </w:pPr>
          <w:r w:rsidRPr="00E54337">
            <w:rPr>
              <w:rFonts w:ascii="Angsana New" w:hAnsi="Angsana New" w:cs="Angsana New"/>
              <w:b w:val="0"/>
              <w:bCs w:val="0"/>
              <w:sz w:val="28"/>
              <w:cs/>
            </w:rPr>
            <w:t>ดาวน์โหลดพวกนี้และ</w:t>
          </w:r>
          <w:r w:rsidRPr="00E54337">
            <w:rPr>
              <w:rFonts w:ascii="Angsana New" w:hAnsi="Angsana New" w:cs="Angsana New"/>
              <w:b w:val="0"/>
              <w:bCs w:val="0"/>
              <w:sz w:val="28"/>
            </w:rPr>
            <w:t>untar</w:t>
          </w:r>
          <w:r w:rsidRPr="00E54337">
            <w:rPr>
              <w:rFonts w:ascii="Angsana New" w:hAnsi="Angsana New" w:cs="Angsana New"/>
              <w:b w:val="0"/>
              <w:bCs w:val="0"/>
              <w:sz w:val="28"/>
              <w:cs/>
            </w:rPr>
            <w:t xml:space="preserve">ใส่ </w:t>
          </w:r>
          <w:r w:rsidRPr="00E54337">
            <w:rPr>
              <w:rFonts w:ascii="Angsana New" w:hAnsi="Angsana New" w:cs="Angsana New"/>
              <w:b w:val="0"/>
              <w:bCs w:val="0"/>
              <w:sz w:val="28"/>
            </w:rPr>
            <w:t xml:space="preserve">folder </w:t>
          </w:r>
          <w:r w:rsidRPr="00E54337">
            <w:rPr>
              <w:rFonts w:ascii="Angsana New" w:hAnsi="Angsana New" w:cs="Angsana New"/>
              <w:b w:val="0"/>
              <w:bCs w:val="0"/>
              <w:sz w:val="28"/>
              <w:cs/>
            </w:rPr>
            <w:t xml:space="preserve">ไหนก็ได้ สมมุติลงใน </w:t>
          </w:r>
          <w:r w:rsidRPr="00E54337">
            <w:rPr>
              <w:rFonts w:ascii="Angsana New" w:hAnsi="Angsana New" w:cs="Angsana New"/>
              <w:b w:val="0"/>
              <w:bCs w:val="0"/>
              <w:sz w:val="28"/>
            </w:rPr>
            <w:t>c:\tmp</w:t>
          </w:r>
        </w:p>
        <w:p w:rsidR="00A115E1" w:rsidRDefault="003337CC" w:rsidP="00A115E1">
          <w:pPr>
            <w:pStyle w:val="HTMLPreformatted"/>
            <w:ind w:left="851" w:hanging="284"/>
            <w:rPr>
              <w:rFonts w:ascii="Angsana New" w:hAnsi="Angsana New" w:cs="Angsana New"/>
              <w:sz w:val="28"/>
            </w:rPr>
          </w:pPr>
          <w:hyperlink r:id="rId22" w:history="1">
            <w:r w:rsidR="00E54337" w:rsidRPr="00E54337">
              <w:rPr>
                <w:rStyle w:val="Hyperlink"/>
                <w:rFonts w:ascii="Angsana New" w:hAnsi="Angsana New" w:cs="Angsana New"/>
                <w:sz w:val="28"/>
              </w:rPr>
              <w:t>autoconf-2.61.tar.bz2</w:t>
            </w:r>
          </w:hyperlink>
          <w:r w:rsidR="00E54337" w:rsidRPr="00E54337">
            <w:rPr>
              <w:rFonts w:ascii="Angsana New" w:hAnsi="Angsana New" w:cs="Angsana New"/>
              <w:sz w:val="28"/>
            </w:rPr>
            <w:t xml:space="preserve"> </w:t>
          </w:r>
          <w:r w:rsidR="00E54337" w:rsidRPr="00E54337">
            <w:rPr>
              <w:rFonts w:ascii="Angsana New" w:hAnsi="Angsana New" w:cs="Angsana New"/>
              <w:sz w:val="28"/>
              <w:cs/>
            </w:rPr>
            <w:t xml:space="preserve">จาก </w:t>
          </w:r>
          <w:hyperlink r:id="rId23" w:history="1">
            <w:r w:rsidR="00E54337" w:rsidRPr="00E54337">
              <w:rPr>
                <w:rStyle w:val="Hyperlink"/>
                <w:rFonts w:ascii="Angsana New" w:hAnsi="Angsana New" w:cs="Angsana New"/>
                <w:sz w:val="28"/>
              </w:rPr>
              <w:t>http://ftp.gnu.org/gnu/autoconf/</w:t>
            </w:r>
          </w:hyperlink>
          <w:r w:rsidR="00E54337" w:rsidRPr="00E54337">
            <w:rPr>
              <w:rFonts w:ascii="Angsana New" w:hAnsi="Angsana New" w:cs="Angsana New"/>
              <w:sz w:val="28"/>
              <w:cs/>
            </w:rPr>
            <w:t xml:space="preserve"> </w:t>
          </w:r>
        </w:p>
        <w:p w:rsidR="00E54337" w:rsidRPr="00E54337" w:rsidRDefault="003337CC" w:rsidP="00A115E1">
          <w:pPr>
            <w:pStyle w:val="HTMLPreformatted"/>
            <w:ind w:left="851" w:hanging="284"/>
            <w:rPr>
              <w:rFonts w:ascii="Angsana New" w:hAnsi="Angsana New" w:cs="Angsana New"/>
              <w:sz w:val="28"/>
            </w:rPr>
          </w:pPr>
          <w:hyperlink r:id="rId24" w:history="1">
            <w:r w:rsidR="00E54337" w:rsidRPr="00E54337">
              <w:rPr>
                <w:rStyle w:val="Hyperlink"/>
                <w:rFonts w:ascii="Angsana New" w:hAnsi="Angsana New" w:cs="Angsana New"/>
                <w:sz w:val="28"/>
              </w:rPr>
              <w:t>automake-1.10.tar.bz2</w:t>
            </w:r>
          </w:hyperlink>
          <w:r w:rsidR="00E54337" w:rsidRPr="00E54337">
            <w:rPr>
              <w:rFonts w:ascii="Angsana New" w:hAnsi="Angsana New" w:cs="Angsana New"/>
              <w:sz w:val="28"/>
              <w:cs/>
            </w:rPr>
            <w:t xml:space="preserve"> จาก</w:t>
          </w:r>
          <w:r w:rsidR="00E54337" w:rsidRPr="00E54337">
            <w:rPr>
              <w:rFonts w:ascii="Angsana New" w:hAnsi="Angsana New" w:cs="Angsana New"/>
              <w:sz w:val="28"/>
            </w:rPr>
            <w:t xml:space="preserve"> </w:t>
          </w:r>
          <w:hyperlink r:id="rId25" w:history="1">
            <w:r w:rsidR="00E54337" w:rsidRPr="00E54337">
              <w:rPr>
                <w:rStyle w:val="Hyperlink"/>
                <w:rFonts w:ascii="Angsana New" w:hAnsi="Angsana New" w:cs="Angsana New"/>
                <w:sz w:val="28"/>
              </w:rPr>
              <w:t>http://ftp.gnu.org/gnu/automake/</w:t>
            </w:r>
          </w:hyperlink>
        </w:p>
        <w:p w:rsidR="00E54337" w:rsidRPr="00E54337" w:rsidRDefault="003337CC" w:rsidP="00A115E1">
          <w:pPr>
            <w:pStyle w:val="HTMLPreformatted"/>
            <w:ind w:left="851" w:hanging="284"/>
            <w:rPr>
              <w:rFonts w:ascii="Angsana New" w:hAnsi="Angsana New" w:cs="Angsana New"/>
              <w:sz w:val="28"/>
              <w:cs/>
            </w:rPr>
          </w:pPr>
          <w:hyperlink r:id="rId26" w:history="1">
            <w:r w:rsidR="00E54337" w:rsidRPr="00E54337">
              <w:rPr>
                <w:rStyle w:val="Hyperlink"/>
                <w:rFonts w:ascii="Angsana New" w:hAnsi="Angsana New" w:cs="Angsana New"/>
                <w:sz w:val="28"/>
              </w:rPr>
              <w:t>libtool-1.5.24.tar.gz</w:t>
            </w:r>
          </w:hyperlink>
          <w:r w:rsidR="00E54337" w:rsidRPr="00E54337">
            <w:rPr>
              <w:rFonts w:ascii="Angsana New" w:hAnsi="Angsana New" w:cs="Angsana New"/>
              <w:sz w:val="28"/>
              <w:cs/>
            </w:rPr>
            <w:t xml:space="preserve"> จาก </w:t>
          </w:r>
          <w:hyperlink r:id="rId27" w:history="1">
            <w:r w:rsidR="00E54337" w:rsidRPr="00E54337">
              <w:rPr>
                <w:rStyle w:val="Hyperlink"/>
                <w:rFonts w:ascii="Angsana New" w:hAnsi="Angsana New" w:cs="Angsana New"/>
                <w:sz w:val="28"/>
              </w:rPr>
              <w:t>http://ftp.gnu.org/gnu/libtool/</w:t>
            </w:r>
          </w:hyperlink>
        </w:p>
        <w:p w:rsidR="00E54337" w:rsidRPr="00E54337" w:rsidRDefault="00E54337" w:rsidP="00A115E1">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1" w:hanging="284"/>
            <w:rPr>
              <w:rFonts w:ascii="Angsana New" w:hAnsi="Angsana New"/>
              <w:b/>
              <w:bCs/>
              <w:sz w:val="28"/>
            </w:rPr>
          </w:pPr>
          <w:r w:rsidRPr="00E54337">
            <w:rPr>
              <w:rFonts w:ascii="Angsana New" w:hAnsi="Angsana New"/>
              <w:sz w:val="28"/>
              <w:cs/>
              <w:lang w:bidi="th-TH"/>
            </w:rPr>
            <w:t>ใช้คำสั่งนี้กับตัวที่พึ่งดาวน์โหลดมาทั้งสามตัว</w:t>
          </w:r>
          <w:r w:rsidRPr="00E54337">
            <w:rPr>
              <w:rFonts w:ascii="Angsana New" w:hAnsi="Angsana New"/>
              <w:sz w:val="28"/>
            </w:rPr>
            <w:t xml:space="preserve"> run </w:t>
          </w:r>
          <w:r w:rsidRPr="00E54337">
            <w:rPr>
              <w:rFonts w:ascii="Angsana New" w:hAnsi="Angsana New"/>
              <w:sz w:val="28"/>
              <w:cs/>
              <w:lang w:bidi="th-TH"/>
            </w:rPr>
            <w:t xml:space="preserve">ใน </w:t>
          </w:r>
          <w:r w:rsidRPr="00E54337">
            <w:rPr>
              <w:rFonts w:ascii="Angsana New" w:hAnsi="Angsana New"/>
              <w:sz w:val="28"/>
            </w:rPr>
            <w:t>MSYS</w:t>
          </w:r>
        </w:p>
        <w:p w:rsidR="00E54337" w:rsidRPr="00E54337" w:rsidRDefault="00A115E1" w:rsidP="00A115E1">
          <w:pPr>
            <w:pStyle w:val="ListParagraph"/>
            <w:ind w:left="851" w:hanging="284"/>
            <w:rPr>
              <w:rFonts w:ascii="Angsana New" w:hAnsi="Angsana New"/>
              <w:b/>
              <w:bCs/>
              <w:sz w:val="28"/>
            </w:rPr>
          </w:pPr>
          <w:r>
            <w:rPr>
              <w:rFonts w:ascii="Angsana New" w:hAnsi="Angsana New"/>
              <w:sz w:val="28"/>
            </w:rPr>
            <w:lastRenderedPageBreak/>
            <w:t xml:space="preserve">         </w:t>
          </w:r>
          <w:r w:rsidR="00E54337" w:rsidRPr="00E54337">
            <w:rPr>
              <w:rFonts w:ascii="Angsana New" w:hAnsi="Angsana New"/>
              <w:sz w:val="28"/>
            </w:rPr>
            <w:t>../path/to/configure --prefix=/mingw &amp;&amp; make &amp;&amp; make install</w:t>
          </w:r>
          <w:r w:rsidR="00E54337" w:rsidRPr="00E54337">
            <w:rPr>
              <w:rFonts w:ascii="Angsana New" w:hAnsi="Angsana New"/>
              <w:sz w:val="28"/>
              <w:cs/>
              <w:lang w:bidi="th-TH"/>
            </w:rPr>
            <w:t xml:space="preserve">    จะได้ว่าต้อง </w:t>
          </w:r>
          <w:r w:rsidR="00E54337" w:rsidRPr="00E54337">
            <w:rPr>
              <w:rFonts w:ascii="Angsana New" w:hAnsi="Angsana New"/>
              <w:sz w:val="28"/>
            </w:rPr>
            <w:t xml:space="preserve">run </w:t>
          </w:r>
        </w:p>
        <w:p w:rsidR="00E54337" w:rsidRPr="000512E9" w:rsidRDefault="00A115E1" w:rsidP="00A115E1">
          <w:pPr>
            <w:pStyle w:val="ListParagraph"/>
            <w:ind w:left="851" w:hanging="284"/>
            <w:rPr>
              <w:rFonts w:ascii="Angsana New" w:hAnsi="Angsana New"/>
              <w:b/>
              <w:bCs/>
              <w:sz w:val="28"/>
            </w:rPr>
          </w:pPr>
          <w:r>
            <w:rPr>
              <w:rFonts w:ascii="Angsana New" w:hAnsi="Angsana New"/>
              <w:sz w:val="28"/>
              <w:rtl/>
              <w:cs/>
            </w:rPr>
            <w:t xml:space="preserve">          </w:t>
          </w:r>
          <w:r w:rsidR="00E54337" w:rsidRPr="000512E9">
            <w:rPr>
              <w:rFonts w:ascii="Angsana New" w:hAnsi="Angsana New"/>
              <w:b/>
              <w:bCs/>
              <w:sz w:val="28"/>
            </w:rPr>
            <w:t>C:/tmp/autoconf-2.61/configure --prefix=/mingw &amp;&amp; make &amp;&amp; make install</w:t>
          </w:r>
        </w:p>
        <w:p w:rsidR="00E54337" w:rsidRPr="000512E9" w:rsidRDefault="00E54337" w:rsidP="00A115E1">
          <w:pPr>
            <w:pStyle w:val="ListParagraph"/>
            <w:ind w:left="851" w:hanging="284"/>
            <w:rPr>
              <w:rFonts w:ascii="Angsana New" w:hAnsi="Angsana New"/>
              <w:b/>
              <w:bCs/>
              <w:sz w:val="28"/>
            </w:rPr>
          </w:pPr>
          <w:r w:rsidRPr="000512E9">
            <w:rPr>
              <w:rFonts w:ascii="Angsana New" w:hAnsi="Angsana New"/>
              <w:b/>
              <w:bCs/>
              <w:sz w:val="28"/>
              <w:rtl/>
              <w:cs/>
            </w:rPr>
            <w:tab/>
          </w:r>
          <w:r w:rsidR="00A115E1" w:rsidRPr="000512E9">
            <w:rPr>
              <w:rFonts w:ascii="Angsana New" w:hAnsi="Angsana New"/>
              <w:b/>
              <w:bCs/>
              <w:sz w:val="28"/>
            </w:rPr>
            <w:t xml:space="preserve">     </w:t>
          </w:r>
          <w:r w:rsidRPr="000512E9">
            <w:rPr>
              <w:rFonts w:ascii="Angsana New" w:hAnsi="Angsana New"/>
              <w:b/>
              <w:bCs/>
              <w:sz w:val="28"/>
            </w:rPr>
            <w:t>C:/tmp/automake-1.10/configure --prefix=/mingw &amp;&amp; make &amp;&amp; make install</w:t>
          </w:r>
        </w:p>
        <w:p w:rsidR="00E54337" w:rsidRPr="000512E9" w:rsidRDefault="00E54337" w:rsidP="00A115E1">
          <w:pPr>
            <w:pStyle w:val="ListParagraph"/>
            <w:ind w:left="851" w:hanging="284"/>
            <w:rPr>
              <w:rFonts w:ascii="Angsana New" w:hAnsi="Angsana New"/>
              <w:b/>
              <w:bCs/>
              <w:sz w:val="28"/>
            </w:rPr>
          </w:pPr>
          <w:r w:rsidRPr="000512E9">
            <w:rPr>
              <w:rFonts w:ascii="Angsana New" w:hAnsi="Angsana New"/>
              <w:b/>
              <w:bCs/>
              <w:sz w:val="28"/>
            </w:rPr>
            <w:tab/>
          </w:r>
          <w:r w:rsidR="00A115E1" w:rsidRPr="000512E9">
            <w:rPr>
              <w:rFonts w:ascii="Angsana New" w:hAnsi="Angsana New"/>
              <w:b/>
              <w:bCs/>
              <w:sz w:val="28"/>
            </w:rPr>
            <w:t xml:space="preserve">     </w:t>
          </w:r>
          <w:r w:rsidRPr="000512E9">
            <w:rPr>
              <w:rFonts w:ascii="Angsana New" w:hAnsi="Angsana New"/>
              <w:b/>
              <w:bCs/>
              <w:sz w:val="28"/>
            </w:rPr>
            <w:t>C:/tmp/libtool-1.5.24/configure --prefix=/mingw &amp;&amp; make &amp;&amp; make install</w:t>
          </w:r>
        </w:p>
        <w:p w:rsidR="00E54337" w:rsidRPr="00E54337" w:rsidRDefault="00E54337" w:rsidP="00A115E1">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1" w:hanging="284"/>
            <w:rPr>
              <w:rFonts w:ascii="Angsana New" w:hAnsi="Angsana New"/>
              <w:b/>
              <w:bCs/>
              <w:sz w:val="28"/>
            </w:rPr>
          </w:pPr>
          <w:r w:rsidRPr="00E54337">
            <w:rPr>
              <w:rFonts w:ascii="Angsana New" w:hAnsi="Angsana New"/>
              <w:sz w:val="28"/>
            </w:rPr>
            <w:t xml:space="preserve"> </w:t>
          </w:r>
          <w:r w:rsidRPr="00E54337">
            <w:rPr>
              <w:rFonts w:ascii="Angsana New" w:hAnsi="Angsana New"/>
              <w:sz w:val="28"/>
              <w:cs/>
              <w:lang w:bidi="th-TH"/>
            </w:rPr>
            <w:t xml:space="preserve">เปิดไฟล์ </w:t>
          </w:r>
          <w:r w:rsidRPr="00E54337">
            <w:rPr>
              <w:rFonts w:ascii="Angsana New" w:hAnsi="Angsana New"/>
              <w:sz w:val="28"/>
            </w:rPr>
            <w:t xml:space="preserve">/etc/profile (C:\msys\1.0\etc\profile) </w:t>
          </w:r>
          <w:r w:rsidRPr="00E54337">
            <w:rPr>
              <w:rFonts w:ascii="Angsana New" w:hAnsi="Angsana New"/>
              <w:sz w:val="28"/>
              <w:cs/>
              <w:lang w:bidi="th-TH"/>
            </w:rPr>
            <w:t>แล้วเพิ่ม</w:t>
          </w:r>
        </w:p>
        <w:p w:rsidR="00E54337" w:rsidRPr="000512E9" w:rsidRDefault="00A115E1" w:rsidP="00A115E1">
          <w:pPr>
            <w:pStyle w:val="HTMLPreformatted"/>
            <w:ind w:left="851" w:hanging="284"/>
            <w:rPr>
              <w:rFonts w:ascii="Angsana New" w:hAnsi="Angsana New" w:cs="Angsana New"/>
              <w:sz w:val="28"/>
            </w:rPr>
          </w:pPr>
          <w:r w:rsidRPr="000512E9">
            <w:rPr>
              <w:rFonts w:ascii="Angsana New" w:hAnsi="Angsana New" w:cs="Angsana New"/>
              <w:sz w:val="28"/>
            </w:rPr>
            <w:t xml:space="preserve">            </w:t>
          </w:r>
          <w:r w:rsidR="00E54337" w:rsidRPr="000512E9">
            <w:rPr>
              <w:rFonts w:ascii="Angsana New" w:hAnsi="Angsana New" w:cs="Angsana New"/>
              <w:sz w:val="28"/>
            </w:rPr>
            <w:t>PKG_CONFIG_PATH="/mingw/lib/pkgconfig"</w:t>
          </w:r>
        </w:p>
        <w:p w:rsidR="00E54337" w:rsidRPr="000512E9" w:rsidRDefault="00A115E1" w:rsidP="00A115E1">
          <w:pPr>
            <w:ind w:left="851" w:hanging="284"/>
            <w:rPr>
              <w:rFonts w:ascii="Angsana New" w:hAnsi="Angsana New"/>
              <w:b/>
              <w:bCs/>
              <w:sz w:val="28"/>
            </w:rPr>
          </w:pPr>
          <w:r w:rsidRPr="000512E9">
            <w:rPr>
              <w:rFonts w:ascii="Angsana New" w:hAnsi="Angsana New"/>
              <w:b/>
              <w:bCs/>
              <w:sz w:val="28"/>
            </w:rPr>
            <w:tab/>
            <w:t xml:space="preserve">                       </w:t>
          </w:r>
          <w:r w:rsidR="00E54337" w:rsidRPr="000512E9">
            <w:rPr>
              <w:rFonts w:ascii="Angsana New" w:hAnsi="Angsana New"/>
              <w:b/>
              <w:bCs/>
              <w:sz w:val="28"/>
            </w:rPr>
            <w:t>CVS_RSH=ssh</w:t>
          </w:r>
        </w:p>
        <w:p w:rsidR="00E54337" w:rsidRPr="00E54337" w:rsidRDefault="00E54337" w:rsidP="00A115E1">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1" w:hanging="284"/>
            <w:rPr>
              <w:rFonts w:ascii="Angsana New" w:hAnsi="Angsana New"/>
              <w:b/>
              <w:bCs/>
              <w:sz w:val="28"/>
            </w:rPr>
          </w:pPr>
          <w:r w:rsidRPr="00E54337">
            <w:rPr>
              <w:rFonts w:ascii="Angsana New" w:hAnsi="Angsana New"/>
              <w:sz w:val="28"/>
            </w:rPr>
            <w:t xml:space="preserve"> To install 3rd party library and applications which uses the autotools build system the following commands are often used</w:t>
          </w:r>
        </w:p>
        <w:p w:rsidR="00E54337" w:rsidRPr="000512E9" w:rsidRDefault="00E54337" w:rsidP="00A115E1">
          <w:pPr>
            <w:pStyle w:val="ListParagraph"/>
            <w:ind w:left="851" w:hanging="284"/>
            <w:rPr>
              <w:rFonts w:ascii="Angsana New" w:hAnsi="Angsana New"/>
              <w:b/>
              <w:bCs/>
              <w:sz w:val="28"/>
            </w:rPr>
          </w:pPr>
          <w:r w:rsidRPr="00E54337">
            <w:rPr>
              <w:rFonts w:ascii="Angsana New" w:hAnsi="Angsana New"/>
              <w:sz w:val="28"/>
            </w:rPr>
            <w:tab/>
          </w:r>
          <w:r w:rsidRPr="000512E9">
            <w:rPr>
              <w:rFonts w:ascii="Angsana New" w:hAnsi="Angsana New"/>
              <w:b/>
              <w:bCs/>
              <w:sz w:val="28"/>
            </w:rPr>
            <w:t>./configure --prefix=/mingw</w:t>
          </w:r>
        </w:p>
        <w:p w:rsidR="00E54337" w:rsidRPr="000512E9" w:rsidRDefault="00E54337" w:rsidP="00A115E1">
          <w:pPr>
            <w:pStyle w:val="ListParagraph"/>
            <w:ind w:left="851" w:hanging="284"/>
            <w:rPr>
              <w:rFonts w:ascii="Angsana New" w:hAnsi="Angsana New"/>
              <w:b/>
              <w:bCs/>
              <w:sz w:val="28"/>
            </w:rPr>
          </w:pPr>
          <w:r w:rsidRPr="000512E9">
            <w:rPr>
              <w:rFonts w:ascii="Angsana New" w:hAnsi="Angsana New"/>
              <w:b/>
              <w:bCs/>
              <w:sz w:val="28"/>
            </w:rPr>
            <w:tab/>
            <w:t>make</w:t>
          </w:r>
        </w:p>
        <w:p w:rsidR="00E54337" w:rsidRPr="000512E9" w:rsidRDefault="00E54337" w:rsidP="00A115E1">
          <w:pPr>
            <w:pStyle w:val="ListParagraph"/>
            <w:ind w:left="851" w:hanging="284"/>
            <w:rPr>
              <w:rFonts w:ascii="Angsana New" w:hAnsi="Angsana New"/>
              <w:b/>
              <w:bCs/>
              <w:sz w:val="28"/>
            </w:rPr>
          </w:pPr>
          <w:r w:rsidRPr="000512E9">
            <w:rPr>
              <w:rFonts w:ascii="Angsana New" w:hAnsi="Angsana New"/>
              <w:b/>
              <w:bCs/>
              <w:sz w:val="28"/>
            </w:rPr>
            <w:tab/>
            <w:t>make install</w:t>
          </w:r>
        </w:p>
        <w:p w:rsidR="0081424F" w:rsidRPr="00FF05EF" w:rsidRDefault="00E54337" w:rsidP="00FF05EF">
          <w:pPr>
            <w:pStyle w:val="Quote"/>
            <w:rPr>
              <w:rFonts w:ascii="Angsana New" w:hAnsi="Angsana New"/>
              <w:szCs w:val="20"/>
              <w:rtl/>
              <w:cs/>
            </w:rPr>
          </w:pPr>
          <w:r w:rsidRPr="00E54337">
            <w:t xml:space="preserve">note: </w:t>
          </w:r>
          <w:r w:rsidRPr="00FF05EF">
            <w:rPr>
              <w:rFonts w:ascii="Angsana New" w:hAnsi="Angsana New" w:hint="cs"/>
              <w:sz w:val="24"/>
              <w:szCs w:val="24"/>
              <w:cs/>
              <w:lang w:bidi="th-TH"/>
            </w:rPr>
            <w:t>ตัว</w:t>
          </w:r>
          <w:r w:rsidRPr="00FF05EF">
            <w:rPr>
              <w:sz w:val="24"/>
              <w:szCs w:val="24"/>
              <w:rtl/>
              <w:cs/>
            </w:rPr>
            <w:t xml:space="preserve"> </w:t>
          </w:r>
          <w:r w:rsidRPr="00FF05EF">
            <w:rPr>
              <w:sz w:val="24"/>
              <w:szCs w:val="24"/>
            </w:rPr>
            <w:t xml:space="preserve">Third Party </w:t>
          </w:r>
          <w:r w:rsidRPr="00FF05EF">
            <w:rPr>
              <w:rFonts w:ascii="Angsana New" w:hAnsi="Angsana New" w:hint="cs"/>
              <w:sz w:val="24"/>
              <w:szCs w:val="24"/>
              <w:cs/>
              <w:lang w:bidi="th-TH"/>
            </w:rPr>
            <w:t>นี้ก็คือซอร์ฟแวร์ที่เรา</w:t>
          </w:r>
          <w:r w:rsidRPr="00FF05EF">
            <w:rPr>
              <w:sz w:val="24"/>
              <w:szCs w:val="24"/>
              <w:rtl/>
              <w:cs/>
            </w:rPr>
            <w:t xml:space="preserve"> (</w:t>
          </w:r>
          <w:r w:rsidRPr="00FF05EF">
            <w:rPr>
              <w:sz w:val="24"/>
              <w:szCs w:val="24"/>
            </w:rPr>
            <w:t xml:space="preserve">1st party) </w:t>
          </w:r>
          <w:r w:rsidRPr="00FF05EF">
            <w:rPr>
              <w:rFonts w:ascii="Angsana New" w:hAnsi="Angsana New" w:hint="cs"/>
              <w:sz w:val="24"/>
              <w:szCs w:val="24"/>
              <w:cs/>
              <w:lang w:bidi="th-TH"/>
            </w:rPr>
            <w:t>และซอฟท์แวร์หลักพวก</w:t>
          </w:r>
          <w:r w:rsidRPr="00FF05EF">
            <w:rPr>
              <w:sz w:val="24"/>
              <w:szCs w:val="24"/>
            </w:rPr>
            <w:t xml:space="preserve"> VS 2005 </w:t>
          </w:r>
          <w:r w:rsidRPr="00FF05EF">
            <w:rPr>
              <w:rFonts w:ascii="Angsana New" w:hAnsi="Angsana New" w:hint="cs"/>
              <w:sz w:val="24"/>
              <w:szCs w:val="24"/>
              <w:cs/>
              <w:lang w:bidi="th-TH"/>
            </w:rPr>
            <w:t>หรือ</w:t>
          </w:r>
          <w:r w:rsidRPr="00FF05EF">
            <w:rPr>
              <w:sz w:val="24"/>
              <w:szCs w:val="24"/>
              <w:rtl/>
              <w:cs/>
            </w:rPr>
            <w:t xml:space="preserve"> </w:t>
          </w:r>
          <w:r w:rsidRPr="00FF05EF">
            <w:rPr>
              <w:sz w:val="24"/>
              <w:szCs w:val="24"/>
            </w:rPr>
            <w:t xml:space="preserve">SQL (2nd Party) </w:t>
          </w:r>
          <w:r w:rsidRPr="00FF05EF">
            <w:rPr>
              <w:rFonts w:ascii="Angsana New" w:hAnsi="Angsana New" w:hint="cs"/>
              <w:sz w:val="24"/>
              <w:szCs w:val="24"/>
              <w:cs/>
              <w:lang w:bidi="th-TH"/>
            </w:rPr>
            <w:t>ไม่ได้ทำขึ้นเอง</w:t>
          </w:r>
          <w:r w:rsidRPr="00FF05EF">
            <w:rPr>
              <w:sz w:val="24"/>
              <w:szCs w:val="24"/>
              <w:rtl/>
              <w:cs/>
            </w:rPr>
            <w:t xml:space="preserve"> </w:t>
          </w:r>
          <w:r w:rsidRPr="00FF05EF">
            <w:rPr>
              <w:rFonts w:ascii="Angsana New" w:hAnsi="Angsana New" w:hint="cs"/>
              <w:sz w:val="24"/>
              <w:szCs w:val="24"/>
              <w:cs/>
              <w:lang w:bidi="th-TH"/>
            </w:rPr>
            <w:t>แต่ได้หามาจากเจ้าอื่น</w:t>
          </w:r>
          <w:r w:rsidRPr="00FF05EF">
            <w:rPr>
              <w:sz w:val="24"/>
              <w:szCs w:val="24"/>
              <w:rtl/>
              <w:cs/>
            </w:rPr>
            <w:t xml:space="preserve"> (</w:t>
          </w:r>
          <w:r w:rsidRPr="00FF05EF">
            <w:rPr>
              <w:sz w:val="24"/>
              <w:szCs w:val="24"/>
            </w:rPr>
            <w:t xml:space="preserve">3rd Party) </w:t>
          </w:r>
          <w:r w:rsidRPr="00FF05EF">
            <w:rPr>
              <w:rFonts w:ascii="Angsana New" w:hAnsi="Angsana New" w:hint="cs"/>
              <w:sz w:val="24"/>
              <w:szCs w:val="24"/>
              <w:cs/>
              <w:lang w:bidi="th-TH"/>
            </w:rPr>
            <w:t>มาใช้ครับ</w:t>
          </w:r>
          <w:r w:rsidRPr="00FF05EF">
            <w:rPr>
              <w:rFonts w:ascii="Times New Roman" w:hAnsi="Times New Roman" w:cs="Times New Roman" w:hint="cs"/>
              <w:sz w:val="24"/>
              <w:szCs w:val="24"/>
              <w:rtl/>
              <w:cs/>
            </w:rPr>
            <w:t xml:space="preserve"> </w:t>
          </w:r>
          <w:r w:rsidRPr="00FF05EF">
            <w:rPr>
              <w:rFonts w:ascii="Angsana New" w:hAnsi="Angsana New" w:hint="cs"/>
              <w:sz w:val="24"/>
              <w:szCs w:val="24"/>
              <w:cs/>
              <w:lang w:bidi="th-TH"/>
            </w:rPr>
            <w:t>ซึ่งอาจจะเป็นพวกคอมโพเนนต์สร้ากราฟจาก</w:t>
          </w:r>
          <w:r w:rsidRPr="00FF05EF">
            <w:rPr>
              <w:rFonts w:ascii="Times New Roman" w:hAnsi="Times New Roman" w:cs="Times New Roman" w:hint="cs"/>
              <w:sz w:val="24"/>
              <w:szCs w:val="24"/>
              <w:rtl/>
              <w:cs/>
            </w:rPr>
            <w:t xml:space="preserve"> </w:t>
          </w:r>
          <w:r w:rsidRPr="00FF05EF">
            <w:rPr>
              <w:sz w:val="24"/>
              <w:szCs w:val="24"/>
            </w:rPr>
            <w:t xml:space="preserve">Infragistic, Component One, ChartFX </w:t>
          </w:r>
          <w:r w:rsidRPr="00FF05EF">
            <w:rPr>
              <w:rFonts w:ascii="Angsana New" w:hAnsi="Angsana New" w:hint="cs"/>
              <w:sz w:val="24"/>
              <w:szCs w:val="24"/>
              <w:cs/>
              <w:lang w:bidi="th-TH"/>
            </w:rPr>
            <w:t>ที่</w:t>
          </w:r>
          <w:r w:rsidRPr="00FF05EF">
            <w:rPr>
              <w:sz w:val="24"/>
              <w:szCs w:val="24"/>
              <w:rtl/>
              <w:cs/>
            </w:rPr>
            <w:t xml:space="preserve"> </w:t>
          </w:r>
          <w:r w:rsidRPr="00FF05EF">
            <w:rPr>
              <w:sz w:val="24"/>
              <w:szCs w:val="24"/>
            </w:rPr>
            <w:t xml:space="preserve">VB 6 App. </w:t>
          </w:r>
          <w:r w:rsidRPr="00FF05EF">
            <w:rPr>
              <w:rFonts w:ascii="Angsana New" w:hAnsi="Angsana New" w:hint="cs"/>
              <w:sz w:val="24"/>
              <w:szCs w:val="24"/>
              <w:cs/>
              <w:lang w:bidi="th-TH"/>
            </w:rPr>
            <w:t>หรือเจ้าอื่นๆ</w:t>
          </w:r>
          <w:r w:rsidRPr="00FF05EF">
            <w:rPr>
              <w:sz w:val="24"/>
              <w:szCs w:val="24"/>
              <w:rtl/>
              <w:cs/>
            </w:rPr>
            <w:t xml:space="preserve"> </w:t>
          </w:r>
          <w:r w:rsidRPr="00FF05EF">
            <w:rPr>
              <w:sz w:val="24"/>
              <w:szCs w:val="24"/>
            </w:rPr>
            <w:t xml:space="preserve"> </w:t>
          </w:r>
          <w:r w:rsidRPr="00FF05EF">
            <w:rPr>
              <w:rFonts w:ascii="Angsana New" w:hAnsi="Angsana New" w:hint="cs"/>
              <w:sz w:val="24"/>
              <w:szCs w:val="24"/>
              <w:cs/>
              <w:lang w:bidi="th-TH"/>
            </w:rPr>
            <w:t>หรืออาจจะเป็นซอร์ฟแวร์บางตัวที่ลงไว้ที่</w:t>
          </w:r>
          <w:r w:rsidRPr="00FF05EF">
            <w:rPr>
              <w:rFonts w:ascii="Times New Roman" w:hAnsi="Times New Roman" w:cs="Times New Roman" w:hint="cs"/>
              <w:sz w:val="24"/>
              <w:szCs w:val="24"/>
              <w:rtl/>
              <w:cs/>
            </w:rPr>
            <w:t xml:space="preserve"> </w:t>
          </w:r>
          <w:r w:rsidRPr="00FF05EF">
            <w:rPr>
              <w:sz w:val="24"/>
              <w:szCs w:val="24"/>
            </w:rPr>
            <w:t xml:space="preserve">App Server </w:t>
          </w:r>
          <w:r w:rsidRPr="00FF05EF">
            <w:rPr>
              <w:rFonts w:ascii="Angsana New" w:hAnsi="Angsana New" w:hint="cs"/>
              <w:sz w:val="24"/>
              <w:szCs w:val="24"/>
              <w:cs/>
              <w:lang w:bidi="th-TH"/>
            </w:rPr>
            <w:t>ก็ได้</w:t>
          </w:r>
        </w:p>
        <w:p w:rsidR="00E54337" w:rsidRPr="000512E9" w:rsidRDefault="00E54337" w:rsidP="00A115E1">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1" w:hanging="284"/>
            <w:rPr>
              <w:rStyle w:val="Emphasis"/>
              <w:rFonts w:ascii="Angsana New" w:hAnsi="Angsana New"/>
              <w:b w:val="0"/>
              <w:bCs/>
              <w:i w:val="0"/>
              <w:iCs/>
              <w:color w:val="auto"/>
              <w:sz w:val="28"/>
            </w:rPr>
          </w:pPr>
          <w:r w:rsidRPr="000512E9">
            <w:rPr>
              <w:rFonts w:ascii="Angsana New" w:hAnsi="Angsana New"/>
              <w:sz w:val="28"/>
            </w:rPr>
            <w:t xml:space="preserve">Add environment variable </w:t>
          </w:r>
          <w:r w:rsidRPr="000512E9">
            <w:rPr>
              <w:rFonts w:ascii="Angsana New" w:hAnsi="Angsana New"/>
              <w:i/>
              <w:iCs/>
              <w:sz w:val="28"/>
            </w:rPr>
            <w:t xml:space="preserve">PATH </w:t>
          </w:r>
          <w:r w:rsidRPr="000512E9">
            <w:rPr>
              <w:rFonts w:ascii="Angsana New" w:hAnsi="Angsana New"/>
              <w:sz w:val="28"/>
              <w:cs/>
              <w:lang w:bidi="th-TH"/>
            </w:rPr>
            <w:t>โดยเติม</w:t>
          </w:r>
          <w:r w:rsidRPr="000512E9">
            <w:rPr>
              <w:rFonts w:ascii="Angsana New" w:hAnsi="Angsana New"/>
              <w:i/>
              <w:iCs/>
              <w:sz w:val="28"/>
              <w:rtl/>
              <w:cs/>
            </w:rPr>
            <w:t xml:space="preserve"> </w:t>
          </w:r>
          <w:r w:rsidRPr="000512E9">
            <w:rPr>
              <w:rFonts w:ascii="Angsana New" w:hAnsi="Angsana New"/>
              <w:i/>
              <w:iCs/>
              <w:sz w:val="28"/>
            </w:rPr>
            <w:t>;</w:t>
          </w:r>
          <w:r w:rsidRPr="000512E9">
            <w:rPr>
              <w:rStyle w:val="Emphasis"/>
              <w:rFonts w:ascii="Angsana New" w:hAnsi="Angsana New"/>
              <w:color w:val="auto"/>
              <w:sz w:val="28"/>
            </w:rPr>
            <w:t>C:\Program Files\GnuWin32;</w:t>
          </w:r>
          <w:r w:rsidRPr="000512E9">
            <w:rPr>
              <w:rFonts w:ascii="Angsana New" w:hAnsi="Angsana New"/>
              <w:sz w:val="28"/>
            </w:rPr>
            <w:t xml:space="preserve"> </w:t>
          </w:r>
          <w:r w:rsidRPr="000512E9">
            <w:rPr>
              <w:rStyle w:val="Emphasis"/>
              <w:rFonts w:ascii="Angsana New" w:hAnsi="Angsana New"/>
              <w:color w:val="auto"/>
              <w:sz w:val="28"/>
            </w:rPr>
            <w:t xml:space="preserve">C:\MinGW\bin </w:t>
          </w:r>
        </w:p>
        <w:p w:rsidR="009771CF" w:rsidRPr="00FF05EF" w:rsidRDefault="00E54337" w:rsidP="00FF05EF">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1" w:hanging="284"/>
            <w:rPr>
              <w:rFonts w:ascii="Angsana New" w:hAnsi="Angsana New"/>
              <w:bCs/>
              <w:iCs/>
              <w:spacing w:val="10"/>
              <w:sz w:val="28"/>
            </w:rPr>
          </w:pPr>
          <w:r w:rsidRPr="000512E9">
            <w:rPr>
              <w:rStyle w:val="Emphasis"/>
              <w:rFonts w:ascii="Angsana New" w:hAnsi="Angsana New"/>
              <w:b w:val="0"/>
              <w:color w:val="auto"/>
              <w:sz w:val="28"/>
              <w:cs/>
              <w:lang w:bidi="th-TH"/>
            </w:rPr>
            <w:t xml:space="preserve">ดาวน์โหลด และ </w:t>
          </w:r>
          <w:r w:rsidRPr="000512E9">
            <w:rPr>
              <w:rStyle w:val="Emphasis"/>
              <w:rFonts w:ascii="Angsana New" w:hAnsi="Angsana New"/>
              <w:b w:val="0"/>
              <w:color w:val="auto"/>
              <w:sz w:val="28"/>
            </w:rPr>
            <w:t>install NSIS</w:t>
          </w:r>
        </w:p>
        <w:p w:rsidR="00E20ABA" w:rsidRDefault="00E20ABA" w:rsidP="00E20ABA">
          <w:pPr>
            <w:pStyle w:val="Heading2"/>
          </w:pPr>
          <w:r>
            <w:rPr>
              <w:rFonts w:ascii="Angsana New" w:hAnsi="Angsana New"/>
            </w:rPr>
            <w:t xml:space="preserve">1.3 </w:t>
          </w:r>
          <w:r w:rsidRPr="00E20ABA">
            <w:rPr>
              <w:rFonts w:ascii="Angsana New" w:hAnsi="Angsana New" w:hint="cs"/>
              <w:cs/>
              <w:lang w:bidi="th-TH"/>
            </w:rPr>
            <w:t>ขั้นตอนการ</w:t>
          </w:r>
          <w:r w:rsidRPr="00E20ABA">
            <w:rPr>
              <w:rFonts w:ascii="Times New Roman" w:hAnsi="Times New Roman" w:cs="Times New Roman" w:hint="cs"/>
              <w:rtl/>
              <w:cs/>
            </w:rPr>
            <w:t xml:space="preserve"> </w:t>
          </w:r>
          <w:r w:rsidRPr="00E20ABA">
            <w:t>compile</w:t>
          </w:r>
          <w:r w:rsidRPr="00E20ABA">
            <w:rPr>
              <w:rFonts w:hint="cs"/>
              <w:rtl/>
              <w:cs/>
            </w:rPr>
            <w:t xml:space="preserve"> </w:t>
          </w:r>
          <w:r w:rsidRPr="00E20ABA">
            <w:rPr>
              <w:rFonts w:ascii="Angsana New" w:hAnsi="Angsana New" w:hint="cs"/>
              <w:cs/>
              <w:lang w:bidi="th-TH"/>
            </w:rPr>
            <w:t>และสร้าง</w:t>
          </w:r>
          <w:r w:rsidRPr="00E20ABA">
            <w:rPr>
              <w:rFonts w:ascii="Times New Roman" w:hAnsi="Times New Roman" w:cs="Times New Roman" w:hint="cs"/>
              <w:rtl/>
              <w:cs/>
            </w:rPr>
            <w:t xml:space="preserve"> </w:t>
          </w:r>
          <w:r w:rsidRPr="00E20ABA">
            <w:t>installer</w:t>
          </w:r>
        </w:p>
        <w:p w:rsidR="00E20ABA" w:rsidRPr="00E20ABA" w:rsidRDefault="00E20ABA" w:rsidP="00F722A6">
          <w:pPr>
            <w:pStyle w:val="Heading3"/>
          </w:pPr>
          <w:r w:rsidRPr="00E20ABA">
            <w:rPr>
              <w:cs/>
              <w:lang w:bidi="th-TH"/>
            </w:rPr>
            <w:t xml:space="preserve">โหลดตัว </w:t>
          </w:r>
          <w:r w:rsidRPr="00E20ABA">
            <w:t xml:space="preserve">prebuilder </w:t>
          </w:r>
          <w:r w:rsidRPr="00E20ABA">
            <w:rPr>
              <w:cs/>
              <w:lang w:bidi="th-TH"/>
            </w:rPr>
            <w:t>มา</w:t>
          </w:r>
          <w:r w:rsidRPr="00E20ABA">
            <w:t>(</w:t>
          </w:r>
          <w:r w:rsidRPr="00E20ABA">
            <w:rPr>
              <w:cs/>
              <w:lang w:bidi="th-TH"/>
            </w:rPr>
            <w:t>จะใช้เมื่อมี</w:t>
          </w:r>
          <w:r w:rsidRPr="00E20ABA">
            <w:t xml:space="preserve"> dependency </w:t>
          </w:r>
          <w:r w:rsidRPr="00E20ABA">
            <w:rPr>
              <w:cs/>
              <w:lang w:bidi="th-TH"/>
            </w:rPr>
            <w:t xml:space="preserve">ที่ไม่มีกำหนดใน </w:t>
          </w:r>
          <w:r w:rsidRPr="00E20ABA">
            <w:t xml:space="preserve">source file </w:t>
          </w:r>
          <w:r w:rsidRPr="00E20ABA">
            <w:rPr>
              <w:cs/>
              <w:lang w:bidi="th-TH"/>
            </w:rPr>
            <w:t xml:space="preserve">มันจะอ่านจาก </w:t>
          </w:r>
          <w:r w:rsidRPr="00E20ABA">
            <w:t xml:space="preserve">prebuilder </w:t>
          </w:r>
          <w:r w:rsidRPr="00E20ABA">
            <w:rPr>
              <w:cs/>
              <w:lang w:bidi="th-TH"/>
            </w:rPr>
            <w:t>แทน</w:t>
          </w:r>
          <w:r w:rsidRPr="00E20ABA">
            <w:t xml:space="preserve">) untar </w:t>
          </w:r>
          <w:r w:rsidRPr="00E20ABA">
            <w:rPr>
              <w:cs/>
              <w:lang w:bidi="th-TH"/>
            </w:rPr>
            <w:t xml:space="preserve">ใน </w:t>
          </w:r>
          <w:r w:rsidRPr="00E20ABA">
            <w:t xml:space="preserve">folder </w:t>
          </w:r>
          <w:r w:rsidRPr="00E20ABA">
            <w:rPr>
              <w:cs/>
              <w:lang w:bidi="th-TH"/>
            </w:rPr>
            <w:t>ที่ต้องการ</w:t>
          </w:r>
        </w:p>
        <w:p w:rsidR="00E20ABA" w:rsidRPr="00E20ABA" w:rsidRDefault="00E20ABA" w:rsidP="00F722A6">
          <w:pPr>
            <w:pStyle w:val="Heading3"/>
            <w:rPr>
              <w:b/>
              <w:bCs/>
            </w:rPr>
          </w:pPr>
          <w:r w:rsidRPr="00E20ABA">
            <w:rPr>
              <w:cs/>
              <w:lang w:bidi="th-TH"/>
            </w:rPr>
            <w:t xml:space="preserve">นำตัว </w:t>
          </w:r>
          <w:r w:rsidRPr="00E20ABA">
            <w:t xml:space="preserve">folder </w:t>
          </w:r>
          <w:r w:rsidRPr="00E20ABA">
            <w:rPr>
              <w:cs/>
              <w:lang w:bidi="th-TH"/>
            </w:rPr>
            <w:t xml:space="preserve">ของ </w:t>
          </w:r>
          <w:r w:rsidRPr="00E20ABA">
            <w:t xml:space="preserve">source file </w:t>
          </w:r>
          <w:r w:rsidRPr="00E20ABA">
            <w:rPr>
              <w:cs/>
              <w:lang w:bidi="th-TH"/>
            </w:rPr>
            <w:t xml:space="preserve">ไปใส่ใน </w:t>
          </w:r>
          <w:r w:rsidRPr="00E20ABA">
            <w:t xml:space="preserve">folder </w:t>
          </w:r>
          <w:r w:rsidRPr="00E20ABA">
            <w:rPr>
              <w:cs/>
              <w:lang w:bidi="th-TH"/>
            </w:rPr>
            <w:t xml:space="preserve">ข้างในตัว </w:t>
          </w:r>
          <w:r w:rsidRPr="00E20ABA">
            <w:t>prebuilder</w:t>
          </w:r>
        </w:p>
        <w:p w:rsidR="00E20ABA" w:rsidRPr="00E20ABA" w:rsidRDefault="00E20ABA" w:rsidP="00E20ABA">
          <w:pPr>
            <w:pStyle w:val="ListParagraph"/>
            <w:numPr>
              <w:ilvl w:val="1"/>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firstLine="0"/>
            <w:rPr>
              <w:rFonts w:ascii="Angsana New" w:hAnsi="Angsana New"/>
              <w:b/>
              <w:bCs/>
              <w:sz w:val="28"/>
            </w:rPr>
          </w:pPr>
          <w:r w:rsidRPr="00E20ABA">
            <w:rPr>
              <w:rFonts w:ascii="Angsana New" w:hAnsi="Angsana New"/>
              <w:sz w:val="28"/>
            </w:rPr>
            <w:t>Run script    “</w:t>
          </w:r>
          <w:r w:rsidRPr="00E20ABA">
            <w:rPr>
              <w:rFonts w:ascii="Angsana New" w:hAnsi="Angsana New"/>
              <w:i/>
              <w:iCs/>
              <w:sz w:val="28"/>
            </w:rPr>
            <w:t xml:space="preserve">domake-win” </w:t>
          </w:r>
          <w:r w:rsidRPr="00E20ABA">
            <w:rPr>
              <w:rFonts w:ascii="Angsana New" w:hAnsi="Angsana New"/>
              <w:sz w:val="28"/>
              <w:cs/>
              <w:lang w:bidi="th-TH"/>
            </w:rPr>
            <w:t xml:space="preserve">ใน </w:t>
          </w:r>
          <w:r w:rsidRPr="00E20ABA">
            <w:rPr>
              <w:rFonts w:ascii="Angsana New" w:hAnsi="Angsana New"/>
              <w:sz w:val="28"/>
            </w:rPr>
            <w:t xml:space="preserve">folder </w:t>
          </w:r>
          <w:r w:rsidRPr="00E20ABA">
            <w:rPr>
              <w:rFonts w:ascii="Angsana New" w:hAnsi="Angsana New"/>
              <w:sz w:val="28"/>
              <w:cs/>
              <w:lang w:bidi="th-TH"/>
            </w:rPr>
            <w:t xml:space="preserve">ของ </w:t>
          </w:r>
          <w:r w:rsidRPr="00E20ABA">
            <w:rPr>
              <w:rFonts w:ascii="Angsana New" w:hAnsi="Angsana New"/>
              <w:sz w:val="28"/>
            </w:rPr>
            <w:t xml:space="preserve">source file </w:t>
          </w:r>
          <w:r w:rsidRPr="00E20ABA">
            <w:rPr>
              <w:rFonts w:ascii="Angsana New" w:hAnsi="Angsana New"/>
              <w:sz w:val="28"/>
              <w:cs/>
              <w:lang w:bidi="th-TH"/>
            </w:rPr>
            <w:t xml:space="preserve">ถ้าจะสร้าง </w:t>
          </w:r>
          <w:r w:rsidRPr="00E20ABA">
            <w:rPr>
              <w:rFonts w:ascii="Angsana New" w:hAnsi="Angsana New"/>
              <w:sz w:val="28"/>
            </w:rPr>
            <w:t xml:space="preserve">installer </w:t>
          </w:r>
          <w:r w:rsidRPr="00E20ABA">
            <w:rPr>
              <w:rFonts w:ascii="Angsana New" w:hAnsi="Angsana New"/>
              <w:sz w:val="28"/>
              <w:cs/>
              <w:lang w:bidi="th-TH"/>
            </w:rPr>
            <w:t xml:space="preserve">ใหม่ก็ใช้คำสั่ง </w:t>
          </w:r>
          <w:r w:rsidRPr="00E20ABA">
            <w:rPr>
              <w:rFonts w:ascii="Angsana New" w:hAnsi="Angsana New"/>
              <w:sz w:val="28"/>
            </w:rPr>
            <w:t>“</w:t>
          </w:r>
          <w:r w:rsidRPr="00E20ABA">
            <w:rPr>
              <w:rFonts w:ascii="Angsana New" w:hAnsi="Angsana New"/>
              <w:i/>
              <w:iCs/>
              <w:sz w:val="28"/>
            </w:rPr>
            <w:t xml:space="preserve">doclean” </w:t>
          </w:r>
          <w:r w:rsidRPr="00E20ABA">
            <w:rPr>
              <w:rFonts w:ascii="Angsana New" w:hAnsi="Angsana New"/>
              <w:sz w:val="28"/>
              <w:cs/>
              <w:lang w:bidi="th-TH"/>
            </w:rPr>
            <w:t>ก่อน</w:t>
          </w:r>
        </w:p>
        <w:p w:rsidR="00777C7C" w:rsidRDefault="00777C7C" w:rsidP="00777C7C">
          <w:pPr>
            <w:pStyle w:val="Quote"/>
          </w:pPr>
        </w:p>
        <w:p w:rsidR="00777C7C" w:rsidRPr="00FF05EF" w:rsidRDefault="00777C7C" w:rsidP="00777C7C">
          <w:pPr>
            <w:pStyle w:val="Quote"/>
            <w:rPr>
              <w:szCs w:val="20"/>
            </w:rPr>
          </w:pPr>
          <w:r w:rsidRPr="00777C7C">
            <w:t>Note</w:t>
          </w:r>
          <w:r>
            <w:t>:</w:t>
          </w:r>
          <w:r w:rsidR="00FF05EF">
            <w:t xml:space="preserve"> </w:t>
          </w:r>
          <w:r w:rsidRPr="00FF05EF">
            <w:rPr>
              <w:rFonts w:ascii="Angsana New" w:hAnsi="Angsana New" w:hint="cs"/>
              <w:sz w:val="24"/>
              <w:szCs w:val="24"/>
              <w:cs/>
              <w:lang w:bidi="th-TH"/>
            </w:rPr>
            <w:t>ใน</w:t>
          </w:r>
          <w:r w:rsidRPr="00FF05EF">
            <w:rPr>
              <w:rFonts w:ascii="Times New Roman" w:hAnsi="Times New Roman" w:hint="cs"/>
              <w:sz w:val="24"/>
              <w:szCs w:val="24"/>
              <w:rtl/>
              <w:cs/>
            </w:rPr>
            <w:t xml:space="preserve"> </w:t>
          </w:r>
          <w:r w:rsidRPr="00FF05EF">
            <w:rPr>
              <w:sz w:val="24"/>
              <w:szCs w:val="24"/>
            </w:rPr>
            <w:t xml:space="preserve">Scipt “domake-win” </w:t>
          </w:r>
          <w:r w:rsidRPr="00FF05EF">
            <w:rPr>
              <w:rFonts w:ascii="Angsana New" w:hAnsi="Angsana New" w:hint="cs"/>
              <w:sz w:val="24"/>
              <w:szCs w:val="24"/>
              <w:cs/>
              <w:lang w:bidi="th-TH"/>
            </w:rPr>
            <w:t>จะเป็นการ</w:t>
          </w:r>
          <w:r w:rsidRPr="00FF05EF">
            <w:rPr>
              <w:rFonts w:ascii="Times New Roman" w:hAnsi="Times New Roman" w:hint="cs"/>
              <w:sz w:val="24"/>
              <w:szCs w:val="24"/>
              <w:rtl/>
              <w:cs/>
            </w:rPr>
            <w:t xml:space="preserve"> </w:t>
          </w:r>
          <w:r w:rsidRPr="00FF05EF">
            <w:rPr>
              <w:sz w:val="24"/>
              <w:szCs w:val="24"/>
            </w:rPr>
            <w:t xml:space="preserve">install </w:t>
          </w:r>
          <w:r w:rsidRPr="00FF05EF">
            <w:rPr>
              <w:rFonts w:ascii="Angsana New" w:hAnsi="Angsana New" w:hint="cs"/>
              <w:sz w:val="24"/>
              <w:szCs w:val="24"/>
              <w:cs/>
              <w:lang w:bidi="th-TH"/>
            </w:rPr>
            <w:t>สร้าง</w:t>
          </w:r>
          <w:r w:rsidRPr="00FF05EF">
            <w:rPr>
              <w:rFonts w:ascii="Times New Roman" w:hAnsi="Times New Roman" w:hint="cs"/>
              <w:sz w:val="24"/>
              <w:szCs w:val="24"/>
              <w:rtl/>
              <w:cs/>
            </w:rPr>
            <w:t xml:space="preserve"> </w:t>
          </w:r>
          <w:r w:rsidRPr="00FF05EF">
            <w:rPr>
              <w:sz w:val="24"/>
              <w:szCs w:val="24"/>
            </w:rPr>
            <w:t xml:space="preserve">component </w:t>
          </w:r>
          <w:r w:rsidRPr="00FF05EF">
            <w:rPr>
              <w:rFonts w:ascii="Angsana New" w:hAnsi="Angsana New" w:hint="cs"/>
              <w:sz w:val="24"/>
              <w:szCs w:val="24"/>
              <w:cs/>
              <w:lang w:bidi="th-TH"/>
            </w:rPr>
            <w:t>ต่างๆเก็บไว้ที่</w:t>
          </w:r>
          <w:r w:rsidRPr="00FF05EF">
            <w:rPr>
              <w:rFonts w:ascii="Times New Roman" w:hAnsi="Times New Roman" w:hint="cs"/>
              <w:sz w:val="24"/>
              <w:szCs w:val="24"/>
              <w:rtl/>
              <w:cs/>
            </w:rPr>
            <w:t xml:space="preserve"> </w:t>
          </w:r>
          <w:r w:rsidRPr="00FF05EF">
            <w:rPr>
              <w:sz w:val="24"/>
              <w:szCs w:val="24"/>
            </w:rPr>
            <w:t xml:space="preserve">folder “gen” </w:t>
          </w:r>
          <w:r w:rsidRPr="00FF05EF">
            <w:rPr>
              <w:rFonts w:ascii="Angsana New" w:hAnsi="Angsana New" w:hint="cs"/>
              <w:sz w:val="24"/>
              <w:szCs w:val="24"/>
              <w:cs/>
              <w:lang w:bidi="th-TH"/>
            </w:rPr>
            <w:t>จากนั้นจะ</w:t>
          </w:r>
          <w:r w:rsidRPr="00FF05EF">
            <w:rPr>
              <w:rFonts w:ascii="Times New Roman" w:hAnsi="Times New Roman" w:hint="cs"/>
              <w:sz w:val="24"/>
              <w:szCs w:val="24"/>
              <w:rtl/>
              <w:cs/>
            </w:rPr>
            <w:t xml:space="preserve"> </w:t>
          </w:r>
          <w:r w:rsidRPr="00FF05EF">
            <w:rPr>
              <w:sz w:val="24"/>
              <w:szCs w:val="24"/>
            </w:rPr>
            <w:t xml:space="preserve">run openvpn.nsi </w:t>
          </w:r>
          <w:r w:rsidRPr="00FF05EF">
            <w:rPr>
              <w:rFonts w:ascii="Angsana New" w:hAnsi="Angsana New" w:hint="cs"/>
              <w:sz w:val="24"/>
              <w:szCs w:val="24"/>
              <w:cs/>
              <w:lang w:bidi="th-TH"/>
            </w:rPr>
            <w:t>ซึ่งเป็น</w:t>
          </w:r>
          <w:r w:rsidRPr="00FF05EF">
            <w:rPr>
              <w:rFonts w:ascii="Times New Roman" w:hAnsi="Times New Roman" w:hint="cs"/>
              <w:sz w:val="24"/>
              <w:szCs w:val="24"/>
              <w:rtl/>
              <w:cs/>
            </w:rPr>
            <w:t xml:space="preserve"> </w:t>
          </w:r>
          <w:r w:rsidRPr="00FF05EF">
            <w:rPr>
              <w:sz w:val="24"/>
              <w:szCs w:val="24"/>
            </w:rPr>
            <w:t xml:space="preserve">NSIS script </w:t>
          </w:r>
          <w:r w:rsidRPr="00FF05EF">
            <w:rPr>
              <w:rFonts w:ascii="Angsana New" w:hAnsi="Angsana New" w:hint="cs"/>
              <w:sz w:val="24"/>
              <w:szCs w:val="24"/>
              <w:cs/>
              <w:lang w:bidi="th-TH"/>
            </w:rPr>
            <w:t>สำหรับสร้างตัว</w:t>
          </w:r>
          <w:r w:rsidRPr="00FF05EF">
            <w:rPr>
              <w:rFonts w:ascii="Times New Roman" w:hAnsi="Times New Roman" w:hint="cs"/>
              <w:sz w:val="24"/>
              <w:szCs w:val="24"/>
              <w:rtl/>
              <w:cs/>
            </w:rPr>
            <w:t xml:space="preserve"> </w:t>
          </w:r>
          <w:r w:rsidRPr="00FF05EF">
            <w:rPr>
              <w:sz w:val="24"/>
              <w:szCs w:val="24"/>
            </w:rPr>
            <w:t>installer</w:t>
          </w:r>
          <w:r w:rsidRPr="00FF05EF">
            <w:rPr>
              <w:rFonts w:hint="cs"/>
              <w:sz w:val="24"/>
              <w:szCs w:val="24"/>
              <w:rtl/>
              <w:cs/>
            </w:rPr>
            <w:t xml:space="preserve"> </w:t>
          </w:r>
          <w:r w:rsidRPr="00FF05EF">
            <w:rPr>
              <w:rFonts w:ascii="Angsana New" w:hAnsi="Angsana New" w:hint="cs"/>
              <w:sz w:val="24"/>
              <w:szCs w:val="24"/>
              <w:cs/>
              <w:lang w:bidi="th-TH"/>
            </w:rPr>
            <w:t>ถ้าหากเคย</w:t>
          </w:r>
          <w:r w:rsidRPr="00FF05EF">
            <w:rPr>
              <w:rFonts w:ascii="Times New Roman" w:hAnsi="Times New Roman" w:hint="cs"/>
              <w:sz w:val="24"/>
              <w:szCs w:val="24"/>
              <w:rtl/>
              <w:cs/>
            </w:rPr>
            <w:t xml:space="preserve"> </w:t>
          </w:r>
          <w:r w:rsidRPr="00FF05EF">
            <w:rPr>
              <w:sz w:val="24"/>
              <w:szCs w:val="24"/>
            </w:rPr>
            <w:t xml:space="preserve">run “domake-win” </w:t>
          </w:r>
          <w:r w:rsidRPr="00FF05EF">
            <w:rPr>
              <w:rFonts w:ascii="Angsana New" w:hAnsi="Angsana New" w:hint="cs"/>
              <w:sz w:val="24"/>
              <w:szCs w:val="24"/>
              <w:cs/>
              <w:lang w:bidi="th-TH"/>
            </w:rPr>
            <w:t>แล้ว</w:t>
          </w:r>
          <w:r w:rsidRPr="00FF05EF">
            <w:rPr>
              <w:rFonts w:ascii="Times New Roman" w:hAnsi="Times New Roman" w:hint="cs"/>
              <w:sz w:val="24"/>
              <w:szCs w:val="24"/>
              <w:rtl/>
              <w:cs/>
            </w:rPr>
            <w:t xml:space="preserve"> </w:t>
          </w:r>
          <w:r w:rsidRPr="00FF05EF">
            <w:rPr>
              <w:rFonts w:ascii="Angsana New" w:hAnsi="Angsana New" w:hint="cs"/>
              <w:sz w:val="24"/>
              <w:szCs w:val="24"/>
              <w:cs/>
              <w:lang w:bidi="th-TH"/>
            </w:rPr>
            <w:t>เมื่อจะสร้าง</w:t>
          </w:r>
          <w:r w:rsidRPr="00FF05EF">
            <w:rPr>
              <w:rFonts w:ascii="Times New Roman" w:hAnsi="Times New Roman" w:hint="cs"/>
              <w:sz w:val="24"/>
              <w:szCs w:val="24"/>
              <w:rtl/>
              <w:cs/>
            </w:rPr>
            <w:t xml:space="preserve"> </w:t>
          </w:r>
          <w:r w:rsidRPr="00FF05EF">
            <w:rPr>
              <w:sz w:val="24"/>
              <w:szCs w:val="24"/>
            </w:rPr>
            <w:t xml:space="preserve">installer </w:t>
          </w:r>
          <w:r w:rsidRPr="00FF05EF">
            <w:rPr>
              <w:rFonts w:ascii="Angsana New" w:hAnsi="Angsana New" w:hint="cs"/>
              <w:sz w:val="24"/>
              <w:szCs w:val="24"/>
              <w:cs/>
              <w:lang w:bidi="th-TH"/>
            </w:rPr>
            <w:t>ตัวใหม่ก็</w:t>
          </w:r>
          <w:r w:rsidRPr="00FF05EF">
            <w:rPr>
              <w:rFonts w:ascii="Times New Roman" w:hAnsi="Times New Roman" w:hint="cs"/>
              <w:sz w:val="24"/>
              <w:szCs w:val="24"/>
              <w:rtl/>
              <w:cs/>
            </w:rPr>
            <w:t xml:space="preserve"> </w:t>
          </w:r>
          <w:r w:rsidRPr="00FF05EF">
            <w:rPr>
              <w:sz w:val="24"/>
              <w:szCs w:val="24"/>
            </w:rPr>
            <w:t xml:space="preserve">run openvpn.nsi </w:t>
          </w:r>
          <w:r w:rsidRPr="00FF05EF">
            <w:rPr>
              <w:rFonts w:ascii="Angsana New" w:hAnsi="Angsana New" w:hint="cs"/>
              <w:sz w:val="24"/>
              <w:szCs w:val="24"/>
              <w:cs/>
              <w:lang w:bidi="th-TH"/>
            </w:rPr>
            <w:t>ด้วยโปรแกรม</w:t>
          </w:r>
          <w:r w:rsidRPr="00FF05EF">
            <w:rPr>
              <w:rFonts w:ascii="Times New Roman" w:hAnsi="Times New Roman" w:hint="cs"/>
              <w:sz w:val="24"/>
              <w:szCs w:val="24"/>
              <w:rtl/>
              <w:cs/>
            </w:rPr>
            <w:t xml:space="preserve"> </w:t>
          </w:r>
          <w:r w:rsidRPr="00FF05EF">
            <w:rPr>
              <w:sz w:val="24"/>
              <w:szCs w:val="24"/>
            </w:rPr>
            <w:t xml:space="preserve">NSIS </w:t>
          </w:r>
          <w:r w:rsidRPr="00FF05EF">
            <w:rPr>
              <w:rFonts w:ascii="Angsana New" w:hAnsi="Angsana New" w:hint="cs"/>
              <w:sz w:val="24"/>
              <w:szCs w:val="24"/>
              <w:cs/>
              <w:lang w:bidi="th-TH"/>
            </w:rPr>
            <w:t>ได้เลยเพราะ</w:t>
          </w:r>
          <w:r w:rsidRPr="00FF05EF">
            <w:rPr>
              <w:rFonts w:ascii="Times New Roman" w:hAnsi="Times New Roman" w:hint="cs"/>
              <w:sz w:val="24"/>
              <w:szCs w:val="24"/>
              <w:rtl/>
              <w:cs/>
            </w:rPr>
            <w:t xml:space="preserve"> </w:t>
          </w:r>
          <w:r w:rsidRPr="00FF05EF">
            <w:rPr>
              <w:sz w:val="24"/>
              <w:szCs w:val="24"/>
            </w:rPr>
            <w:t xml:space="preserve">component </w:t>
          </w:r>
          <w:r w:rsidRPr="00FF05EF">
            <w:rPr>
              <w:rFonts w:ascii="Angsana New" w:hAnsi="Angsana New" w:hint="cs"/>
              <w:sz w:val="24"/>
              <w:szCs w:val="24"/>
              <w:cs/>
              <w:lang w:bidi="th-TH"/>
            </w:rPr>
            <w:t>ต่างๆถูกสร้างเรียบร้อยแล้ว</w:t>
          </w:r>
          <w:r w:rsidRPr="00FF05EF">
            <w:rPr>
              <w:sz w:val="24"/>
              <w:szCs w:val="24"/>
            </w:rPr>
            <w:t>(</w:t>
          </w:r>
          <w:r w:rsidRPr="00FF05EF">
            <w:rPr>
              <w:rFonts w:ascii="Angsana New" w:hAnsi="Angsana New" w:hint="cs"/>
              <w:sz w:val="24"/>
              <w:szCs w:val="24"/>
              <w:cs/>
              <w:lang w:bidi="th-TH"/>
            </w:rPr>
            <w:t>ถ้ามีการเปลี่ยน</w:t>
          </w:r>
          <w:r w:rsidRPr="00FF05EF">
            <w:rPr>
              <w:rFonts w:ascii="Times New Roman" w:hAnsi="Times New Roman" w:hint="cs"/>
              <w:sz w:val="24"/>
              <w:szCs w:val="24"/>
              <w:rtl/>
              <w:cs/>
            </w:rPr>
            <w:t xml:space="preserve"> </w:t>
          </w:r>
          <w:r w:rsidRPr="00FF05EF">
            <w:rPr>
              <w:sz w:val="24"/>
              <w:szCs w:val="24"/>
            </w:rPr>
            <w:t xml:space="preserve">code </w:t>
          </w:r>
          <w:r w:rsidRPr="00FF05EF">
            <w:rPr>
              <w:rFonts w:ascii="Angsana New" w:hAnsi="Angsana New" w:hint="cs"/>
              <w:sz w:val="24"/>
              <w:szCs w:val="24"/>
              <w:cs/>
              <w:lang w:bidi="th-TH"/>
            </w:rPr>
            <w:t>ในส่วนหลักของโปรแกรม</w:t>
          </w:r>
          <w:r w:rsidRPr="00FF05EF">
            <w:rPr>
              <w:rFonts w:ascii="Times New Roman" w:hAnsi="Times New Roman" w:hint="cs"/>
              <w:sz w:val="24"/>
              <w:szCs w:val="24"/>
              <w:rtl/>
              <w:cs/>
            </w:rPr>
            <w:t xml:space="preserve"> </w:t>
          </w:r>
          <w:r w:rsidRPr="00FF05EF">
            <w:rPr>
              <w:rFonts w:ascii="Angsana New" w:hAnsi="Angsana New" w:hint="cs"/>
              <w:sz w:val="24"/>
              <w:szCs w:val="24"/>
              <w:cs/>
              <w:lang w:bidi="th-TH"/>
            </w:rPr>
            <w:t>ต้อง</w:t>
          </w:r>
          <w:r w:rsidRPr="00FF05EF">
            <w:rPr>
              <w:rFonts w:ascii="Times New Roman" w:hAnsi="Times New Roman" w:hint="cs"/>
              <w:sz w:val="24"/>
              <w:szCs w:val="24"/>
              <w:rtl/>
              <w:cs/>
            </w:rPr>
            <w:t xml:space="preserve"> </w:t>
          </w:r>
          <w:r w:rsidRPr="00FF05EF">
            <w:rPr>
              <w:sz w:val="24"/>
              <w:szCs w:val="24"/>
            </w:rPr>
            <w:t xml:space="preserve">run domake-win </w:t>
          </w:r>
          <w:r w:rsidRPr="00FF05EF">
            <w:rPr>
              <w:rFonts w:ascii="Angsana New" w:hAnsi="Angsana New" w:hint="cs"/>
              <w:sz w:val="24"/>
              <w:szCs w:val="24"/>
              <w:cs/>
              <w:lang w:bidi="th-TH"/>
            </w:rPr>
            <w:t>ใหม่</w:t>
          </w:r>
          <w:r w:rsidRPr="00FF05EF">
            <w:rPr>
              <w:sz w:val="24"/>
              <w:szCs w:val="24"/>
            </w:rPr>
            <w:t xml:space="preserve"> )</w:t>
          </w:r>
        </w:p>
        <w:p w:rsidR="00E20ABA" w:rsidRPr="00E20ABA" w:rsidRDefault="00E20ABA" w:rsidP="00E20ABA"/>
        <w:p w:rsidR="00DE090C" w:rsidRDefault="00DE090C" w:rsidP="0048395F"/>
        <w:p w:rsidR="0081424F" w:rsidRDefault="00A57820" w:rsidP="00A57820">
          <w:pPr>
            <w:pStyle w:val="Heading1"/>
            <w:rPr>
              <w:rFonts w:cstheme="minorBidi"/>
              <w:lang w:bidi="th-TH"/>
            </w:rPr>
          </w:pPr>
          <w:r>
            <w:rPr>
              <w:rFonts w:cstheme="minorBidi" w:hint="cs"/>
              <w:cs/>
              <w:lang w:bidi="th-TH"/>
            </w:rPr>
            <w:lastRenderedPageBreak/>
            <w:t xml:space="preserve">บทที่ </w:t>
          </w:r>
          <w:r>
            <w:rPr>
              <w:rFonts w:cstheme="minorBidi"/>
              <w:lang w:bidi="th-TH"/>
            </w:rPr>
            <w:t>2</w:t>
          </w:r>
          <w:r w:rsidR="0044701F">
            <w:rPr>
              <w:rFonts w:cstheme="minorBidi"/>
              <w:lang w:bidi="th-TH"/>
            </w:rPr>
            <w:t xml:space="preserve"> </w:t>
          </w:r>
          <w:r w:rsidR="0044701F">
            <w:rPr>
              <w:rFonts w:cstheme="minorBidi" w:hint="cs"/>
              <w:cs/>
              <w:lang w:bidi="th-TH"/>
            </w:rPr>
            <w:t xml:space="preserve">สรุป </w:t>
          </w:r>
          <w:r w:rsidR="0044701F">
            <w:rPr>
              <w:rFonts w:cstheme="minorBidi"/>
              <w:lang w:bidi="th-TH"/>
            </w:rPr>
            <w:t>NSIS</w:t>
          </w:r>
        </w:p>
        <w:p w:rsidR="0044701F" w:rsidRDefault="0044701F" w:rsidP="00A649E8">
          <w:pPr>
            <w:pStyle w:val="Heading2"/>
          </w:pPr>
          <w:r>
            <w:rPr>
              <w:lang w:bidi="th-TH"/>
            </w:rPr>
            <w:t xml:space="preserve">2.1 </w:t>
          </w:r>
          <w:r w:rsidRPr="00A649E8">
            <w:t xml:space="preserve">NSIS </w:t>
          </w:r>
          <w:r w:rsidRPr="00A649E8">
            <w:rPr>
              <w:rFonts w:hint="cs"/>
              <w:cs/>
              <w:lang w:bidi="th-TH"/>
            </w:rPr>
            <w:t>คือ อะไร</w:t>
          </w:r>
        </w:p>
        <w:p w:rsidR="00A649E8" w:rsidRDefault="00A649E8" w:rsidP="00F722A6">
          <w:pPr>
            <w:pStyle w:val="Heading3"/>
            <w:rPr>
              <w:b/>
              <w:bCs/>
            </w:rPr>
          </w:pPr>
          <w:r>
            <w:rPr>
              <w:lang w:bidi="th-TH"/>
            </w:rPr>
            <w:tab/>
          </w:r>
          <w:r w:rsidRPr="00A649E8">
            <w:rPr>
              <w:cs/>
              <w:lang w:bidi="th-TH"/>
            </w:rPr>
            <w:t>โปรแกรมสร้าง ชุดติดตั้ง</w:t>
          </w:r>
          <w:r w:rsidRPr="00F722A6">
            <w:rPr>
              <w:sz w:val="32"/>
              <w:cs/>
              <w:lang w:bidi="th-TH"/>
            </w:rPr>
            <w:t>สำหรับ</w:t>
          </w:r>
          <w:r w:rsidRPr="00A649E8">
            <w:rPr>
              <w:rtl/>
              <w:cs/>
            </w:rPr>
            <w:t xml:space="preserve"> </w:t>
          </w:r>
          <w:r w:rsidRPr="00A649E8">
            <w:t xml:space="preserve">Windows </w:t>
          </w:r>
          <w:r w:rsidRPr="00A649E8">
            <w:rPr>
              <w:cs/>
              <w:lang w:bidi="th-TH"/>
            </w:rPr>
            <w:t>รวมความสามารถ เช่น การติดตั้ง</w:t>
          </w:r>
          <w:r w:rsidRPr="00A649E8">
            <w:t xml:space="preserve"> </w:t>
          </w:r>
          <w:r w:rsidRPr="00A649E8">
            <w:rPr>
              <w:cs/>
              <w:lang w:bidi="th-TH"/>
            </w:rPr>
            <w:t>เลือกบางส่วน และถอนโปรแกรม เป็นต้น</w:t>
          </w:r>
          <w:r w:rsidRPr="00A649E8">
            <w:t xml:space="preserve"> </w:t>
          </w:r>
          <w:r w:rsidRPr="00A649E8">
            <w:rPr>
              <w:cs/>
              <w:lang w:bidi="th-TH"/>
            </w:rPr>
            <w:t xml:space="preserve">ผู้ใช้เพียงแต่พัฒนาโปรแกรมเก็บไว้ในห้อง </w:t>
          </w:r>
          <w:r w:rsidRPr="00A649E8">
            <w:rPr>
              <w:rtl/>
              <w:cs/>
            </w:rPr>
            <w:t>(</w:t>
          </w:r>
          <w:r w:rsidRPr="00A649E8">
            <w:t xml:space="preserve">Folder) </w:t>
          </w:r>
          <w:r w:rsidRPr="00A649E8">
            <w:rPr>
              <w:cs/>
              <w:lang w:bidi="th-TH"/>
            </w:rPr>
            <w:t xml:space="preserve">แล้วสร้าง </w:t>
          </w:r>
          <w:r w:rsidRPr="00A649E8">
            <w:t xml:space="preserve">NSIS Script </w:t>
          </w:r>
          <w:r w:rsidRPr="00A649E8">
            <w:rPr>
              <w:cs/>
              <w:lang w:bidi="th-TH"/>
            </w:rPr>
            <w:t xml:space="preserve">สำหรับกำหนดสิ่งที่ต้องการ เมื่อสั่ง </w:t>
          </w:r>
          <w:r w:rsidRPr="00A649E8">
            <w:t xml:space="preserve">Compile Script </w:t>
          </w:r>
          <w:r w:rsidRPr="00A649E8">
            <w:rPr>
              <w:cs/>
              <w:lang w:bidi="th-TH"/>
            </w:rPr>
            <w:t xml:space="preserve">ก็จะได้ </w:t>
          </w:r>
          <w:r w:rsidRPr="00A649E8">
            <w:rPr>
              <w:rtl/>
              <w:cs/>
            </w:rPr>
            <w:t>.</w:t>
          </w:r>
          <w:r w:rsidRPr="00A649E8">
            <w:t xml:space="preserve">exe </w:t>
          </w:r>
          <w:r w:rsidRPr="00A649E8">
            <w:rPr>
              <w:cs/>
              <w:lang w:bidi="th-TH"/>
            </w:rPr>
            <w:t>นำไปสั่งติดตั้งในเครื่องเป้าหมาย</w:t>
          </w:r>
        </w:p>
        <w:p w:rsidR="001032F4" w:rsidRDefault="001032F4" w:rsidP="001032F4">
          <w:pPr>
            <w:pStyle w:val="Heading2"/>
            <w:rPr>
              <w:lang w:bidi="th-TH"/>
            </w:rPr>
          </w:pPr>
          <w:r>
            <w:t xml:space="preserve">2.2 </w:t>
          </w:r>
          <w:r>
            <w:rPr>
              <w:rFonts w:hint="cs"/>
              <w:cs/>
              <w:lang w:bidi="th-TH"/>
            </w:rPr>
            <w:t xml:space="preserve">ตัวอย่าง </w:t>
          </w:r>
          <w:r>
            <w:rPr>
              <w:lang w:bidi="th-TH"/>
            </w:rPr>
            <w:t>Script NSIS</w:t>
          </w:r>
        </w:p>
        <w:p w:rsidR="00F722A6" w:rsidRPr="00F722A6" w:rsidRDefault="00F722A6" w:rsidP="00F722A6">
          <w:pPr>
            <w:ind w:firstLine="720"/>
            <w:rPr>
              <w:sz w:val="22"/>
              <w:szCs w:val="24"/>
            </w:rPr>
          </w:pPr>
          <w:r w:rsidRPr="00F722A6">
            <w:rPr>
              <w:rFonts w:hint="cs"/>
              <w:sz w:val="28"/>
              <w:cs/>
              <w:lang w:bidi="th-TH"/>
            </w:rPr>
            <w:t>ดาวน์โหลด</w:t>
          </w:r>
          <w:r w:rsidRPr="00F722A6">
            <w:rPr>
              <w:sz w:val="28"/>
            </w:rPr>
            <w:t>:</w:t>
          </w:r>
          <w:r w:rsidRPr="00F722A6">
            <w:rPr>
              <w:rFonts w:hint="cs"/>
              <w:sz w:val="28"/>
              <w:rtl/>
              <w:cs/>
            </w:rPr>
            <w:t xml:space="preserve"> </w:t>
          </w:r>
          <w:hyperlink r:id="rId28" w:history="1">
            <w:r w:rsidRPr="00F722A6">
              <w:rPr>
                <w:rStyle w:val="Hyperlink"/>
                <w:sz w:val="28"/>
              </w:rPr>
              <w:t>http://wiki.nectec.or.th/ngiwiki/bin/viewfile/Main/NapatLuevisadpaibul?rev=</w:t>
            </w:r>
            <w:r w:rsidRPr="00F722A6">
              <w:rPr>
                <w:rStyle w:val="Hyperlink"/>
                <w:sz w:val="28"/>
                <w:rtl/>
                <w:cs/>
              </w:rPr>
              <w:t>1</w:t>
            </w:r>
            <w:r w:rsidRPr="00F722A6">
              <w:rPr>
                <w:rStyle w:val="Hyperlink"/>
                <w:sz w:val="28"/>
              </w:rPr>
              <w:t>;filename=NSIS_Example.docx</w:t>
            </w:r>
          </w:hyperlink>
        </w:p>
        <w:p w:rsidR="001032F4" w:rsidRPr="001032F4" w:rsidRDefault="001032F4" w:rsidP="001032F4">
          <w:pPr>
            <w:rPr>
              <w:lang w:bidi="th-TH"/>
            </w:rPr>
          </w:pPr>
        </w:p>
        <w:p w:rsidR="00A649E8" w:rsidRDefault="00F722A6" w:rsidP="00F722A6">
          <w:pPr>
            <w:pStyle w:val="Heading2"/>
            <w:rPr>
              <w:lang w:bidi="th-TH"/>
            </w:rPr>
          </w:pPr>
          <w:r>
            <w:t xml:space="preserve">2.3 </w:t>
          </w:r>
          <w:r>
            <w:rPr>
              <w:rFonts w:hint="cs"/>
              <w:cs/>
              <w:lang w:bidi="th-TH"/>
            </w:rPr>
            <w:t xml:space="preserve">การใช้งาน </w:t>
          </w:r>
          <w:r>
            <w:rPr>
              <w:lang w:bidi="th-TH"/>
            </w:rPr>
            <w:t>NSIS</w:t>
          </w:r>
        </w:p>
        <w:p w:rsidR="00F722A6" w:rsidRDefault="00F722A6" w:rsidP="00F722A6">
          <w:r w:rsidRPr="00F722A6">
            <w:rPr>
              <w:rStyle w:val="Heading3Char"/>
              <w:cs/>
              <w:lang w:bidi="th-TH"/>
            </w:rPr>
            <w:t xml:space="preserve">ภาพที่ </w:t>
          </w:r>
          <w:r w:rsidRPr="00F722A6">
            <w:rPr>
              <w:rStyle w:val="Heading3Char"/>
            </w:rPr>
            <w:t xml:space="preserve">1 : </w:t>
          </w:r>
          <w:r w:rsidRPr="00F722A6">
            <w:rPr>
              <w:rStyle w:val="Heading3Char"/>
              <w:cs/>
              <w:lang w:bidi="th-TH"/>
            </w:rPr>
            <w:t xml:space="preserve">วิธีการ </w:t>
          </w:r>
          <w:r w:rsidRPr="00F722A6">
            <w:rPr>
              <w:rStyle w:val="Heading3Char"/>
            </w:rPr>
            <w:t xml:space="preserve">Compile </w:t>
          </w:r>
          <w:r>
            <w:br/>
          </w:r>
          <w:r>
            <w:rPr>
              <w:noProof/>
              <w:color w:val="0000FF"/>
              <w:lang w:eastAsia="en-US" w:bidi="th-TH"/>
            </w:rPr>
            <w:drawing>
              <wp:inline distT="0" distB="0" distL="0" distR="0">
                <wp:extent cx="4326827" cy="1276350"/>
                <wp:effectExtent l="19050" t="0" r="0" b="0"/>
                <wp:docPr id="1" name="Picture 1" descr="http://www.thaiabc.com/nsis/yonoklog101.jp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haiabc.com/nsis/yonoklog101.jpg">
                          <a:hlinkClick r:id="rId29"/>
                        </pic:cNvPr>
                        <pic:cNvPicPr>
                          <a:picLocks noChangeAspect="1" noChangeArrowheads="1"/>
                        </pic:cNvPicPr>
                      </pic:nvPicPr>
                      <pic:blipFill>
                        <a:blip r:embed="rId30"/>
                        <a:srcRect/>
                        <a:stretch>
                          <a:fillRect/>
                        </a:stretch>
                      </pic:blipFill>
                      <pic:spPr bwMode="auto">
                        <a:xfrm>
                          <a:off x="0" y="0"/>
                          <a:ext cx="4326827" cy="1276350"/>
                        </a:xfrm>
                        <a:prstGeom prst="rect">
                          <a:avLst/>
                        </a:prstGeom>
                        <a:noFill/>
                        <a:ln w="9525">
                          <a:noFill/>
                          <a:miter lim="800000"/>
                          <a:headEnd/>
                          <a:tailEnd/>
                        </a:ln>
                      </pic:spPr>
                    </pic:pic>
                  </a:graphicData>
                </a:graphic>
              </wp:inline>
            </w:drawing>
          </w:r>
        </w:p>
        <w:p w:rsidR="00F722A6" w:rsidRDefault="00F722A6" w:rsidP="00F722A6"/>
        <w:p w:rsidR="00F722A6" w:rsidRDefault="00F722A6" w:rsidP="00F722A6">
          <w:r w:rsidRPr="00F722A6">
            <w:rPr>
              <w:rStyle w:val="Heading3Char"/>
              <w:cs/>
              <w:lang w:bidi="th-TH"/>
            </w:rPr>
            <w:t xml:space="preserve">ภาพที่ </w:t>
          </w:r>
          <w:r w:rsidRPr="00F722A6">
            <w:rPr>
              <w:rStyle w:val="Heading3Char"/>
            </w:rPr>
            <w:t xml:space="preserve">2 : </w:t>
          </w:r>
          <w:r w:rsidRPr="00F722A6">
            <w:rPr>
              <w:rStyle w:val="Heading3Char"/>
              <w:cs/>
              <w:lang w:bidi="th-TH"/>
            </w:rPr>
            <w:t xml:space="preserve">หลังสั่ง </w:t>
          </w:r>
          <w:r w:rsidRPr="00F722A6">
            <w:rPr>
              <w:rStyle w:val="Heading3Char"/>
            </w:rPr>
            <w:t xml:space="preserve">Compile </w:t>
          </w:r>
          <w:r w:rsidRPr="00F722A6">
            <w:rPr>
              <w:rStyle w:val="Heading3Char"/>
              <w:cs/>
              <w:lang w:bidi="th-TH"/>
            </w:rPr>
            <w:t>และไม่พบปัญหา</w:t>
          </w:r>
          <w:r>
            <w:rPr>
              <w:rStyle w:val="Heading3Char"/>
            </w:rPr>
            <w:t xml:space="preserve"> </w:t>
          </w:r>
          <w:r w:rsidRPr="00F722A6">
            <w:rPr>
              <w:rStyle w:val="Heading3Char"/>
              <w:cs/>
              <w:lang w:bidi="th-TH"/>
            </w:rPr>
            <w:t xml:space="preserve">จะได้แฟ้ม </w:t>
          </w:r>
          <w:r w:rsidRPr="00F722A6">
            <w:rPr>
              <w:rStyle w:val="Heading3Char"/>
            </w:rPr>
            <w:t xml:space="preserve">yonoklog1s.exe </w:t>
          </w:r>
          <w:r w:rsidRPr="00F722A6">
            <w:rPr>
              <w:rStyle w:val="Heading3Char"/>
            </w:rPr>
            <w:br/>
          </w:r>
          <w:r>
            <w:rPr>
              <w:noProof/>
              <w:color w:val="0000FF"/>
              <w:lang w:eastAsia="en-US" w:bidi="th-TH"/>
            </w:rPr>
            <w:drawing>
              <wp:inline distT="0" distB="0" distL="0" distR="0">
                <wp:extent cx="3437668" cy="1838325"/>
                <wp:effectExtent l="19050" t="0" r="0" b="0"/>
                <wp:docPr id="2" name="Picture 2" descr="http://www.thaiabc.com/nsis/yonoklog102.jp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thaiabc.com/nsis/yonoklog102.jpg">
                          <a:hlinkClick r:id="rId31"/>
                        </pic:cNvPr>
                        <pic:cNvPicPr>
                          <a:picLocks noChangeAspect="1" noChangeArrowheads="1"/>
                        </pic:cNvPicPr>
                      </pic:nvPicPr>
                      <pic:blipFill>
                        <a:blip r:embed="rId32"/>
                        <a:srcRect/>
                        <a:stretch>
                          <a:fillRect/>
                        </a:stretch>
                      </pic:blipFill>
                      <pic:spPr bwMode="auto">
                        <a:xfrm>
                          <a:off x="0" y="0"/>
                          <a:ext cx="3437668" cy="1838325"/>
                        </a:xfrm>
                        <a:prstGeom prst="rect">
                          <a:avLst/>
                        </a:prstGeom>
                        <a:noFill/>
                        <a:ln w="9525">
                          <a:noFill/>
                          <a:miter lim="800000"/>
                          <a:headEnd/>
                          <a:tailEnd/>
                        </a:ln>
                      </pic:spPr>
                    </pic:pic>
                  </a:graphicData>
                </a:graphic>
              </wp:inline>
            </w:drawing>
          </w:r>
        </w:p>
        <w:p w:rsidR="00F722A6" w:rsidRDefault="00F722A6" w:rsidP="00F722A6">
          <w:r w:rsidRPr="00F722A6">
            <w:rPr>
              <w:rStyle w:val="Heading3Char"/>
              <w:cs/>
              <w:lang w:bidi="th-TH"/>
            </w:rPr>
            <w:lastRenderedPageBreak/>
            <w:t xml:space="preserve">ภาพที่ </w:t>
          </w:r>
          <w:r w:rsidRPr="00F722A6">
            <w:rPr>
              <w:rStyle w:val="Heading3Char"/>
            </w:rPr>
            <w:t xml:space="preserve">3 : Double Click </w:t>
          </w:r>
          <w:r w:rsidRPr="00F722A6">
            <w:rPr>
              <w:rStyle w:val="Heading3Char"/>
              <w:cs/>
              <w:lang w:bidi="th-TH"/>
            </w:rPr>
            <w:t xml:space="preserve">แฟ้ม </w:t>
          </w:r>
          <w:r w:rsidRPr="00F722A6">
            <w:rPr>
              <w:rStyle w:val="Heading3Char"/>
            </w:rPr>
            <w:t xml:space="preserve">yonoklog1s.exe </w:t>
          </w:r>
          <w:r w:rsidRPr="00F722A6">
            <w:rPr>
              <w:rStyle w:val="Heading3Char"/>
              <w:cs/>
              <w:lang w:bidi="th-TH"/>
            </w:rPr>
            <w:t xml:space="preserve">ในเครื่องอื่น ที่ต้องการติดตั้ง </w:t>
          </w:r>
          <w:r w:rsidRPr="00F722A6">
            <w:rPr>
              <w:rStyle w:val="Heading3Char"/>
            </w:rPr>
            <w:t>yonoklog1.exe</w:t>
          </w:r>
          <w:r>
            <w:t xml:space="preserve"> </w:t>
          </w:r>
          <w:r>
            <w:br/>
          </w:r>
          <w:r>
            <w:rPr>
              <w:noProof/>
              <w:color w:val="0000FF"/>
              <w:lang w:eastAsia="en-US" w:bidi="th-TH"/>
            </w:rPr>
            <w:drawing>
              <wp:inline distT="0" distB="0" distL="0" distR="0">
                <wp:extent cx="4001262" cy="2247900"/>
                <wp:effectExtent l="19050" t="0" r="0" b="0"/>
                <wp:docPr id="3" name="Picture 3" descr="http://www.thaiabc.com/nsis/yonoklog103.jp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haiabc.com/nsis/yonoklog103.jpg">
                          <a:hlinkClick r:id="rId33"/>
                        </pic:cNvPr>
                        <pic:cNvPicPr>
                          <a:picLocks noChangeAspect="1" noChangeArrowheads="1"/>
                        </pic:cNvPicPr>
                      </pic:nvPicPr>
                      <pic:blipFill>
                        <a:blip r:embed="rId34"/>
                        <a:srcRect/>
                        <a:stretch>
                          <a:fillRect/>
                        </a:stretch>
                      </pic:blipFill>
                      <pic:spPr bwMode="auto">
                        <a:xfrm>
                          <a:off x="0" y="0"/>
                          <a:ext cx="4001262" cy="2247900"/>
                        </a:xfrm>
                        <a:prstGeom prst="rect">
                          <a:avLst/>
                        </a:prstGeom>
                        <a:noFill/>
                        <a:ln w="9525">
                          <a:noFill/>
                          <a:miter lim="800000"/>
                          <a:headEnd/>
                          <a:tailEnd/>
                        </a:ln>
                      </pic:spPr>
                    </pic:pic>
                  </a:graphicData>
                </a:graphic>
              </wp:inline>
            </w:drawing>
          </w:r>
        </w:p>
        <w:p w:rsidR="00F722A6" w:rsidRDefault="00F722A6" w:rsidP="00F722A6"/>
        <w:p w:rsidR="00F722A6" w:rsidRDefault="00F722A6" w:rsidP="00F722A6">
          <w:pPr>
            <w:rPr>
              <w:sz w:val="40"/>
              <w:szCs w:val="40"/>
            </w:rPr>
          </w:pPr>
          <w:r w:rsidRPr="00F722A6">
            <w:rPr>
              <w:rStyle w:val="Heading3Char"/>
              <w:cs/>
              <w:lang w:bidi="th-TH"/>
            </w:rPr>
            <w:t xml:space="preserve">ภาพที่ </w:t>
          </w:r>
          <w:r w:rsidRPr="00F722A6">
            <w:rPr>
              <w:rStyle w:val="Heading3Char"/>
            </w:rPr>
            <w:t xml:space="preserve">4 : </w:t>
          </w:r>
          <w:r w:rsidRPr="00F722A6">
            <w:rPr>
              <w:rStyle w:val="Heading3Char"/>
              <w:cs/>
              <w:lang w:bidi="th-TH"/>
            </w:rPr>
            <w:t xml:space="preserve">ดูผลที่ได้หลังประมวลผลแฟ้ม </w:t>
          </w:r>
          <w:r w:rsidRPr="00F722A6">
            <w:rPr>
              <w:rStyle w:val="Heading3Char"/>
            </w:rPr>
            <w:t xml:space="preserve">yonoklog1s.exe </w:t>
          </w:r>
          <w:r w:rsidRPr="00F722A6">
            <w:rPr>
              <w:rStyle w:val="Heading3Char"/>
              <w:cs/>
              <w:lang w:bidi="th-TH"/>
            </w:rPr>
            <w:t xml:space="preserve">ในเครื่องอื่น ที่ต้องการติดตั้ง </w:t>
          </w:r>
          <w:r w:rsidRPr="00F722A6">
            <w:rPr>
              <w:rStyle w:val="Heading3Char"/>
            </w:rPr>
            <w:t>yonoklog1.exe</w:t>
          </w:r>
          <w:r>
            <w:t xml:space="preserve"> </w:t>
          </w:r>
          <w:r>
            <w:br/>
          </w:r>
          <w:r>
            <w:rPr>
              <w:noProof/>
              <w:color w:val="0000FF"/>
              <w:lang w:eastAsia="en-US" w:bidi="th-TH"/>
            </w:rPr>
            <w:drawing>
              <wp:inline distT="0" distB="0" distL="0" distR="0">
                <wp:extent cx="3997071" cy="2562225"/>
                <wp:effectExtent l="19050" t="0" r="3429" b="0"/>
                <wp:docPr id="5" name="Picture 4" descr="http://www.thaiabc.com/nsis/yonoklog104.jp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thaiabc.com/nsis/yonoklog104.jpg">
                          <a:hlinkClick r:id="rId35"/>
                        </pic:cNvPr>
                        <pic:cNvPicPr>
                          <a:picLocks noChangeAspect="1" noChangeArrowheads="1"/>
                        </pic:cNvPicPr>
                      </pic:nvPicPr>
                      <pic:blipFill>
                        <a:blip r:embed="rId36"/>
                        <a:srcRect/>
                        <a:stretch>
                          <a:fillRect/>
                        </a:stretch>
                      </pic:blipFill>
                      <pic:spPr bwMode="auto">
                        <a:xfrm>
                          <a:off x="0" y="0"/>
                          <a:ext cx="3999570" cy="2563827"/>
                        </a:xfrm>
                        <a:prstGeom prst="rect">
                          <a:avLst/>
                        </a:prstGeom>
                        <a:noFill/>
                        <a:ln w="9525">
                          <a:noFill/>
                          <a:miter lim="800000"/>
                          <a:headEnd/>
                          <a:tailEnd/>
                        </a:ln>
                      </pic:spPr>
                    </pic:pic>
                  </a:graphicData>
                </a:graphic>
              </wp:inline>
            </w:drawing>
          </w:r>
        </w:p>
        <w:p w:rsidR="00F722A6" w:rsidRPr="00F722A6" w:rsidRDefault="00F722A6" w:rsidP="00F722A6">
          <w:pPr>
            <w:rPr>
              <w:lang w:bidi="th-TH"/>
            </w:rPr>
          </w:pPr>
        </w:p>
        <w:p w:rsidR="00DE090C" w:rsidRDefault="004F0125" w:rsidP="004F0125">
          <w:pPr>
            <w:pStyle w:val="Heading2"/>
            <w:rPr>
              <w:lang w:bidi="th-TH"/>
            </w:rPr>
          </w:pPr>
          <w:r>
            <w:t xml:space="preserve">2.4 </w:t>
          </w:r>
          <w:r>
            <w:rPr>
              <w:rFonts w:hint="cs"/>
              <w:cs/>
              <w:lang w:bidi="th-TH"/>
            </w:rPr>
            <w:t xml:space="preserve">การ </w:t>
          </w:r>
          <w:r>
            <w:rPr>
              <w:lang w:bidi="th-TH"/>
            </w:rPr>
            <w:t xml:space="preserve">install NSIS </w:t>
          </w:r>
          <w:r>
            <w:rPr>
              <w:rFonts w:hint="cs"/>
              <w:cs/>
              <w:lang w:bidi="th-TH"/>
            </w:rPr>
            <w:t xml:space="preserve">บน </w:t>
          </w:r>
          <w:r>
            <w:rPr>
              <w:lang w:bidi="th-TH"/>
            </w:rPr>
            <w:t>Linux</w:t>
          </w:r>
        </w:p>
        <w:p w:rsidR="004805A7" w:rsidRPr="00256DFD" w:rsidRDefault="004805A7" w:rsidP="004805A7">
          <w:pPr>
            <w:pStyle w:val="NormalWeb"/>
            <w:ind w:left="0"/>
            <w:rPr>
              <w:rFonts w:ascii="Angsana New" w:hAnsi="Angsana New" w:cs="Angsana New"/>
              <w:b w:val="0"/>
              <w:bCs w:val="0"/>
              <w:sz w:val="28"/>
              <w:szCs w:val="28"/>
            </w:rPr>
          </w:pPr>
          <w:r w:rsidRPr="00776B0E">
            <w:rPr>
              <w:rStyle w:val="Strong"/>
              <w:rFonts w:ascii="Angsana New" w:hAnsi="Angsana New" w:cs="Angsana New"/>
              <w:sz w:val="28"/>
              <w:szCs w:val="28"/>
            </w:rPr>
            <w:t>Step 1.)</w:t>
          </w:r>
          <w:r w:rsidRPr="00776B0E">
            <w:rPr>
              <w:rFonts w:ascii="Angsana New" w:hAnsi="Angsana New" w:cs="Angsana New"/>
              <w:sz w:val="28"/>
              <w:szCs w:val="28"/>
            </w:rPr>
            <w:t xml:space="preserve">  </w:t>
          </w:r>
          <w:r w:rsidRPr="00256DFD">
            <w:rPr>
              <w:rFonts w:ascii="Angsana New" w:hAnsi="Angsana New" w:cs="Angsana New"/>
              <w:b w:val="0"/>
              <w:bCs w:val="0"/>
              <w:sz w:val="28"/>
              <w:szCs w:val="28"/>
            </w:rPr>
            <w:t>In order to install the software on Linux, you will need two packages.  First, you need the source code for NSIS.  Second, you will need a ZIP package of the NSIS software.  You will want to make sure you download the same verison numbers.  Both packages can be downloaded from the following link:  </w:t>
          </w:r>
          <w:hyperlink r:id="rId37" w:history="1">
            <w:r w:rsidRPr="00256DFD">
              <w:rPr>
                <w:rStyle w:val="Hyperlink"/>
                <w:rFonts w:ascii="Angsana New" w:hAnsi="Angsana New" w:cs="Angsana New"/>
                <w:b w:val="0"/>
                <w:bCs w:val="0"/>
                <w:sz w:val="28"/>
                <w:szCs w:val="28"/>
              </w:rPr>
              <w:t>http://sourceforge.net/project/showfiles.php?group_id=22049</w:t>
            </w:r>
          </w:hyperlink>
          <w:r w:rsidRPr="00256DFD">
            <w:rPr>
              <w:rFonts w:ascii="Angsana New" w:hAnsi="Angsana New" w:cs="Angsana New"/>
              <w:b w:val="0"/>
              <w:bCs w:val="0"/>
              <w:sz w:val="28"/>
              <w:szCs w:val="28"/>
            </w:rPr>
            <w:t xml:space="preserve"> (the software is a project on SourceForge).   Download these files to your Linux box.  </w:t>
          </w:r>
        </w:p>
        <w:p w:rsidR="004805A7" w:rsidRPr="00256DFD" w:rsidRDefault="004805A7" w:rsidP="004805A7">
          <w:pPr>
            <w:pStyle w:val="NormalWeb"/>
            <w:ind w:left="0"/>
            <w:rPr>
              <w:rFonts w:ascii="Angsana New" w:hAnsi="Angsana New" w:cs="Angsana New"/>
              <w:b w:val="0"/>
              <w:bCs w:val="0"/>
              <w:sz w:val="28"/>
              <w:szCs w:val="28"/>
            </w:rPr>
          </w:pPr>
          <w:r w:rsidRPr="00776B0E">
            <w:rPr>
              <w:rStyle w:val="Strong"/>
              <w:rFonts w:ascii="Angsana New" w:hAnsi="Angsana New" w:cs="Angsana New"/>
              <w:sz w:val="28"/>
              <w:szCs w:val="28"/>
            </w:rPr>
            <w:lastRenderedPageBreak/>
            <w:t>Step 2.)</w:t>
          </w:r>
          <w:r w:rsidRPr="00776B0E">
            <w:rPr>
              <w:rFonts w:ascii="Angsana New" w:hAnsi="Angsana New" w:cs="Angsana New"/>
              <w:sz w:val="28"/>
              <w:szCs w:val="28"/>
            </w:rPr>
            <w:t xml:space="preserve"> </w:t>
          </w:r>
          <w:r w:rsidRPr="00256DFD">
            <w:rPr>
              <w:rFonts w:ascii="Angsana New" w:hAnsi="Angsana New" w:cs="Angsana New"/>
              <w:b w:val="0"/>
              <w:bCs w:val="0"/>
              <w:sz w:val="28"/>
              <w:szCs w:val="28"/>
            </w:rPr>
            <w:t xml:space="preserve">After downloading the two packages, I created a directory named 'nsis' in /usr/local.   You can create this diretcory wherever you want, as long as the users who will need it have permissions to access it.  Move the two packages you have just downloaded into the directory 'nsis' that you just have created.  The commands to do this are below.  </w:t>
          </w:r>
        </w:p>
        <w:p w:rsidR="004805A7" w:rsidRPr="00776B0E" w:rsidRDefault="004805A7" w:rsidP="004805A7">
          <w:pPr>
            <w:pStyle w:val="NormalWeb"/>
            <w:ind w:left="0"/>
            <w:rPr>
              <w:rFonts w:ascii="Angsana New" w:hAnsi="Angsana New" w:cs="Angsana New"/>
              <w:sz w:val="28"/>
              <w:szCs w:val="28"/>
            </w:rPr>
          </w:pPr>
          <w:r w:rsidRPr="00776B0E">
            <w:rPr>
              <w:rFonts w:ascii="Angsana New" w:hAnsi="Angsana New" w:cs="Angsana New"/>
              <w:sz w:val="28"/>
              <w:szCs w:val="28"/>
            </w:rPr>
            <w:t xml:space="preserve">                    In the /usr/local directory, issue a </w:t>
          </w:r>
          <w:r w:rsidRPr="00776B0E">
            <w:rPr>
              <w:rStyle w:val="Strong"/>
              <w:rFonts w:ascii="Angsana New" w:hAnsi="Angsana New" w:cs="Angsana New"/>
              <w:sz w:val="28"/>
              <w:szCs w:val="28"/>
            </w:rPr>
            <w:t>'mkdir nsis</w:t>
          </w:r>
          <w:r w:rsidRPr="00776B0E">
            <w:rPr>
              <w:rFonts w:ascii="Angsana New" w:hAnsi="Angsana New" w:cs="Angsana New"/>
              <w:sz w:val="28"/>
              <w:szCs w:val="28"/>
            </w:rPr>
            <w:t xml:space="preserve">' command. </w:t>
          </w:r>
        </w:p>
        <w:p w:rsidR="004805A7" w:rsidRPr="00776B0E" w:rsidRDefault="004805A7" w:rsidP="004805A7">
          <w:pPr>
            <w:pStyle w:val="NormalWeb"/>
            <w:ind w:left="0"/>
            <w:rPr>
              <w:rFonts w:ascii="Angsana New" w:hAnsi="Angsana New" w:cs="Angsana New"/>
              <w:sz w:val="28"/>
              <w:szCs w:val="28"/>
            </w:rPr>
          </w:pPr>
          <w:r w:rsidRPr="00776B0E">
            <w:rPr>
              <w:rFonts w:ascii="Angsana New" w:hAnsi="Angsana New" w:cs="Angsana New"/>
              <w:sz w:val="28"/>
              <w:szCs w:val="28"/>
            </w:rPr>
            <w:t xml:space="preserve">                    Move (or copy) the files into </w:t>
          </w:r>
          <w:r w:rsidRPr="00776B0E">
            <w:rPr>
              <w:rStyle w:val="Emphasis"/>
              <w:rFonts w:ascii="Angsana New" w:hAnsi="Angsana New" w:cs="Angsana New"/>
              <w:sz w:val="28"/>
              <w:szCs w:val="28"/>
            </w:rPr>
            <w:t>/usr/local/nsis</w:t>
          </w:r>
          <w:r w:rsidRPr="00776B0E">
            <w:rPr>
              <w:rFonts w:ascii="Angsana New" w:hAnsi="Angsana New" w:cs="Angsana New"/>
              <w:sz w:val="28"/>
              <w:szCs w:val="28"/>
            </w:rPr>
            <w:t xml:space="preserve"> with these commands (execute these commands from inside the directory where you downloaded the packages) :  </w:t>
          </w:r>
        </w:p>
        <w:p w:rsidR="004805A7" w:rsidRPr="00776B0E" w:rsidRDefault="004805A7" w:rsidP="004805A7">
          <w:pPr>
            <w:pStyle w:val="NormalWeb"/>
            <w:ind w:left="0"/>
            <w:rPr>
              <w:rFonts w:ascii="Angsana New" w:hAnsi="Angsana New" w:cs="Angsana New"/>
              <w:sz w:val="28"/>
              <w:szCs w:val="28"/>
            </w:rPr>
          </w:pPr>
          <w:r w:rsidRPr="00776B0E">
            <w:rPr>
              <w:rStyle w:val="Emphasis"/>
              <w:rFonts w:ascii="Angsana New" w:hAnsi="Angsana New" w:cs="Angsana New"/>
              <w:sz w:val="28"/>
              <w:szCs w:val="28"/>
            </w:rPr>
            <w:t>                                   a.   mv nsis-2.34-src.tar.bz2 /usr/local/nsis/</w:t>
          </w:r>
          <w:r w:rsidRPr="00776B0E">
            <w:rPr>
              <w:rFonts w:ascii="Angsana New" w:hAnsi="Angsana New" w:cs="Angsana New"/>
              <w:sz w:val="28"/>
              <w:szCs w:val="28"/>
            </w:rPr>
            <w:t xml:space="preserve">  </w:t>
          </w:r>
        </w:p>
        <w:p w:rsidR="004805A7" w:rsidRPr="00776B0E" w:rsidRDefault="004805A7" w:rsidP="004805A7">
          <w:pPr>
            <w:pStyle w:val="NormalWeb"/>
            <w:ind w:left="0"/>
            <w:rPr>
              <w:rFonts w:ascii="Angsana New" w:hAnsi="Angsana New" w:cs="Angsana New"/>
              <w:sz w:val="28"/>
              <w:szCs w:val="28"/>
            </w:rPr>
          </w:pPr>
          <w:r w:rsidRPr="00776B0E">
            <w:rPr>
              <w:rFonts w:ascii="Angsana New" w:hAnsi="Angsana New" w:cs="Angsana New"/>
              <w:sz w:val="28"/>
              <w:szCs w:val="28"/>
            </w:rPr>
            <w:t xml:space="preserve">                                   b.   </w:t>
          </w:r>
          <w:r w:rsidRPr="00776B0E">
            <w:rPr>
              <w:rStyle w:val="Emphasis"/>
              <w:rFonts w:ascii="Angsana New" w:hAnsi="Angsana New" w:cs="Angsana New"/>
              <w:sz w:val="28"/>
              <w:szCs w:val="28"/>
            </w:rPr>
            <w:t>mv nsis-2.34.zip /usr/local/nsis/</w:t>
          </w:r>
          <w:r w:rsidRPr="00776B0E">
            <w:rPr>
              <w:rFonts w:ascii="Angsana New" w:hAnsi="Angsana New" w:cs="Angsana New"/>
              <w:sz w:val="28"/>
              <w:szCs w:val="28"/>
            </w:rPr>
            <w:t xml:space="preserve"> </w:t>
          </w:r>
        </w:p>
        <w:p w:rsidR="004805A7" w:rsidRPr="00256DFD" w:rsidRDefault="004805A7" w:rsidP="004805A7">
          <w:pPr>
            <w:pStyle w:val="NormalWeb"/>
            <w:ind w:left="0"/>
            <w:rPr>
              <w:rFonts w:ascii="Angsana New" w:hAnsi="Angsana New" w:cs="Angsana New"/>
              <w:b w:val="0"/>
              <w:bCs w:val="0"/>
              <w:sz w:val="28"/>
              <w:szCs w:val="28"/>
            </w:rPr>
          </w:pPr>
          <w:r w:rsidRPr="00776B0E">
            <w:rPr>
              <w:rStyle w:val="Strong"/>
              <w:rFonts w:ascii="Angsana New" w:hAnsi="Angsana New" w:cs="Angsana New"/>
              <w:sz w:val="28"/>
              <w:szCs w:val="28"/>
            </w:rPr>
            <w:t>Step 3.)</w:t>
          </w:r>
          <w:r w:rsidRPr="00776B0E">
            <w:rPr>
              <w:rFonts w:ascii="Angsana New" w:hAnsi="Angsana New" w:cs="Angsana New"/>
              <w:sz w:val="28"/>
              <w:szCs w:val="28"/>
            </w:rPr>
            <w:t xml:space="preserve"> </w:t>
          </w:r>
          <w:r w:rsidRPr="00256DFD">
            <w:rPr>
              <w:rFonts w:ascii="Angsana New" w:hAnsi="Angsana New" w:cs="Angsana New"/>
              <w:b w:val="0"/>
              <w:bCs w:val="0"/>
              <w:sz w:val="28"/>
              <w:szCs w:val="28"/>
            </w:rPr>
            <w:t xml:space="preserve">After moving the files into </w:t>
          </w:r>
          <w:r w:rsidRPr="00256DFD">
            <w:rPr>
              <w:rStyle w:val="Emphasis"/>
              <w:rFonts w:ascii="Angsana New" w:hAnsi="Angsana New" w:cs="Angsana New"/>
              <w:bCs w:val="0"/>
              <w:sz w:val="28"/>
              <w:szCs w:val="28"/>
            </w:rPr>
            <w:t>/usr/local/nsis</w:t>
          </w:r>
          <w:r w:rsidRPr="00256DFD">
            <w:rPr>
              <w:rFonts w:ascii="Angsana New" w:hAnsi="Angsana New" w:cs="Angsana New"/>
              <w:b w:val="0"/>
              <w:bCs w:val="0"/>
              <w:sz w:val="28"/>
              <w:szCs w:val="28"/>
            </w:rPr>
            <w:t xml:space="preserve"> , extract the two packages.  The commands I used are below: </w:t>
          </w:r>
        </w:p>
        <w:p w:rsidR="004805A7" w:rsidRPr="00776B0E" w:rsidRDefault="004805A7" w:rsidP="004805A7">
          <w:pPr>
            <w:pStyle w:val="NormalWeb"/>
            <w:ind w:left="0"/>
            <w:rPr>
              <w:rFonts w:ascii="Angsana New" w:hAnsi="Angsana New" w:cs="Angsana New"/>
              <w:sz w:val="28"/>
              <w:szCs w:val="28"/>
            </w:rPr>
          </w:pPr>
          <w:r w:rsidRPr="00776B0E">
            <w:rPr>
              <w:rFonts w:ascii="Angsana New" w:hAnsi="Angsana New" w:cs="Angsana New"/>
              <w:sz w:val="28"/>
              <w:szCs w:val="28"/>
            </w:rPr>
            <w:t xml:space="preserve">                                 a.    </w:t>
          </w:r>
          <w:r w:rsidRPr="00776B0E">
            <w:rPr>
              <w:rStyle w:val="Emphasis"/>
              <w:rFonts w:ascii="Angsana New" w:hAnsi="Angsana New" w:cs="Angsana New"/>
              <w:sz w:val="28"/>
              <w:szCs w:val="28"/>
            </w:rPr>
            <w:t>cd /usr/local/nsis</w:t>
          </w:r>
          <w:r w:rsidRPr="00776B0E">
            <w:rPr>
              <w:rFonts w:ascii="Angsana New" w:hAnsi="Angsana New" w:cs="Angsana New"/>
              <w:sz w:val="28"/>
              <w:szCs w:val="28"/>
            </w:rPr>
            <w:t xml:space="preserve"> (if you are not there already) </w:t>
          </w:r>
        </w:p>
        <w:p w:rsidR="004805A7" w:rsidRPr="00776B0E" w:rsidRDefault="004805A7" w:rsidP="004805A7">
          <w:pPr>
            <w:pStyle w:val="NormalWeb"/>
            <w:ind w:left="0"/>
            <w:rPr>
              <w:rFonts w:ascii="Angsana New" w:hAnsi="Angsana New" w:cs="Angsana New"/>
              <w:sz w:val="28"/>
              <w:szCs w:val="28"/>
            </w:rPr>
          </w:pPr>
          <w:r w:rsidRPr="00776B0E">
            <w:rPr>
              <w:rFonts w:ascii="Angsana New" w:hAnsi="Angsana New" w:cs="Angsana New"/>
              <w:sz w:val="28"/>
              <w:szCs w:val="28"/>
            </w:rPr>
            <w:t>                                 b.  </w:t>
          </w:r>
          <w:r w:rsidRPr="00776B0E">
            <w:rPr>
              <w:rStyle w:val="Emphasis"/>
              <w:rFonts w:ascii="Angsana New" w:hAnsi="Angsana New" w:cs="Angsana New"/>
              <w:sz w:val="28"/>
              <w:szCs w:val="28"/>
            </w:rPr>
            <w:t>  tar -jxvf nsis-2.34-src.tar.bz2 </w:t>
          </w:r>
          <w:r w:rsidRPr="00776B0E">
            <w:rPr>
              <w:rFonts w:ascii="Angsana New" w:hAnsi="Angsana New" w:cs="Angsana New"/>
              <w:sz w:val="28"/>
              <w:szCs w:val="28"/>
            </w:rPr>
            <w:t xml:space="preserve"> </w:t>
          </w:r>
        </w:p>
        <w:p w:rsidR="004805A7" w:rsidRPr="00776B0E" w:rsidRDefault="004805A7" w:rsidP="004805A7">
          <w:pPr>
            <w:pStyle w:val="NormalWeb"/>
            <w:ind w:left="0"/>
            <w:rPr>
              <w:rFonts w:ascii="Angsana New" w:hAnsi="Angsana New" w:cs="Angsana New"/>
              <w:sz w:val="28"/>
              <w:szCs w:val="28"/>
            </w:rPr>
          </w:pPr>
          <w:r w:rsidRPr="00776B0E">
            <w:rPr>
              <w:rFonts w:ascii="Angsana New" w:hAnsi="Angsana New" w:cs="Angsana New"/>
              <w:sz w:val="28"/>
              <w:szCs w:val="28"/>
            </w:rPr>
            <w:t>                                 c.   </w:t>
          </w:r>
          <w:r w:rsidRPr="00776B0E">
            <w:rPr>
              <w:rStyle w:val="Emphasis"/>
              <w:rFonts w:ascii="Angsana New" w:hAnsi="Angsana New" w:cs="Angsana New"/>
              <w:sz w:val="28"/>
              <w:szCs w:val="28"/>
            </w:rPr>
            <w:t xml:space="preserve"> unzip nsis-2.34.zip</w:t>
          </w:r>
          <w:r w:rsidRPr="00776B0E">
            <w:rPr>
              <w:rFonts w:ascii="Angsana New" w:hAnsi="Angsana New" w:cs="Angsana New"/>
              <w:sz w:val="28"/>
              <w:szCs w:val="28"/>
            </w:rPr>
            <w:t xml:space="preserve"> </w:t>
          </w:r>
        </w:p>
        <w:p w:rsidR="004805A7" w:rsidRPr="00256DFD" w:rsidRDefault="004805A7" w:rsidP="004805A7">
          <w:pPr>
            <w:pStyle w:val="NormalWeb"/>
            <w:ind w:left="0"/>
            <w:rPr>
              <w:rFonts w:ascii="Angsana New" w:hAnsi="Angsana New" w:cs="Angsana New"/>
              <w:b w:val="0"/>
              <w:bCs w:val="0"/>
              <w:sz w:val="28"/>
              <w:szCs w:val="28"/>
            </w:rPr>
          </w:pPr>
          <w:r w:rsidRPr="00776B0E">
            <w:rPr>
              <w:rStyle w:val="Strong"/>
              <w:rFonts w:ascii="Angsana New" w:hAnsi="Angsana New" w:cs="Angsana New"/>
              <w:sz w:val="28"/>
              <w:szCs w:val="28"/>
            </w:rPr>
            <w:t>Step 4.)</w:t>
          </w:r>
          <w:r w:rsidRPr="00776B0E">
            <w:rPr>
              <w:rFonts w:ascii="Angsana New" w:hAnsi="Angsana New" w:cs="Angsana New"/>
              <w:sz w:val="28"/>
              <w:szCs w:val="28"/>
            </w:rPr>
            <w:t xml:space="preserve"> </w:t>
          </w:r>
          <w:r w:rsidRPr="00256DFD">
            <w:rPr>
              <w:rFonts w:ascii="Angsana New" w:hAnsi="Angsana New" w:cs="Angsana New"/>
              <w:b w:val="0"/>
              <w:bCs w:val="0"/>
              <w:sz w:val="28"/>
              <w:szCs w:val="28"/>
            </w:rPr>
            <w:t xml:space="preserve">After you have extracted the two packages, you will have two directories in </w:t>
          </w:r>
          <w:r w:rsidRPr="00256DFD">
            <w:rPr>
              <w:rStyle w:val="Emphasis"/>
              <w:rFonts w:ascii="Angsana New" w:hAnsi="Angsana New" w:cs="Angsana New"/>
              <w:bCs w:val="0"/>
              <w:sz w:val="28"/>
              <w:szCs w:val="28"/>
            </w:rPr>
            <w:t>/usr/local/nsis</w:t>
          </w:r>
          <w:r w:rsidRPr="00256DFD">
            <w:rPr>
              <w:rFonts w:ascii="Angsana New" w:hAnsi="Angsana New" w:cs="Angsana New"/>
              <w:b w:val="0"/>
              <w:bCs w:val="0"/>
              <w:sz w:val="28"/>
              <w:szCs w:val="28"/>
            </w:rPr>
            <w:t xml:space="preserve">.  With the versions I had downloaded above, the two directories were </w:t>
          </w:r>
          <w:r w:rsidRPr="00256DFD">
            <w:rPr>
              <w:rStyle w:val="Emphasis"/>
              <w:rFonts w:ascii="Angsana New" w:hAnsi="Angsana New" w:cs="Angsana New"/>
              <w:bCs w:val="0"/>
              <w:sz w:val="28"/>
              <w:szCs w:val="28"/>
            </w:rPr>
            <w:t>nsis-2.34-src</w:t>
          </w:r>
          <w:r w:rsidRPr="00256DFD">
            <w:rPr>
              <w:rFonts w:ascii="Angsana New" w:hAnsi="Angsana New" w:cs="Angsana New"/>
              <w:b w:val="0"/>
              <w:bCs w:val="0"/>
              <w:sz w:val="28"/>
              <w:szCs w:val="28"/>
            </w:rPr>
            <w:t xml:space="preserve"> and </w:t>
          </w:r>
          <w:r w:rsidRPr="00256DFD">
            <w:rPr>
              <w:rStyle w:val="Emphasis"/>
              <w:rFonts w:ascii="Angsana New" w:hAnsi="Angsana New" w:cs="Angsana New"/>
              <w:bCs w:val="0"/>
              <w:sz w:val="28"/>
              <w:szCs w:val="28"/>
            </w:rPr>
            <w:t>nsis-2.34</w:t>
          </w:r>
          <w:r w:rsidRPr="00256DFD">
            <w:rPr>
              <w:rFonts w:ascii="Angsana New" w:hAnsi="Angsana New" w:cs="Angsana New"/>
              <w:b w:val="0"/>
              <w:bCs w:val="0"/>
              <w:sz w:val="28"/>
              <w:szCs w:val="28"/>
            </w:rPr>
            <w:t xml:space="preserve">.   The </w:t>
          </w:r>
          <w:r w:rsidRPr="00256DFD">
            <w:rPr>
              <w:rStyle w:val="Emphasis"/>
              <w:rFonts w:ascii="Angsana New" w:hAnsi="Angsana New" w:cs="Angsana New"/>
              <w:bCs w:val="0"/>
              <w:sz w:val="28"/>
              <w:szCs w:val="28"/>
            </w:rPr>
            <w:t xml:space="preserve">nsis-2.34-src </w:t>
          </w:r>
          <w:r w:rsidRPr="00256DFD">
            <w:rPr>
              <w:rFonts w:ascii="Angsana New" w:hAnsi="Angsana New" w:cs="Angsana New"/>
              <w:b w:val="0"/>
              <w:bCs w:val="0"/>
              <w:sz w:val="28"/>
              <w:szCs w:val="28"/>
            </w:rPr>
            <w:t>diretory contains the source code for the NSIS package.  You will compile the Installer from inside this folder.  The</w:t>
          </w:r>
          <w:r w:rsidRPr="00256DFD">
            <w:rPr>
              <w:rStyle w:val="Emphasis"/>
              <w:rFonts w:ascii="Angsana New" w:hAnsi="Angsana New" w:cs="Angsana New"/>
              <w:bCs w:val="0"/>
              <w:sz w:val="28"/>
              <w:szCs w:val="28"/>
            </w:rPr>
            <w:t xml:space="preserve"> nsis-2.34</w:t>
          </w:r>
          <w:r w:rsidRPr="00256DFD">
            <w:rPr>
              <w:rFonts w:ascii="Angsana New" w:hAnsi="Angsana New" w:cs="Angsana New"/>
              <w:b w:val="0"/>
              <w:bCs w:val="0"/>
              <w:sz w:val="28"/>
              <w:szCs w:val="28"/>
            </w:rPr>
            <w:t xml:space="preserve"> directory contains a pre-compiled package of the software for Windows.   Inside the </w:t>
          </w:r>
          <w:r w:rsidRPr="00256DFD">
            <w:rPr>
              <w:rStyle w:val="Emphasis"/>
              <w:rFonts w:ascii="Angsana New" w:hAnsi="Angsana New" w:cs="Angsana New"/>
              <w:bCs w:val="0"/>
              <w:sz w:val="28"/>
              <w:szCs w:val="28"/>
            </w:rPr>
            <w:t>nsis-2.34-src</w:t>
          </w:r>
          <w:r w:rsidRPr="00256DFD">
            <w:rPr>
              <w:rFonts w:ascii="Angsana New" w:hAnsi="Angsana New" w:cs="Angsana New"/>
              <w:b w:val="0"/>
              <w:bCs w:val="0"/>
              <w:sz w:val="28"/>
              <w:szCs w:val="28"/>
            </w:rPr>
            <w:t xml:space="preserve"> directory will be an INSTALL file.  Read this file!  It contains</w:t>
          </w:r>
          <w:r w:rsidRPr="00776B0E">
            <w:rPr>
              <w:rFonts w:ascii="Angsana New" w:hAnsi="Angsana New" w:cs="Angsana New"/>
              <w:sz w:val="28"/>
              <w:szCs w:val="28"/>
            </w:rPr>
            <w:t xml:space="preserve"> </w:t>
          </w:r>
          <w:r w:rsidRPr="00256DFD">
            <w:rPr>
              <w:rFonts w:ascii="Angsana New" w:hAnsi="Angsana New" w:cs="Angsana New"/>
              <w:b w:val="0"/>
              <w:bCs w:val="0"/>
              <w:sz w:val="28"/>
              <w:szCs w:val="28"/>
            </w:rPr>
            <w:t xml:space="preserve">information to assist you with your installation in Linux.  Your system will need to meet the requirements section of the Install file.  Basically, you just need to make sure your Linux system has the three software tools needed to compile and run NSIS.  </w:t>
          </w:r>
        </w:p>
        <w:p w:rsidR="004805A7" w:rsidRPr="00776B0E" w:rsidRDefault="004805A7" w:rsidP="004805A7">
          <w:pPr>
            <w:pStyle w:val="NormalWeb"/>
            <w:ind w:left="0"/>
            <w:rPr>
              <w:rFonts w:ascii="Angsana New" w:hAnsi="Angsana New" w:cs="Angsana New"/>
              <w:sz w:val="28"/>
              <w:szCs w:val="28"/>
            </w:rPr>
          </w:pPr>
          <w:r w:rsidRPr="00776B0E">
            <w:rPr>
              <w:rFonts w:ascii="Angsana New" w:hAnsi="Angsana New" w:cs="Angsana New"/>
              <w:sz w:val="28"/>
              <w:szCs w:val="28"/>
            </w:rPr>
            <w:t xml:space="preserve">                   The three tools you need are: </w:t>
          </w:r>
        </w:p>
        <w:p w:rsidR="004805A7" w:rsidRPr="00776B0E" w:rsidRDefault="004805A7" w:rsidP="004805A7">
          <w:pPr>
            <w:pStyle w:val="NormalWeb"/>
            <w:ind w:left="0"/>
            <w:rPr>
              <w:rFonts w:ascii="Angsana New" w:hAnsi="Angsana New" w:cs="Angsana New"/>
              <w:sz w:val="28"/>
              <w:szCs w:val="28"/>
            </w:rPr>
          </w:pPr>
          <w:r w:rsidRPr="00776B0E">
            <w:rPr>
              <w:rFonts w:ascii="Angsana New" w:hAnsi="Angsana New" w:cs="Angsana New"/>
              <w:sz w:val="28"/>
              <w:szCs w:val="28"/>
            </w:rPr>
            <w:t xml:space="preserve">                           a. Python version 1.6 and above </w:t>
          </w:r>
        </w:p>
        <w:p w:rsidR="004805A7" w:rsidRPr="00776B0E" w:rsidRDefault="004805A7" w:rsidP="004805A7">
          <w:pPr>
            <w:pStyle w:val="NormalWeb"/>
            <w:ind w:left="0"/>
            <w:rPr>
              <w:rFonts w:ascii="Angsana New" w:hAnsi="Angsana New" w:cs="Angsana New"/>
              <w:sz w:val="28"/>
              <w:szCs w:val="28"/>
            </w:rPr>
          </w:pPr>
          <w:r w:rsidRPr="00776B0E">
            <w:rPr>
              <w:rFonts w:ascii="Angsana New" w:hAnsi="Angsana New" w:cs="Angsana New"/>
              <w:sz w:val="28"/>
              <w:szCs w:val="28"/>
            </w:rPr>
            <w:t xml:space="preserve">                           b. Scons version 0.96.93 or above.  (this is a program similiar to 'make').   You can install your distro's version or install from the source located at: http://www.scons.org. </w:t>
          </w:r>
        </w:p>
        <w:p w:rsidR="004805A7" w:rsidRPr="00776B0E" w:rsidRDefault="004805A7" w:rsidP="004805A7">
          <w:pPr>
            <w:pStyle w:val="NormalWeb"/>
            <w:ind w:left="0"/>
            <w:rPr>
              <w:rFonts w:ascii="Angsana New" w:hAnsi="Angsana New" w:cs="Angsana New"/>
              <w:sz w:val="28"/>
              <w:szCs w:val="28"/>
            </w:rPr>
          </w:pPr>
          <w:r w:rsidRPr="00776B0E">
            <w:rPr>
              <w:rFonts w:ascii="Angsana New" w:hAnsi="Angsana New" w:cs="Angsana New"/>
              <w:sz w:val="28"/>
              <w:szCs w:val="28"/>
            </w:rPr>
            <w:t xml:space="preserve">                           c. A 'C' Compiler (gcc and g++ packages) </w:t>
          </w:r>
        </w:p>
        <w:p w:rsidR="004805A7" w:rsidRPr="00256DFD" w:rsidRDefault="004805A7" w:rsidP="004805A7">
          <w:pPr>
            <w:pStyle w:val="NormalWeb"/>
            <w:ind w:left="0"/>
            <w:rPr>
              <w:rFonts w:ascii="Angsana New" w:hAnsi="Angsana New" w:cs="Angsana New"/>
              <w:b w:val="0"/>
              <w:bCs w:val="0"/>
              <w:sz w:val="28"/>
              <w:szCs w:val="28"/>
            </w:rPr>
          </w:pPr>
          <w:r w:rsidRPr="00256DFD">
            <w:rPr>
              <w:rFonts w:ascii="Angsana New" w:hAnsi="Angsana New" w:cs="Angsana New"/>
              <w:b w:val="0"/>
              <w:bCs w:val="0"/>
              <w:sz w:val="28"/>
              <w:szCs w:val="28"/>
            </w:rPr>
            <w:lastRenderedPageBreak/>
            <w:t xml:space="preserve">Depending on your Linux installtion, these programs may already be installed.  If not, they are fairly standard and can easily be installed from your distro's package installation program (apt-get, yum, etc.).   My box did not have the 'scons' program, so I needed to install the RPM package for this program.    If you need help finding and installing the packages, a simple Google query on the program name and your distro name will point you in the right direction. </w:t>
          </w:r>
        </w:p>
        <w:p w:rsidR="004805A7" w:rsidRPr="00256DFD" w:rsidRDefault="004805A7" w:rsidP="004805A7">
          <w:pPr>
            <w:pStyle w:val="NormalWeb"/>
            <w:ind w:left="0"/>
            <w:rPr>
              <w:rFonts w:ascii="Angsana New" w:hAnsi="Angsana New" w:cs="Angsana New"/>
              <w:b w:val="0"/>
              <w:bCs w:val="0"/>
              <w:sz w:val="28"/>
              <w:szCs w:val="28"/>
            </w:rPr>
          </w:pPr>
          <w:r w:rsidRPr="00776B0E">
            <w:rPr>
              <w:rStyle w:val="Strong"/>
              <w:rFonts w:ascii="Angsana New" w:hAnsi="Angsana New" w:cs="Angsana New"/>
              <w:sz w:val="28"/>
              <w:szCs w:val="28"/>
            </w:rPr>
            <w:t>Step 5.)</w:t>
          </w:r>
          <w:r w:rsidRPr="00776B0E">
            <w:rPr>
              <w:rFonts w:ascii="Angsana New" w:hAnsi="Angsana New" w:cs="Angsana New"/>
              <w:sz w:val="28"/>
              <w:szCs w:val="28"/>
            </w:rPr>
            <w:t xml:space="preserve">  </w:t>
          </w:r>
          <w:r w:rsidRPr="00256DFD">
            <w:rPr>
              <w:rFonts w:ascii="Angsana New" w:hAnsi="Angsana New" w:cs="Angsana New"/>
              <w:b w:val="0"/>
              <w:bCs w:val="0"/>
              <w:sz w:val="28"/>
              <w:szCs w:val="28"/>
            </w:rPr>
            <w:t>After meeting the requirements section, you now need to build the NSIS compiler for Linux.  The program you will be building is called '</w:t>
          </w:r>
          <w:r w:rsidRPr="00256DFD">
            <w:rPr>
              <w:rStyle w:val="Strong"/>
              <w:rFonts w:ascii="Angsana New" w:hAnsi="Angsana New" w:cs="Angsana New"/>
              <w:b/>
              <w:sz w:val="28"/>
              <w:szCs w:val="28"/>
            </w:rPr>
            <w:t>makensis</w:t>
          </w:r>
          <w:r w:rsidRPr="00256DFD">
            <w:rPr>
              <w:rFonts w:ascii="Angsana New" w:hAnsi="Angsana New" w:cs="Angsana New"/>
              <w:b w:val="0"/>
              <w:bCs w:val="0"/>
              <w:sz w:val="28"/>
              <w:szCs w:val="28"/>
            </w:rPr>
            <w:t>'.  This is what will actually build the Installer Package on a Linux box.  I chose not to use a cross-compiler for this installation, since I only needed to create Installer packages for Windows systems.  The process to create this '</w:t>
          </w:r>
          <w:r w:rsidRPr="00256DFD">
            <w:rPr>
              <w:rStyle w:val="Strong"/>
              <w:rFonts w:ascii="Angsana New" w:hAnsi="Angsana New" w:cs="Angsana New"/>
              <w:b/>
              <w:sz w:val="28"/>
              <w:szCs w:val="28"/>
            </w:rPr>
            <w:t>makensis'</w:t>
          </w:r>
          <w:r w:rsidRPr="00256DFD">
            <w:rPr>
              <w:rFonts w:ascii="Angsana New" w:hAnsi="Angsana New" w:cs="Angsana New"/>
              <w:b w:val="0"/>
              <w:bCs w:val="0"/>
              <w:sz w:val="28"/>
              <w:szCs w:val="28"/>
            </w:rPr>
            <w:t xml:space="preserve"> program is described below: </w:t>
          </w:r>
        </w:p>
        <w:p w:rsidR="004805A7" w:rsidRPr="00776B0E" w:rsidRDefault="004805A7" w:rsidP="004805A7">
          <w:pPr>
            <w:pStyle w:val="NormalWeb"/>
            <w:ind w:left="0"/>
            <w:rPr>
              <w:rFonts w:ascii="Angsana New" w:hAnsi="Angsana New" w:cs="Angsana New"/>
              <w:sz w:val="28"/>
              <w:szCs w:val="28"/>
            </w:rPr>
          </w:pPr>
          <w:r w:rsidRPr="00776B0E">
            <w:rPr>
              <w:rFonts w:ascii="Angsana New" w:hAnsi="Angsana New" w:cs="Angsana New"/>
              <w:sz w:val="28"/>
              <w:szCs w:val="28"/>
            </w:rPr>
            <w:t xml:space="preserve">                              a.) Inside the </w:t>
          </w:r>
          <w:r w:rsidRPr="00776B0E">
            <w:rPr>
              <w:rStyle w:val="Emphasis"/>
              <w:rFonts w:ascii="Angsana New" w:hAnsi="Angsana New" w:cs="Angsana New"/>
              <w:sz w:val="28"/>
              <w:szCs w:val="28"/>
            </w:rPr>
            <w:t>nsis-2.34-src</w:t>
          </w:r>
          <w:r w:rsidRPr="00776B0E">
            <w:rPr>
              <w:rFonts w:ascii="Angsana New" w:hAnsi="Angsana New" w:cs="Angsana New"/>
              <w:sz w:val="28"/>
              <w:szCs w:val="28"/>
            </w:rPr>
            <w:t xml:space="preserve"> directory isssue the following command (also mentioned in the INSTALL file):   </w:t>
          </w:r>
        </w:p>
        <w:p w:rsidR="004805A7" w:rsidRPr="00776B0E" w:rsidRDefault="004805A7" w:rsidP="004805A7">
          <w:pPr>
            <w:pStyle w:val="NormalWeb"/>
            <w:ind w:left="0"/>
            <w:rPr>
              <w:rFonts w:ascii="Angsana New" w:hAnsi="Angsana New" w:cs="Angsana New"/>
              <w:sz w:val="28"/>
              <w:szCs w:val="28"/>
            </w:rPr>
          </w:pPr>
          <w:r w:rsidRPr="00776B0E">
            <w:rPr>
              <w:rStyle w:val="Emphasis"/>
              <w:rFonts w:ascii="Angsana New" w:hAnsi="Angsana New" w:cs="Angsana New"/>
              <w:sz w:val="28"/>
              <w:szCs w:val="28"/>
            </w:rPr>
            <w:t>scons SKIPSTUBS=all SKIPPLUGINS=all SKIPUTILS=all SKIPMISC=all NSIS_CONFIG_CONST_DATA=no PREFIX=/path/to/your/extracted/zip/directory install-compiler</w:t>
          </w:r>
          <w:r w:rsidRPr="00776B0E">
            <w:rPr>
              <w:rFonts w:ascii="Angsana New" w:hAnsi="Angsana New" w:cs="Angsana New"/>
              <w:sz w:val="28"/>
              <w:szCs w:val="28"/>
            </w:rPr>
            <w:t xml:space="preserve"> </w:t>
          </w:r>
        </w:p>
        <w:p w:rsidR="004805A7" w:rsidRPr="00776B0E" w:rsidRDefault="004805A7" w:rsidP="004805A7">
          <w:pPr>
            <w:pStyle w:val="NormalWeb"/>
            <w:ind w:left="0"/>
            <w:rPr>
              <w:rFonts w:ascii="Angsana New" w:hAnsi="Angsana New" w:cs="Angsana New"/>
              <w:sz w:val="28"/>
              <w:szCs w:val="28"/>
            </w:rPr>
          </w:pPr>
          <w:r w:rsidRPr="00776B0E">
            <w:rPr>
              <w:rFonts w:ascii="Angsana New" w:hAnsi="Angsana New" w:cs="Angsana New"/>
              <w:sz w:val="28"/>
              <w:szCs w:val="28"/>
            </w:rPr>
            <w:t xml:space="preserve">So for my setup the command was: </w:t>
          </w:r>
        </w:p>
        <w:p w:rsidR="004805A7" w:rsidRPr="00776B0E" w:rsidRDefault="004805A7" w:rsidP="004805A7">
          <w:pPr>
            <w:pStyle w:val="NormalWeb"/>
            <w:ind w:left="0"/>
            <w:rPr>
              <w:rFonts w:ascii="Angsana New" w:hAnsi="Angsana New" w:cs="Angsana New"/>
              <w:sz w:val="28"/>
              <w:szCs w:val="28"/>
            </w:rPr>
          </w:pPr>
          <w:r w:rsidRPr="00776B0E">
            <w:rPr>
              <w:rStyle w:val="Emphasis"/>
              <w:rFonts w:ascii="Angsana New" w:hAnsi="Angsana New" w:cs="Angsana New"/>
              <w:sz w:val="28"/>
              <w:szCs w:val="28"/>
            </w:rPr>
            <w:t>scons SKIPSTUBS=all SKIPPLUGINS=all SKIPUTILS=all SKIPMISC=all NSIS_CONFIG_CONST_DATA=no PREFIX=/usr/local/nsis/nsis-2.34 install-compiler</w:t>
          </w:r>
          <w:r w:rsidRPr="00776B0E">
            <w:rPr>
              <w:rFonts w:ascii="Angsana New" w:hAnsi="Angsana New" w:cs="Angsana New"/>
              <w:sz w:val="28"/>
              <w:szCs w:val="28"/>
            </w:rPr>
            <w:t xml:space="preserve"> </w:t>
          </w:r>
        </w:p>
        <w:p w:rsidR="004805A7" w:rsidRPr="00256DFD" w:rsidRDefault="004805A7" w:rsidP="004805A7">
          <w:pPr>
            <w:pStyle w:val="NormalWeb"/>
            <w:ind w:left="0"/>
            <w:rPr>
              <w:rFonts w:ascii="Angsana New" w:hAnsi="Angsana New" w:cs="Angsana New"/>
              <w:b w:val="0"/>
              <w:bCs w:val="0"/>
              <w:sz w:val="28"/>
              <w:szCs w:val="28"/>
            </w:rPr>
          </w:pPr>
          <w:r w:rsidRPr="00776B0E">
            <w:rPr>
              <w:rFonts w:ascii="Angsana New" w:hAnsi="Angsana New" w:cs="Angsana New"/>
              <w:sz w:val="28"/>
              <w:szCs w:val="28"/>
            </w:rPr>
            <w:t> </w:t>
          </w:r>
          <w:r w:rsidRPr="00256DFD">
            <w:rPr>
              <w:rFonts w:ascii="Angsana New" w:hAnsi="Angsana New" w:cs="Angsana New"/>
              <w:b w:val="0"/>
              <w:bCs w:val="0"/>
              <w:sz w:val="28"/>
              <w:szCs w:val="28"/>
            </w:rPr>
            <w:t xml:space="preserve">The option "install-compiler" at the end of the command is an actual option you must use!  It is not part of the PREFIX parameter. </w:t>
          </w:r>
        </w:p>
        <w:p w:rsidR="004805A7" w:rsidRPr="00256DFD" w:rsidRDefault="004805A7" w:rsidP="004805A7">
          <w:pPr>
            <w:pStyle w:val="NormalWeb"/>
            <w:ind w:left="0"/>
            <w:rPr>
              <w:rFonts w:ascii="Angsana New" w:hAnsi="Angsana New" w:cs="Angsana New"/>
              <w:b w:val="0"/>
              <w:bCs w:val="0"/>
              <w:sz w:val="28"/>
              <w:szCs w:val="28"/>
            </w:rPr>
          </w:pPr>
          <w:r w:rsidRPr="00256DFD">
            <w:rPr>
              <w:rFonts w:ascii="Angsana New" w:hAnsi="Angsana New" w:cs="Angsana New"/>
              <w:b w:val="0"/>
              <w:bCs w:val="0"/>
              <w:sz w:val="28"/>
              <w:szCs w:val="28"/>
            </w:rPr>
            <w:t>This command will build the '</w:t>
          </w:r>
          <w:r w:rsidRPr="00256DFD">
            <w:rPr>
              <w:rStyle w:val="Strong"/>
              <w:rFonts w:ascii="Angsana New" w:hAnsi="Angsana New" w:cs="Angsana New"/>
              <w:b/>
              <w:sz w:val="28"/>
              <w:szCs w:val="28"/>
            </w:rPr>
            <w:t>makensis</w:t>
          </w:r>
          <w:r w:rsidRPr="00256DFD">
            <w:rPr>
              <w:rFonts w:ascii="Angsana New" w:hAnsi="Angsana New" w:cs="Angsana New"/>
              <w:b w:val="0"/>
              <w:bCs w:val="0"/>
              <w:sz w:val="28"/>
              <w:szCs w:val="28"/>
            </w:rPr>
            <w:t xml:space="preserve">' program and place it into the </w:t>
          </w:r>
          <w:r w:rsidRPr="00256DFD">
            <w:rPr>
              <w:rStyle w:val="Emphasis"/>
              <w:rFonts w:ascii="Angsana New" w:hAnsi="Angsana New" w:cs="Angsana New"/>
              <w:bCs w:val="0"/>
              <w:sz w:val="28"/>
              <w:szCs w:val="28"/>
            </w:rPr>
            <w:t>/usr/local/nsis/nsis-2.3</w:t>
          </w:r>
          <w:r w:rsidRPr="00256DFD">
            <w:rPr>
              <w:rFonts w:ascii="Angsana New" w:hAnsi="Angsana New" w:cs="Angsana New"/>
              <w:b w:val="0"/>
              <w:bCs w:val="0"/>
              <w:sz w:val="28"/>
              <w:szCs w:val="28"/>
            </w:rPr>
            <w:t xml:space="preserve">4 directory (or whatever the path is to the directory that you extracted your zip file to; it also may place the 'makensis' file in the 'bin' dir within your PREFIX). </w:t>
          </w:r>
        </w:p>
        <w:p w:rsidR="004805A7" w:rsidRPr="00100B5E" w:rsidRDefault="004805A7" w:rsidP="008D444E">
          <w:pPr>
            <w:pStyle w:val="Quote"/>
            <w:rPr>
              <w:b/>
              <w:bCs/>
            </w:rPr>
          </w:pPr>
          <w:r w:rsidRPr="00256DFD">
            <w:t xml:space="preserve">NOTE:  If you issue this command and while it is running you receive </w:t>
          </w:r>
          <w:r w:rsidRPr="00256DFD">
            <w:rPr>
              <w:rStyle w:val="Strong"/>
              <w:rFonts w:ascii="Angsana New" w:hAnsi="Angsana New"/>
              <w:sz w:val="28"/>
            </w:rPr>
            <w:t>'sh: o: command not found</w:t>
          </w:r>
          <w:r w:rsidRPr="00256DFD">
            <w:t xml:space="preserve">' errors, this means that you do not have the C compiler packages installed (gcc, g++).  </w:t>
          </w:r>
        </w:p>
        <w:p w:rsidR="004805A7" w:rsidRDefault="004805A7" w:rsidP="004805A7">
          <w:pPr>
            <w:rPr>
              <w:lang w:bidi="th-TH"/>
            </w:rPr>
          </w:pPr>
        </w:p>
        <w:p w:rsidR="00652A9C" w:rsidRDefault="00652A9C" w:rsidP="004805A7">
          <w:pPr>
            <w:rPr>
              <w:lang w:bidi="th-TH"/>
            </w:rPr>
          </w:pPr>
        </w:p>
        <w:p w:rsidR="00652A9C" w:rsidRDefault="00652A9C" w:rsidP="004805A7">
          <w:pPr>
            <w:rPr>
              <w:lang w:bidi="th-TH"/>
            </w:rPr>
          </w:pPr>
        </w:p>
        <w:p w:rsidR="00652A9C" w:rsidRDefault="00652A9C" w:rsidP="004805A7">
          <w:pPr>
            <w:rPr>
              <w:lang w:bidi="th-TH"/>
            </w:rPr>
          </w:pPr>
        </w:p>
        <w:p w:rsidR="00652A9C" w:rsidRDefault="00652A9C" w:rsidP="004805A7">
          <w:pPr>
            <w:rPr>
              <w:lang w:bidi="th-TH"/>
            </w:rPr>
          </w:pPr>
        </w:p>
        <w:p w:rsidR="00652A9C" w:rsidRDefault="00652A9C" w:rsidP="004805A7">
          <w:pPr>
            <w:rPr>
              <w:lang w:bidi="th-TH"/>
            </w:rPr>
          </w:pPr>
        </w:p>
        <w:p w:rsidR="00652A9C" w:rsidRDefault="00652A9C" w:rsidP="00652A9C">
          <w:pPr>
            <w:pStyle w:val="Heading1"/>
            <w:rPr>
              <w:lang w:bidi="th-TH"/>
            </w:rPr>
          </w:pPr>
          <w:r>
            <w:rPr>
              <w:rFonts w:hint="cs"/>
              <w:cs/>
              <w:lang w:bidi="th-TH"/>
            </w:rPr>
            <w:lastRenderedPageBreak/>
            <w:t xml:space="preserve">บทที่ </w:t>
          </w:r>
          <w:r>
            <w:rPr>
              <w:lang w:bidi="th-TH"/>
            </w:rPr>
            <w:t xml:space="preserve">3 </w:t>
          </w:r>
          <w:r>
            <w:rPr>
              <w:rFonts w:hint="cs"/>
              <w:cs/>
              <w:lang w:bidi="th-TH"/>
            </w:rPr>
            <w:t xml:space="preserve">ขั้นตอนการติดตั้งระบบสร้าง </w:t>
          </w:r>
          <w:r>
            <w:t xml:space="preserve">installer </w:t>
          </w:r>
          <w:r>
            <w:rPr>
              <w:rFonts w:hint="cs"/>
              <w:cs/>
              <w:lang w:bidi="th-TH"/>
            </w:rPr>
            <w:t xml:space="preserve">ผ่าน </w:t>
          </w:r>
          <w:r>
            <w:t>browser</w:t>
          </w:r>
          <w:r>
            <w:rPr>
              <w:rFonts w:hint="cs"/>
              <w:cs/>
              <w:lang w:bidi="th-TH"/>
            </w:rPr>
            <w:t xml:space="preserve"> บนเครื่องทดสอบ</w:t>
          </w:r>
        </w:p>
        <w:p w:rsidR="005C0DFC" w:rsidRPr="005C0DFC" w:rsidRDefault="005C0DFC" w:rsidP="005C0DFC">
          <w:pPr>
            <w:pStyle w:val="ListParagraph"/>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ngsana New" w:hAnsi="Angsana New"/>
              <w:b/>
              <w:bCs/>
              <w:sz w:val="28"/>
            </w:rPr>
          </w:pPr>
          <w:r w:rsidRPr="005C0DFC">
            <w:rPr>
              <w:rFonts w:ascii="Angsana New" w:hAnsi="Angsana New"/>
              <w:sz w:val="28"/>
            </w:rPr>
            <w:t>copy</w:t>
          </w:r>
          <w:r w:rsidRPr="005C0DFC">
            <w:rPr>
              <w:rFonts w:ascii="Angsana New" w:hAnsi="Angsana New"/>
              <w:sz w:val="28"/>
              <w:cs/>
            </w:rPr>
            <w:t xml:space="preserve"> </w:t>
          </w:r>
          <w:r w:rsidRPr="005C0DFC">
            <w:rPr>
              <w:rFonts w:ascii="Angsana New" w:hAnsi="Angsana New"/>
              <w:sz w:val="28"/>
            </w:rPr>
            <w:t xml:space="preserve">file </w:t>
          </w:r>
          <w:r w:rsidRPr="005C0DFC">
            <w:rPr>
              <w:rFonts w:ascii="Angsana New" w:hAnsi="Angsana New"/>
              <w:sz w:val="28"/>
              <w:cs/>
            </w:rPr>
            <w:t>ดังต่อไปนี้ไปไว้ที่ /</w:t>
          </w:r>
          <w:r w:rsidRPr="005C0DFC">
            <w:rPr>
              <w:rFonts w:ascii="Angsana New" w:hAnsi="Angsana New"/>
              <w:sz w:val="28"/>
            </w:rPr>
            <w:t>var/www/html/openvpnadmin/builder</w:t>
          </w:r>
          <w:r w:rsidRPr="005C0DFC">
            <w:rPr>
              <w:rFonts w:ascii="Angsana New" w:hAnsi="Angsana New"/>
              <w:sz w:val="28"/>
              <w:cs/>
            </w:rPr>
            <w:t xml:space="preserve"> โดย </w:t>
          </w:r>
          <w:r w:rsidRPr="005C0DFC">
            <w:rPr>
              <w:rFonts w:ascii="Angsana New" w:hAnsi="Angsana New"/>
              <w:sz w:val="28"/>
            </w:rPr>
            <w:t xml:space="preserve">download </w:t>
          </w:r>
          <w:r w:rsidRPr="005C0DFC">
            <w:rPr>
              <w:rFonts w:ascii="Angsana New" w:hAnsi="Angsana New"/>
              <w:sz w:val="28"/>
              <w:cs/>
            </w:rPr>
            <w:t>ได้ที่</w:t>
          </w:r>
        </w:p>
        <w:p w:rsidR="005C0DFC" w:rsidRPr="005C0DFC" w:rsidRDefault="005C0DFC" w:rsidP="005C0DFC">
          <w:pPr>
            <w:pStyle w:val="ListParagraph"/>
            <w:rPr>
              <w:rFonts w:ascii="Angsana New" w:hAnsi="Angsana New"/>
              <w:b/>
              <w:bCs/>
              <w:sz w:val="28"/>
            </w:rPr>
          </w:pPr>
          <w:hyperlink r:id="rId38" w:history="1">
            <w:r w:rsidRPr="005C0DFC">
              <w:rPr>
                <w:rStyle w:val="Hyperlink"/>
                <w:rFonts w:ascii="Angsana New" w:hAnsi="Angsana New"/>
                <w:sz w:val="28"/>
              </w:rPr>
              <w:t>http://wiki.nectec.or.th/ngiwiki/bin/viewfile/Main/NapatLuevisadpaibul?rev=1;filename=builder.rar</w:t>
            </w:r>
          </w:hyperlink>
        </w:p>
        <w:p w:rsidR="005C0DFC" w:rsidRPr="005C0DFC" w:rsidRDefault="005C0DFC" w:rsidP="005C0DFC">
          <w:pPr>
            <w:pStyle w:val="ListParagraph"/>
            <w:rPr>
              <w:b/>
              <w:bCs/>
              <w:sz w:val="28"/>
            </w:rPr>
          </w:pPr>
        </w:p>
        <w:p w:rsidR="005C0DFC" w:rsidRPr="005C0DFC" w:rsidRDefault="005C0DFC" w:rsidP="005C0DFC">
          <w:pPr>
            <w:pStyle w:val="ListParagraph"/>
            <w:numPr>
              <w:ilvl w:val="1"/>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ngsana New" w:hAnsi="Angsana New"/>
              <w:b/>
              <w:bCs/>
              <w:sz w:val="28"/>
            </w:rPr>
          </w:pPr>
          <w:r w:rsidRPr="005C0DFC">
            <w:rPr>
              <w:rFonts w:ascii="Angsana New" w:hAnsi="Angsana New"/>
              <w:sz w:val="28"/>
            </w:rPr>
            <w:t>config.inc.php    --</w:t>
          </w:r>
          <w:r w:rsidRPr="005C0DFC">
            <w:rPr>
              <w:rFonts w:ascii="Angsana New" w:hAnsi="Angsana New"/>
              <w:sz w:val="28"/>
              <w:cs/>
            </w:rPr>
            <w:t xml:space="preserve">เก็บค่า </w:t>
          </w:r>
          <w:r w:rsidRPr="005C0DFC">
            <w:rPr>
              <w:rFonts w:ascii="Angsana New" w:hAnsi="Angsana New"/>
              <w:sz w:val="28"/>
            </w:rPr>
            <w:t xml:space="preserve">config </w:t>
          </w:r>
          <w:r w:rsidRPr="005C0DFC">
            <w:rPr>
              <w:rFonts w:ascii="Angsana New" w:hAnsi="Angsana New"/>
              <w:sz w:val="28"/>
              <w:cs/>
            </w:rPr>
            <w:t xml:space="preserve">ต่างๆไว้เช่น </w:t>
          </w:r>
          <w:r w:rsidRPr="005C0DFC">
            <w:rPr>
              <w:rFonts w:ascii="Angsana New" w:hAnsi="Angsana New"/>
              <w:sz w:val="28"/>
            </w:rPr>
            <w:t xml:space="preserve">path </w:t>
          </w:r>
          <w:r w:rsidRPr="005C0DFC">
            <w:rPr>
              <w:rFonts w:ascii="Angsana New" w:hAnsi="Angsana New"/>
              <w:sz w:val="28"/>
              <w:cs/>
            </w:rPr>
            <w:t xml:space="preserve">ที่เก็บ </w:t>
          </w:r>
          <w:r w:rsidRPr="005C0DFC">
            <w:rPr>
              <w:rFonts w:ascii="Angsana New" w:hAnsi="Angsana New"/>
              <w:sz w:val="28"/>
            </w:rPr>
            <w:t xml:space="preserve">key, </w:t>
          </w:r>
          <w:r w:rsidRPr="005C0DFC">
            <w:rPr>
              <w:rFonts w:ascii="Angsana New" w:hAnsi="Angsana New"/>
              <w:sz w:val="28"/>
              <w:cs/>
            </w:rPr>
            <w:t xml:space="preserve">ข้อมูล </w:t>
          </w:r>
          <w:r w:rsidRPr="005C0DFC">
            <w:rPr>
              <w:rFonts w:ascii="Angsana New" w:hAnsi="Angsana New"/>
              <w:sz w:val="28"/>
            </w:rPr>
            <w:t>database</w:t>
          </w:r>
        </w:p>
        <w:p w:rsidR="005C0DFC" w:rsidRPr="005C0DFC" w:rsidRDefault="005C0DFC" w:rsidP="005C0DFC">
          <w:pPr>
            <w:pStyle w:val="ListParagraph"/>
            <w:numPr>
              <w:ilvl w:val="1"/>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ngsana New" w:hAnsi="Angsana New"/>
              <w:b/>
              <w:bCs/>
              <w:sz w:val="28"/>
            </w:rPr>
          </w:pPr>
          <w:r w:rsidRPr="005C0DFC">
            <w:rPr>
              <w:rFonts w:ascii="Angsana New" w:hAnsi="Angsana New"/>
              <w:sz w:val="28"/>
            </w:rPr>
            <w:t xml:space="preserve">buildinstaller.class.php   -- class </w:t>
          </w:r>
          <w:r w:rsidRPr="005C0DFC">
            <w:rPr>
              <w:rFonts w:ascii="Angsana New" w:hAnsi="Angsana New"/>
              <w:sz w:val="28"/>
              <w:cs/>
            </w:rPr>
            <w:t xml:space="preserve">ของตัวสร้าง </w:t>
          </w:r>
          <w:r w:rsidRPr="005C0DFC">
            <w:rPr>
              <w:rFonts w:ascii="Angsana New" w:hAnsi="Angsana New"/>
              <w:sz w:val="28"/>
            </w:rPr>
            <w:t>installer</w:t>
          </w:r>
        </w:p>
        <w:p w:rsidR="005C0DFC" w:rsidRPr="005C0DFC" w:rsidRDefault="005C0DFC" w:rsidP="005C0DFC">
          <w:pPr>
            <w:pStyle w:val="ListParagraph"/>
            <w:numPr>
              <w:ilvl w:val="1"/>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ngsana New" w:hAnsi="Angsana New"/>
              <w:b/>
              <w:bCs/>
              <w:sz w:val="28"/>
            </w:rPr>
          </w:pPr>
          <w:r w:rsidRPr="005C0DFC">
            <w:rPr>
              <w:rFonts w:ascii="Angsana New" w:hAnsi="Angsana New"/>
              <w:sz w:val="28"/>
            </w:rPr>
            <w:t xml:space="preserve">buildinstaller.php   --code php </w:t>
          </w:r>
          <w:r w:rsidRPr="005C0DFC">
            <w:rPr>
              <w:rFonts w:ascii="Angsana New" w:hAnsi="Angsana New"/>
              <w:sz w:val="28"/>
              <w:cs/>
            </w:rPr>
            <w:t xml:space="preserve">รับ </w:t>
          </w:r>
          <w:r w:rsidRPr="005C0DFC">
            <w:rPr>
              <w:rFonts w:ascii="Angsana New" w:hAnsi="Angsana New"/>
              <w:sz w:val="28"/>
            </w:rPr>
            <w:t xml:space="preserve">parameter email </w:t>
          </w:r>
          <w:r w:rsidRPr="005C0DFC">
            <w:rPr>
              <w:rFonts w:ascii="Angsana New" w:hAnsi="Angsana New"/>
              <w:sz w:val="28"/>
              <w:cs/>
            </w:rPr>
            <w:t xml:space="preserve">แล้วสร้าง </w:t>
          </w:r>
          <w:r w:rsidRPr="005C0DFC">
            <w:rPr>
              <w:rFonts w:ascii="Angsana New" w:hAnsi="Angsana New"/>
              <w:sz w:val="28"/>
            </w:rPr>
            <w:t xml:space="preserve">installer </w:t>
          </w:r>
          <w:r w:rsidRPr="005C0DFC">
            <w:rPr>
              <w:rFonts w:ascii="Angsana New" w:hAnsi="Angsana New"/>
              <w:sz w:val="28"/>
              <w:cs/>
            </w:rPr>
            <w:t xml:space="preserve">ของผู้ใช้ที่ใช้ </w:t>
          </w:r>
          <w:r w:rsidRPr="005C0DFC">
            <w:rPr>
              <w:rFonts w:ascii="Angsana New" w:hAnsi="Angsana New"/>
              <w:sz w:val="28"/>
            </w:rPr>
            <w:t xml:space="preserve">email </w:t>
          </w:r>
          <w:r w:rsidRPr="005C0DFC">
            <w:rPr>
              <w:rFonts w:ascii="Angsana New" w:hAnsi="Angsana New"/>
              <w:sz w:val="28"/>
              <w:cs/>
            </w:rPr>
            <w:t xml:space="preserve">นั้นโดยจำ </w:t>
          </w:r>
          <w:r w:rsidRPr="005C0DFC">
            <w:rPr>
              <w:rFonts w:ascii="Angsana New" w:hAnsi="Angsana New"/>
              <w:sz w:val="28"/>
            </w:rPr>
            <w:t xml:space="preserve">execute ‘build.sh’ </w:t>
          </w:r>
        </w:p>
        <w:p w:rsidR="005C0DFC" w:rsidRPr="005C0DFC" w:rsidRDefault="005C0DFC" w:rsidP="005C0DFC">
          <w:pPr>
            <w:pStyle w:val="ListParagraph"/>
            <w:numPr>
              <w:ilvl w:val="1"/>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ngsana New" w:hAnsi="Angsana New"/>
              <w:b/>
              <w:bCs/>
              <w:sz w:val="28"/>
            </w:rPr>
          </w:pPr>
          <w:r w:rsidRPr="005C0DFC">
            <w:rPr>
              <w:rFonts w:ascii="Angsana New" w:hAnsi="Angsana New"/>
              <w:sz w:val="28"/>
            </w:rPr>
            <w:t>test.php</w:t>
          </w:r>
          <w:r w:rsidRPr="005C0DFC">
            <w:rPr>
              <w:rFonts w:ascii="Angsana New" w:hAnsi="Angsana New"/>
              <w:sz w:val="28"/>
              <w:cs/>
            </w:rPr>
            <w:t xml:space="preserve"> </w:t>
          </w:r>
          <w:r w:rsidRPr="005C0DFC">
            <w:rPr>
              <w:rFonts w:ascii="Angsana New" w:hAnsi="Angsana New"/>
              <w:sz w:val="28"/>
            </w:rPr>
            <w:t>--</w:t>
          </w:r>
          <w:r w:rsidRPr="005C0DFC">
            <w:rPr>
              <w:rFonts w:ascii="Angsana New" w:hAnsi="Angsana New"/>
              <w:sz w:val="28"/>
              <w:cs/>
            </w:rPr>
            <w:t xml:space="preserve">หน้าหลักที่ </w:t>
          </w:r>
          <w:r w:rsidRPr="005C0DFC">
            <w:rPr>
              <w:rFonts w:ascii="Angsana New" w:hAnsi="Angsana New"/>
              <w:sz w:val="28"/>
            </w:rPr>
            <w:t xml:space="preserve">browser </w:t>
          </w:r>
          <w:r w:rsidRPr="005C0DFC">
            <w:rPr>
              <w:rFonts w:ascii="Angsana New" w:hAnsi="Angsana New"/>
              <w:sz w:val="28"/>
              <w:cs/>
            </w:rPr>
            <w:t xml:space="preserve">เรียกขึ้นมา ซึ่งจะไปเรียก </w:t>
          </w:r>
          <w:r w:rsidRPr="005C0DFC">
            <w:rPr>
              <w:rFonts w:ascii="Angsana New" w:hAnsi="Angsana New"/>
              <w:sz w:val="28"/>
            </w:rPr>
            <w:t xml:space="preserve">test2.php </w:t>
          </w:r>
          <w:r w:rsidRPr="005C0DFC">
            <w:rPr>
              <w:rFonts w:ascii="Angsana New" w:hAnsi="Angsana New"/>
              <w:sz w:val="28"/>
              <w:cs/>
            </w:rPr>
            <w:t xml:space="preserve">และ </w:t>
          </w:r>
          <w:r w:rsidRPr="005C0DFC">
            <w:rPr>
              <w:rFonts w:ascii="Angsana New" w:hAnsi="Angsana New"/>
              <w:sz w:val="28"/>
            </w:rPr>
            <w:t xml:space="preserve">buildinstaller.php </w:t>
          </w:r>
          <w:r w:rsidRPr="005C0DFC">
            <w:rPr>
              <w:rFonts w:ascii="Angsana New" w:hAnsi="Angsana New"/>
              <w:sz w:val="28"/>
              <w:cs/>
            </w:rPr>
            <w:t xml:space="preserve">เมื่อมีการสั่งสร้าง </w:t>
          </w:r>
          <w:r w:rsidRPr="005C0DFC">
            <w:rPr>
              <w:rFonts w:ascii="Angsana New" w:hAnsi="Angsana New"/>
              <w:sz w:val="28"/>
            </w:rPr>
            <w:t>installer</w:t>
          </w:r>
        </w:p>
        <w:p w:rsidR="005C0DFC" w:rsidRPr="005C0DFC" w:rsidRDefault="005C0DFC" w:rsidP="005C0DFC">
          <w:pPr>
            <w:pStyle w:val="ListParagraph"/>
            <w:numPr>
              <w:ilvl w:val="1"/>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ngsana New" w:hAnsi="Angsana New"/>
              <w:b/>
              <w:bCs/>
              <w:sz w:val="28"/>
            </w:rPr>
          </w:pPr>
          <w:r w:rsidRPr="005C0DFC">
            <w:rPr>
              <w:rFonts w:ascii="Angsana New" w:hAnsi="Angsana New"/>
              <w:sz w:val="28"/>
            </w:rPr>
            <w:t>test</w:t>
          </w:r>
          <w:r w:rsidRPr="005C0DFC">
            <w:rPr>
              <w:rFonts w:ascii="Angsana New" w:hAnsi="Angsana New"/>
              <w:sz w:val="28"/>
              <w:cs/>
            </w:rPr>
            <w:t>2.</w:t>
          </w:r>
          <w:r w:rsidRPr="005C0DFC">
            <w:rPr>
              <w:rFonts w:ascii="Angsana New" w:hAnsi="Angsana New"/>
              <w:sz w:val="28"/>
            </w:rPr>
            <w:t>php --</w:t>
          </w:r>
          <w:r w:rsidRPr="005C0DFC">
            <w:rPr>
              <w:rFonts w:ascii="Angsana New" w:hAnsi="Angsana New"/>
              <w:sz w:val="28"/>
              <w:cs/>
            </w:rPr>
            <w:t xml:space="preserve">แสดงตารางข้อมูลของผู้ใช้ที่รอการสร้าง </w:t>
          </w:r>
          <w:r w:rsidRPr="005C0DFC">
            <w:rPr>
              <w:rFonts w:ascii="Angsana New" w:hAnsi="Angsana New"/>
              <w:sz w:val="28"/>
            </w:rPr>
            <w:t>installer</w:t>
          </w:r>
        </w:p>
        <w:p w:rsidR="005C0DFC" w:rsidRPr="005C0DFC" w:rsidRDefault="005C0DFC" w:rsidP="005C0DFC">
          <w:pPr>
            <w:pStyle w:val="ListParagraph"/>
            <w:numPr>
              <w:ilvl w:val="1"/>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ngsana New" w:hAnsi="Angsana New"/>
              <w:b/>
              <w:bCs/>
              <w:sz w:val="28"/>
            </w:rPr>
          </w:pPr>
          <w:r w:rsidRPr="005C0DFC">
            <w:rPr>
              <w:rFonts w:ascii="Angsana New" w:hAnsi="Angsana New"/>
              <w:sz w:val="28"/>
            </w:rPr>
            <w:t>build.sh  --shell</w:t>
          </w:r>
          <w:r w:rsidRPr="005C0DFC">
            <w:rPr>
              <w:rFonts w:ascii="Angsana New" w:hAnsi="Angsana New"/>
              <w:sz w:val="28"/>
              <w:cs/>
            </w:rPr>
            <w:t xml:space="preserve"> </w:t>
          </w:r>
          <w:r w:rsidRPr="005C0DFC">
            <w:rPr>
              <w:rFonts w:ascii="Angsana New" w:hAnsi="Angsana New"/>
              <w:sz w:val="28"/>
            </w:rPr>
            <w:t xml:space="preserve">script </w:t>
          </w:r>
          <w:r w:rsidRPr="005C0DFC">
            <w:rPr>
              <w:rFonts w:ascii="Angsana New" w:hAnsi="Angsana New"/>
              <w:sz w:val="28"/>
              <w:cs/>
            </w:rPr>
            <w:t xml:space="preserve">สำหรับการสร้าง </w:t>
          </w:r>
          <w:r w:rsidRPr="005C0DFC">
            <w:rPr>
              <w:rFonts w:ascii="Angsana New" w:hAnsi="Angsana New"/>
              <w:sz w:val="28"/>
            </w:rPr>
            <w:t xml:space="preserve">config file </w:t>
          </w:r>
          <w:r w:rsidRPr="005C0DFC">
            <w:rPr>
              <w:rFonts w:ascii="Angsana New" w:hAnsi="Angsana New"/>
              <w:sz w:val="28"/>
              <w:cs/>
            </w:rPr>
            <w:t xml:space="preserve">สำหรับผู้ใช้แต่ละคนโดยใช้ </w:t>
          </w:r>
          <w:r w:rsidRPr="005C0DFC">
            <w:rPr>
              <w:rFonts w:ascii="Angsana New" w:hAnsi="Angsana New"/>
              <w:sz w:val="28"/>
            </w:rPr>
            <w:t xml:space="preserve">file </w:t>
          </w:r>
          <w:r w:rsidRPr="005C0DFC">
            <w:rPr>
              <w:rFonts w:ascii="Angsana New" w:hAnsi="Angsana New"/>
              <w:sz w:val="28"/>
              <w:cs/>
            </w:rPr>
            <w:t xml:space="preserve">ใน </w:t>
          </w:r>
          <w:r w:rsidRPr="005C0DFC">
            <w:rPr>
              <w:rFonts w:ascii="Angsana New" w:hAnsi="Angsana New"/>
              <w:sz w:val="28"/>
            </w:rPr>
            <w:t xml:space="preserve">directory “config_skel” </w:t>
          </w:r>
          <w:r w:rsidRPr="005C0DFC">
            <w:rPr>
              <w:rFonts w:ascii="Angsana New" w:hAnsi="Angsana New"/>
              <w:sz w:val="28"/>
              <w:cs/>
            </w:rPr>
            <w:t xml:space="preserve">เป็นต้นแบบ และสั่ง </w:t>
          </w:r>
          <w:r w:rsidRPr="005C0DFC">
            <w:rPr>
              <w:rFonts w:ascii="Angsana New" w:hAnsi="Angsana New"/>
              <w:sz w:val="28"/>
            </w:rPr>
            <w:t xml:space="preserve">run NSIS </w:t>
          </w:r>
          <w:r w:rsidRPr="005C0DFC">
            <w:rPr>
              <w:rFonts w:ascii="Angsana New" w:hAnsi="Angsana New"/>
              <w:sz w:val="28"/>
              <w:cs/>
            </w:rPr>
            <w:t xml:space="preserve">สร้าง </w:t>
          </w:r>
          <w:r w:rsidRPr="005C0DFC">
            <w:rPr>
              <w:rFonts w:ascii="Angsana New" w:hAnsi="Angsana New"/>
              <w:sz w:val="28"/>
            </w:rPr>
            <w:t xml:space="preserve">installer </w:t>
          </w:r>
          <w:r w:rsidRPr="005C0DFC">
            <w:rPr>
              <w:rFonts w:ascii="Angsana New" w:hAnsi="Angsana New"/>
              <w:sz w:val="28"/>
              <w:cs/>
            </w:rPr>
            <w:t>สำหรับผู้ใช้ที่เลือกขึ้นมา</w:t>
          </w:r>
        </w:p>
        <w:p w:rsidR="005C0DFC" w:rsidRPr="005C0DFC" w:rsidRDefault="005C0DFC" w:rsidP="005C0DFC">
          <w:pPr>
            <w:pStyle w:val="ListParagraph"/>
            <w:numPr>
              <w:ilvl w:val="1"/>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ngsana New" w:hAnsi="Angsana New"/>
              <w:b/>
              <w:bCs/>
              <w:sz w:val="28"/>
            </w:rPr>
          </w:pPr>
          <w:r w:rsidRPr="005C0DFC">
            <w:rPr>
              <w:rFonts w:ascii="Angsana New" w:hAnsi="Angsana New"/>
              <w:sz w:val="28"/>
            </w:rPr>
            <w:t>replace.sh</w:t>
          </w:r>
          <w:r w:rsidRPr="005C0DFC">
            <w:rPr>
              <w:rFonts w:ascii="Angsana New" w:hAnsi="Angsana New"/>
              <w:sz w:val="28"/>
              <w:cs/>
            </w:rPr>
            <w:t xml:space="preserve"> </w:t>
          </w:r>
          <w:r w:rsidRPr="005C0DFC">
            <w:rPr>
              <w:rFonts w:ascii="Angsana New" w:hAnsi="Angsana New"/>
              <w:sz w:val="28"/>
            </w:rPr>
            <w:t xml:space="preserve"> --shell script </w:t>
          </w:r>
          <w:r w:rsidRPr="005C0DFC">
            <w:rPr>
              <w:rFonts w:ascii="Angsana New" w:hAnsi="Angsana New"/>
              <w:sz w:val="28"/>
              <w:cs/>
            </w:rPr>
            <w:t xml:space="preserve">ที่ใช้ใน </w:t>
          </w:r>
          <w:r w:rsidRPr="005C0DFC">
            <w:rPr>
              <w:rFonts w:ascii="Angsana New" w:hAnsi="Angsana New"/>
              <w:sz w:val="28"/>
            </w:rPr>
            <w:t>“build.sh”</w:t>
          </w:r>
        </w:p>
        <w:p w:rsidR="005C0DFC" w:rsidRPr="005C0DFC" w:rsidRDefault="005C0DFC" w:rsidP="005C0DFC">
          <w:pPr>
            <w:pStyle w:val="ListParagraph"/>
            <w:numPr>
              <w:ilvl w:val="1"/>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ngsana New" w:hAnsi="Angsana New"/>
              <w:b/>
              <w:bCs/>
              <w:sz w:val="28"/>
            </w:rPr>
          </w:pPr>
          <w:r w:rsidRPr="005C0DFC">
            <w:rPr>
              <w:rFonts w:ascii="Angsana New" w:hAnsi="Angsana New"/>
              <w:sz w:val="28"/>
            </w:rPr>
            <w:t xml:space="preserve">config_skel  --directory </w:t>
          </w:r>
          <w:r w:rsidRPr="005C0DFC">
            <w:rPr>
              <w:rFonts w:ascii="Angsana New" w:hAnsi="Angsana New"/>
              <w:sz w:val="28"/>
              <w:cs/>
            </w:rPr>
            <w:t xml:space="preserve">ที่เก็บไฟล์โครงร่างสำหรับสร้าง </w:t>
          </w:r>
          <w:r w:rsidRPr="005C0DFC">
            <w:rPr>
              <w:rFonts w:ascii="Angsana New" w:hAnsi="Angsana New"/>
              <w:sz w:val="28"/>
            </w:rPr>
            <w:t>config file</w:t>
          </w:r>
        </w:p>
        <w:p w:rsidR="005C0DFC" w:rsidRPr="0002367F" w:rsidRDefault="005C0DFC" w:rsidP="005C0DFC">
          <w:pPr>
            <w:pStyle w:val="ListParagraph"/>
            <w:ind w:left="1440"/>
            <w:rPr>
              <w:b/>
              <w:bCs/>
              <w:sz w:val="32"/>
              <w:szCs w:val="32"/>
            </w:rPr>
          </w:pPr>
        </w:p>
        <w:p w:rsidR="005C0DFC" w:rsidRPr="005C0DFC" w:rsidRDefault="005C0DFC" w:rsidP="005C0DFC">
          <w:pPr>
            <w:pStyle w:val="NormalWeb"/>
            <w:numPr>
              <w:ilvl w:val="0"/>
              <w:numId w:val="26"/>
            </w:numPr>
            <w:rPr>
              <w:rFonts w:ascii="Angsana New" w:hAnsi="Angsana New" w:cs="Angsana New"/>
              <w:b w:val="0"/>
              <w:bCs w:val="0"/>
              <w:sz w:val="28"/>
              <w:szCs w:val="28"/>
            </w:rPr>
          </w:pPr>
          <w:r w:rsidRPr="005C0DFC">
            <w:rPr>
              <w:rFonts w:ascii="Angsana New" w:hAnsi="Angsana New" w:cs="Angsana New" w:hint="cs"/>
              <w:b w:val="0"/>
              <w:bCs w:val="0"/>
              <w:sz w:val="28"/>
              <w:szCs w:val="28"/>
              <w:cs/>
            </w:rPr>
            <w:t xml:space="preserve">ทำการติดตั้ง </w:t>
          </w:r>
          <w:r w:rsidRPr="005C0DFC">
            <w:rPr>
              <w:rFonts w:ascii="Angsana New" w:hAnsi="Angsana New" w:cs="Angsana New"/>
              <w:b w:val="0"/>
              <w:bCs w:val="0"/>
              <w:sz w:val="28"/>
              <w:szCs w:val="28"/>
            </w:rPr>
            <w:t xml:space="preserve">NSIS </w:t>
          </w:r>
          <w:r>
            <w:rPr>
              <w:rFonts w:ascii="Angsana New" w:hAnsi="Angsana New" w:cs="Angsana New" w:hint="cs"/>
              <w:b w:val="0"/>
              <w:bCs w:val="0"/>
              <w:sz w:val="28"/>
              <w:szCs w:val="28"/>
              <w:cs/>
            </w:rPr>
            <w:t xml:space="preserve">ลงบนเครื่องตามขั้นตอนในบทที่ </w:t>
          </w:r>
          <w:r>
            <w:rPr>
              <w:rFonts w:ascii="Angsana New" w:hAnsi="Angsana New" w:cs="Angsana New"/>
              <w:b w:val="0"/>
              <w:bCs w:val="0"/>
              <w:sz w:val="28"/>
              <w:szCs w:val="28"/>
            </w:rPr>
            <w:t>2</w:t>
          </w:r>
          <w:r w:rsidRPr="005C0DFC">
            <w:rPr>
              <w:rFonts w:ascii="Angsana New" w:hAnsi="Angsana New" w:cs="Angsana New" w:hint="cs"/>
              <w:b w:val="0"/>
              <w:bCs w:val="0"/>
              <w:sz w:val="28"/>
              <w:szCs w:val="28"/>
              <w:cs/>
            </w:rPr>
            <w:t xml:space="preserve"> แล้วสร้าง </w:t>
          </w:r>
          <w:r w:rsidRPr="005C0DFC">
            <w:rPr>
              <w:rFonts w:ascii="Angsana New" w:hAnsi="Angsana New" w:cs="Angsana New"/>
              <w:b w:val="0"/>
              <w:bCs w:val="0"/>
              <w:sz w:val="28"/>
              <w:szCs w:val="28"/>
            </w:rPr>
            <w:t xml:space="preserve">symbolic link </w:t>
          </w:r>
          <w:r w:rsidRPr="005C0DFC">
            <w:rPr>
              <w:rFonts w:ascii="Angsana New" w:hAnsi="Angsana New" w:cs="Angsana New" w:hint="cs"/>
              <w:b w:val="0"/>
              <w:bCs w:val="0"/>
              <w:sz w:val="28"/>
              <w:szCs w:val="28"/>
              <w:cs/>
            </w:rPr>
            <w:t xml:space="preserve">ของ </w:t>
          </w:r>
          <w:r w:rsidRPr="005C0DFC">
            <w:rPr>
              <w:rFonts w:ascii="Angsana New" w:hAnsi="Angsana New" w:cs="Angsana New"/>
              <w:sz w:val="28"/>
              <w:szCs w:val="28"/>
            </w:rPr>
            <w:t>makensis</w:t>
          </w:r>
          <w:r w:rsidRPr="005C0DFC">
            <w:rPr>
              <w:rFonts w:ascii="Angsana New" w:hAnsi="Angsana New" w:cs="Angsana New"/>
              <w:b w:val="0"/>
              <w:bCs w:val="0"/>
              <w:sz w:val="28"/>
              <w:szCs w:val="28"/>
            </w:rPr>
            <w:t xml:space="preserve"> </w:t>
          </w:r>
          <w:r w:rsidRPr="005C0DFC">
            <w:rPr>
              <w:rFonts w:ascii="Angsana New" w:hAnsi="Angsana New" w:cs="Angsana New" w:hint="cs"/>
              <w:b w:val="0"/>
              <w:bCs w:val="0"/>
              <w:sz w:val="28"/>
              <w:szCs w:val="28"/>
              <w:cs/>
            </w:rPr>
            <w:t xml:space="preserve">ไปไว้ที่ </w:t>
          </w:r>
          <w:r w:rsidRPr="005C0DFC">
            <w:rPr>
              <w:rFonts w:ascii="Angsana New" w:hAnsi="Angsana New" w:cs="Angsana New"/>
              <w:b w:val="0"/>
              <w:bCs w:val="0"/>
              <w:sz w:val="28"/>
              <w:szCs w:val="28"/>
            </w:rPr>
            <w:t xml:space="preserve">directory </w:t>
          </w:r>
          <w:r w:rsidRPr="005C0DFC">
            <w:rPr>
              <w:rFonts w:ascii="Angsana New" w:hAnsi="Angsana New" w:cs="Angsana New" w:hint="cs"/>
              <w:b w:val="0"/>
              <w:bCs w:val="0"/>
              <w:sz w:val="28"/>
              <w:szCs w:val="28"/>
              <w:cs/>
            </w:rPr>
            <w:t xml:space="preserve">เดียวกันกับ </w:t>
          </w:r>
          <w:r w:rsidRPr="005C0DFC">
            <w:rPr>
              <w:rFonts w:ascii="Angsana New" w:hAnsi="Angsana New" w:cs="Angsana New"/>
              <w:b w:val="0"/>
              <w:bCs w:val="0"/>
              <w:sz w:val="28"/>
              <w:szCs w:val="28"/>
            </w:rPr>
            <w:t>build.sh (</w:t>
          </w:r>
          <w:r w:rsidRPr="005C0DFC">
            <w:rPr>
              <w:rFonts w:ascii="Angsana New" w:hAnsi="Angsana New" w:cs="Angsana New" w:hint="cs"/>
              <w:b w:val="0"/>
              <w:bCs w:val="0"/>
              <w:sz w:val="28"/>
              <w:szCs w:val="28"/>
              <w:cs/>
            </w:rPr>
            <w:t xml:space="preserve">หรือแก้ </w:t>
          </w:r>
          <w:r w:rsidRPr="005C0DFC">
            <w:rPr>
              <w:rFonts w:ascii="Angsana New" w:hAnsi="Angsana New" w:cs="Angsana New"/>
              <w:b w:val="0"/>
              <w:bCs w:val="0"/>
              <w:sz w:val="28"/>
              <w:szCs w:val="28"/>
            </w:rPr>
            <w:t xml:space="preserve">code </w:t>
          </w:r>
          <w:r w:rsidRPr="005C0DFC">
            <w:rPr>
              <w:rFonts w:ascii="Angsana New" w:hAnsi="Angsana New" w:cs="Angsana New" w:hint="cs"/>
              <w:b w:val="0"/>
              <w:bCs w:val="0"/>
              <w:sz w:val="28"/>
              <w:szCs w:val="28"/>
              <w:cs/>
            </w:rPr>
            <w:t xml:space="preserve">ใน </w:t>
          </w:r>
          <w:r w:rsidRPr="005C0DFC">
            <w:rPr>
              <w:rFonts w:ascii="Angsana New" w:hAnsi="Angsana New" w:cs="Angsana New"/>
              <w:b w:val="0"/>
              <w:bCs w:val="0"/>
              <w:sz w:val="28"/>
              <w:szCs w:val="28"/>
            </w:rPr>
            <w:t xml:space="preserve">build.sh </w:t>
          </w:r>
          <w:r w:rsidRPr="005C0DFC">
            <w:rPr>
              <w:rFonts w:ascii="Angsana New" w:hAnsi="Angsana New" w:cs="Angsana New" w:hint="cs"/>
              <w:b w:val="0"/>
              <w:bCs w:val="0"/>
              <w:sz w:val="28"/>
              <w:szCs w:val="28"/>
              <w:cs/>
            </w:rPr>
            <w:t xml:space="preserve">บรรทัดสุดท้ายแล้วระบุ </w:t>
          </w:r>
          <w:r w:rsidRPr="005C0DFC">
            <w:rPr>
              <w:rFonts w:ascii="Angsana New" w:hAnsi="Angsana New" w:cs="Angsana New"/>
              <w:b w:val="0"/>
              <w:bCs w:val="0"/>
              <w:sz w:val="28"/>
              <w:szCs w:val="28"/>
            </w:rPr>
            <w:t xml:space="preserve">path </w:t>
          </w:r>
          <w:r w:rsidRPr="005C0DFC">
            <w:rPr>
              <w:rFonts w:ascii="Angsana New" w:hAnsi="Angsana New" w:cs="Angsana New" w:hint="cs"/>
              <w:b w:val="0"/>
              <w:bCs w:val="0"/>
              <w:sz w:val="28"/>
              <w:szCs w:val="28"/>
              <w:cs/>
            </w:rPr>
            <w:t xml:space="preserve">ของ </w:t>
          </w:r>
          <w:r w:rsidRPr="005C0DFC">
            <w:rPr>
              <w:rFonts w:ascii="Angsana New" w:hAnsi="Angsana New" w:cs="Angsana New"/>
              <w:sz w:val="28"/>
              <w:szCs w:val="28"/>
            </w:rPr>
            <w:t>makensis</w:t>
          </w:r>
          <w:r w:rsidRPr="005C0DFC">
            <w:rPr>
              <w:rFonts w:ascii="Angsana New" w:hAnsi="Angsana New" w:cs="Angsana New"/>
              <w:b w:val="0"/>
              <w:bCs w:val="0"/>
              <w:sz w:val="28"/>
              <w:szCs w:val="28"/>
            </w:rPr>
            <w:t xml:space="preserve"> </w:t>
          </w:r>
          <w:r w:rsidRPr="005C0DFC">
            <w:rPr>
              <w:rFonts w:ascii="Angsana New" w:hAnsi="Angsana New" w:cs="Angsana New" w:hint="cs"/>
              <w:b w:val="0"/>
              <w:bCs w:val="0"/>
              <w:sz w:val="28"/>
              <w:szCs w:val="28"/>
              <w:cs/>
            </w:rPr>
            <w:t>ก็ได้</w:t>
          </w:r>
          <w:r w:rsidRPr="005C0DFC">
            <w:rPr>
              <w:rFonts w:ascii="Angsana New" w:hAnsi="Angsana New" w:cs="Angsana New"/>
              <w:b w:val="0"/>
              <w:bCs w:val="0"/>
              <w:sz w:val="28"/>
              <w:szCs w:val="28"/>
            </w:rPr>
            <w:t>)</w:t>
          </w:r>
        </w:p>
        <w:p w:rsidR="005C0DFC" w:rsidRPr="005C0DFC" w:rsidRDefault="005C0DFC" w:rsidP="005C0DFC">
          <w:pPr>
            <w:pStyle w:val="NormalWeb"/>
            <w:numPr>
              <w:ilvl w:val="0"/>
              <w:numId w:val="26"/>
            </w:numPr>
            <w:rPr>
              <w:rFonts w:ascii="Angsana New" w:hAnsi="Angsana New" w:cs="Angsana New"/>
              <w:b w:val="0"/>
              <w:bCs w:val="0"/>
              <w:sz w:val="28"/>
              <w:szCs w:val="28"/>
            </w:rPr>
          </w:pPr>
          <w:r w:rsidRPr="005C0DFC">
            <w:rPr>
              <w:rFonts w:ascii="Angsana New" w:hAnsi="Angsana New" w:cs="Angsana New" w:hint="cs"/>
              <w:b w:val="0"/>
              <w:bCs w:val="0"/>
              <w:sz w:val="28"/>
              <w:szCs w:val="28"/>
              <w:cs/>
            </w:rPr>
            <w:t xml:space="preserve">ดาวน์โหลด </w:t>
          </w:r>
          <w:r w:rsidRPr="005C0DFC">
            <w:rPr>
              <w:rFonts w:ascii="Angsana New" w:hAnsi="Angsana New" w:cs="Angsana New"/>
              <w:b w:val="0"/>
              <w:bCs w:val="0"/>
              <w:sz w:val="28"/>
              <w:szCs w:val="28"/>
            </w:rPr>
            <w:t xml:space="preserve">prebuilder </w:t>
          </w:r>
          <w:r w:rsidRPr="005C0DFC">
            <w:rPr>
              <w:rFonts w:ascii="Angsana New" w:hAnsi="Angsana New" w:cs="Angsana New" w:hint="cs"/>
              <w:b w:val="0"/>
              <w:bCs w:val="0"/>
              <w:sz w:val="28"/>
              <w:szCs w:val="28"/>
              <w:cs/>
            </w:rPr>
            <w:t xml:space="preserve">และ </w:t>
          </w:r>
          <w:r w:rsidRPr="005C0DFC">
            <w:rPr>
              <w:rFonts w:ascii="Angsana New" w:hAnsi="Angsana New" w:cs="Angsana New"/>
              <w:b w:val="0"/>
              <w:bCs w:val="0"/>
              <w:sz w:val="28"/>
              <w:szCs w:val="28"/>
            </w:rPr>
            <w:t xml:space="preserve">source code </w:t>
          </w:r>
          <w:r w:rsidRPr="005C0DFC">
            <w:rPr>
              <w:rFonts w:ascii="Angsana New" w:hAnsi="Angsana New" w:cs="Angsana New" w:hint="cs"/>
              <w:b w:val="0"/>
              <w:bCs w:val="0"/>
              <w:sz w:val="28"/>
              <w:szCs w:val="28"/>
              <w:cs/>
            </w:rPr>
            <w:t xml:space="preserve">ของ </w:t>
          </w:r>
          <w:r w:rsidRPr="005C0DFC">
            <w:rPr>
              <w:rFonts w:ascii="Angsana New" w:hAnsi="Angsana New" w:cs="Angsana New"/>
              <w:b w:val="0"/>
              <w:bCs w:val="0"/>
              <w:sz w:val="28"/>
              <w:szCs w:val="28"/>
            </w:rPr>
            <w:t xml:space="preserve">OpenVPN </w:t>
          </w:r>
          <w:r w:rsidRPr="005C0DFC">
            <w:rPr>
              <w:rFonts w:ascii="Angsana New" w:hAnsi="Angsana New" w:cs="Angsana New" w:hint="cs"/>
              <w:b w:val="0"/>
              <w:bCs w:val="0"/>
              <w:sz w:val="28"/>
              <w:szCs w:val="28"/>
              <w:cs/>
            </w:rPr>
            <w:t xml:space="preserve">แล้ว </w:t>
          </w:r>
          <w:r w:rsidRPr="005C0DFC">
            <w:rPr>
              <w:rFonts w:ascii="Angsana New" w:hAnsi="Angsana New" w:cs="Angsana New"/>
              <w:b w:val="0"/>
              <w:bCs w:val="0"/>
              <w:sz w:val="28"/>
              <w:szCs w:val="28"/>
            </w:rPr>
            <w:t>run script</w:t>
          </w:r>
          <w:r w:rsidRPr="005C0DFC">
            <w:rPr>
              <w:rFonts w:ascii="Angsana New" w:hAnsi="Angsana New" w:cs="Angsana New"/>
              <w:sz w:val="28"/>
              <w:szCs w:val="28"/>
            </w:rPr>
            <w:t xml:space="preserve"> domake-win </w:t>
          </w:r>
          <w:r w:rsidRPr="005C0DFC">
            <w:rPr>
              <w:rFonts w:ascii="Angsana New" w:hAnsi="Angsana New" w:cs="Angsana New" w:hint="cs"/>
              <w:b w:val="0"/>
              <w:bCs w:val="0"/>
              <w:sz w:val="28"/>
              <w:szCs w:val="28"/>
              <w:cs/>
            </w:rPr>
            <w:t xml:space="preserve">ตามขั้นตอนการ </w:t>
          </w:r>
          <w:r w:rsidRPr="005C0DFC">
            <w:rPr>
              <w:rFonts w:ascii="Angsana New" w:hAnsi="Angsana New" w:cs="Angsana New"/>
              <w:b w:val="0"/>
              <w:bCs w:val="0"/>
              <w:sz w:val="28"/>
              <w:szCs w:val="28"/>
            </w:rPr>
            <w:t xml:space="preserve">compile </w:t>
          </w:r>
          <w:r w:rsidRPr="005C0DFC">
            <w:rPr>
              <w:rFonts w:ascii="Angsana New" w:hAnsi="Angsana New" w:cs="Angsana New" w:hint="cs"/>
              <w:b w:val="0"/>
              <w:bCs w:val="0"/>
              <w:sz w:val="28"/>
              <w:szCs w:val="28"/>
              <w:cs/>
            </w:rPr>
            <w:t xml:space="preserve">และสร้าง </w:t>
          </w:r>
          <w:r w:rsidRPr="005C0DFC">
            <w:rPr>
              <w:rFonts w:ascii="Angsana New" w:hAnsi="Angsana New" w:cs="Angsana New"/>
              <w:b w:val="0"/>
              <w:bCs w:val="0"/>
              <w:sz w:val="28"/>
              <w:szCs w:val="28"/>
            </w:rPr>
            <w:t xml:space="preserve">installer </w:t>
          </w:r>
          <w:r>
            <w:rPr>
              <w:rFonts w:ascii="Angsana New" w:hAnsi="Angsana New" w:cs="Angsana New" w:hint="cs"/>
              <w:b w:val="0"/>
              <w:bCs w:val="0"/>
              <w:sz w:val="28"/>
              <w:szCs w:val="28"/>
              <w:cs/>
            </w:rPr>
            <w:t xml:space="preserve"> ในบทที่ </w:t>
          </w:r>
          <w:r>
            <w:rPr>
              <w:rFonts w:ascii="Angsana New" w:hAnsi="Angsana New" w:cs="Angsana New"/>
              <w:b w:val="0"/>
              <w:bCs w:val="0"/>
              <w:sz w:val="28"/>
              <w:szCs w:val="28"/>
            </w:rPr>
            <w:t xml:space="preserve">1 </w:t>
          </w:r>
          <w:r w:rsidRPr="005C0DFC">
            <w:rPr>
              <w:rFonts w:ascii="Angsana New" w:hAnsi="Angsana New" w:cs="Angsana New" w:hint="cs"/>
              <w:b w:val="0"/>
              <w:bCs w:val="0"/>
              <w:sz w:val="28"/>
              <w:szCs w:val="28"/>
              <w:cs/>
            </w:rPr>
            <w:t xml:space="preserve"> ซึ่งจะได้ </w:t>
          </w:r>
          <w:r w:rsidRPr="005C0DFC">
            <w:rPr>
              <w:rFonts w:ascii="Angsana New" w:hAnsi="Angsana New" w:cs="Angsana New"/>
              <w:b w:val="0"/>
              <w:bCs w:val="0"/>
              <w:sz w:val="28"/>
              <w:szCs w:val="28"/>
            </w:rPr>
            <w:t>directory ‘</w:t>
          </w:r>
          <w:r w:rsidRPr="005C0DFC">
            <w:rPr>
              <w:rFonts w:ascii="Angsana New" w:hAnsi="Angsana New" w:cs="Angsana New"/>
              <w:sz w:val="28"/>
              <w:szCs w:val="28"/>
            </w:rPr>
            <w:t>gen</w:t>
          </w:r>
          <w:r w:rsidRPr="005C0DFC">
            <w:rPr>
              <w:rFonts w:ascii="Angsana New" w:hAnsi="Angsana New" w:cs="Angsana New"/>
              <w:b w:val="0"/>
              <w:bCs w:val="0"/>
              <w:sz w:val="28"/>
              <w:szCs w:val="28"/>
            </w:rPr>
            <w:t xml:space="preserve">’ </w:t>
          </w:r>
          <w:r w:rsidRPr="005C0DFC">
            <w:rPr>
              <w:rFonts w:ascii="Angsana New" w:hAnsi="Angsana New" w:cs="Angsana New" w:hint="cs"/>
              <w:b w:val="0"/>
              <w:bCs w:val="0"/>
              <w:sz w:val="28"/>
              <w:szCs w:val="28"/>
              <w:cs/>
            </w:rPr>
            <w:t>ออกมา</w:t>
          </w:r>
        </w:p>
        <w:p w:rsidR="005C0DFC" w:rsidRPr="005C0DFC" w:rsidRDefault="005C0DFC" w:rsidP="005C0DFC">
          <w:pPr>
            <w:pStyle w:val="NormalWeb"/>
            <w:numPr>
              <w:ilvl w:val="0"/>
              <w:numId w:val="26"/>
            </w:numPr>
            <w:rPr>
              <w:rFonts w:ascii="Angsana New" w:hAnsi="Angsana New" w:cs="Angsana New"/>
              <w:b w:val="0"/>
              <w:bCs w:val="0"/>
              <w:sz w:val="28"/>
              <w:szCs w:val="28"/>
            </w:rPr>
          </w:pPr>
          <w:r w:rsidRPr="005C0DFC">
            <w:rPr>
              <w:rFonts w:ascii="Angsana New" w:hAnsi="Angsana New" w:cs="Angsana New" w:hint="cs"/>
              <w:b w:val="0"/>
              <w:bCs w:val="0"/>
              <w:sz w:val="28"/>
              <w:szCs w:val="28"/>
              <w:cs/>
            </w:rPr>
            <w:t xml:space="preserve">แก้ไข </w:t>
          </w:r>
          <w:r w:rsidRPr="005C0DFC">
            <w:rPr>
              <w:rFonts w:ascii="Angsana New" w:hAnsi="Angsana New" w:cs="Angsana New"/>
              <w:b w:val="0"/>
              <w:bCs w:val="0"/>
              <w:sz w:val="28"/>
              <w:szCs w:val="28"/>
            </w:rPr>
            <w:t xml:space="preserve">code </w:t>
          </w:r>
          <w:r w:rsidRPr="005C0DFC">
            <w:rPr>
              <w:rFonts w:ascii="Angsana New" w:hAnsi="Angsana New" w:cs="Angsana New" w:hint="cs"/>
              <w:b w:val="0"/>
              <w:bCs w:val="0"/>
              <w:sz w:val="28"/>
              <w:szCs w:val="28"/>
              <w:cs/>
            </w:rPr>
            <w:t xml:space="preserve">ของ </w:t>
          </w:r>
          <w:r w:rsidRPr="005C0DFC">
            <w:rPr>
              <w:rFonts w:ascii="Angsana New" w:hAnsi="Angsana New" w:cs="Angsana New"/>
              <w:b w:val="0"/>
              <w:bCs w:val="0"/>
              <w:sz w:val="28"/>
              <w:szCs w:val="28"/>
            </w:rPr>
            <w:t xml:space="preserve">openvpn.nsi </w:t>
          </w:r>
          <w:r w:rsidRPr="005C0DFC">
            <w:rPr>
              <w:rFonts w:ascii="Angsana New" w:hAnsi="Angsana New" w:cs="Angsana New" w:hint="cs"/>
              <w:b w:val="0"/>
              <w:bCs w:val="0"/>
              <w:sz w:val="28"/>
              <w:szCs w:val="28"/>
              <w:cs/>
            </w:rPr>
            <w:t xml:space="preserve">เพื่อปรับค่าตัว </w:t>
          </w:r>
          <w:r w:rsidRPr="005C0DFC">
            <w:rPr>
              <w:rFonts w:ascii="Angsana New" w:hAnsi="Angsana New" w:cs="Angsana New"/>
              <w:b w:val="0"/>
              <w:bCs w:val="0"/>
              <w:sz w:val="28"/>
              <w:szCs w:val="28"/>
            </w:rPr>
            <w:t xml:space="preserve">installer </w:t>
          </w:r>
          <w:r w:rsidRPr="005C0DFC">
            <w:rPr>
              <w:rFonts w:ascii="Angsana New" w:hAnsi="Angsana New" w:cs="Angsana New" w:hint="cs"/>
              <w:b w:val="0"/>
              <w:bCs w:val="0"/>
              <w:sz w:val="28"/>
              <w:szCs w:val="28"/>
              <w:cs/>
            </w:rPr>
            <w:t>ตามต้องการ</w:t>
          </w:r>
        </w:p>
        <w:p w:rsidR="005C0DFC" w:rsidRPr="005C0DFC" w:rsidRDefault="005C0DFC" w:rsidP="00466E89">
          <w:pPr>
            <w:pStyle w:val="Quote"/>
            <w:rPr>
              <w:b/>
              <w:bCs/>
            </w:rPr>
          </w:pPr>
          <w:r w:rsidRPr="005C0DFC">
            <w:t xml:space="preserve">Note: </w:t>
          </w:r>
          <w:r w:rsidRPr="005C0DFC">
            <w:rPr>
              <w:rFonts w:hint="cs"/>
              <w:cs/>
            </w:rPr>
            <w:t xml:space="preserve">ดาวน์โหลด </w:t>
          </w:r>
          <w:r w:rsidRPr="005C0DFC">
            <w:t xml:space="preserve">component </w:t>
          </w:r>
          <w:r w:rsidRPr="005C0DFC">
            <w:rPr>
              <w:rFonts w:hint="cs"/>
              <w:cs/>
            </w:rPr>
            <w:t xml:space="preserve">ที่สร้างเสร็จแล้วได้จาก </w:t>
          </w:r>
          <w:hyperlink r:id="rId39" w:history="1">
            <w:r w:rsidRPr="005C0DFC">
              <w:rPr>
                <w:rStyle w:val="Hyperlink"/>
                <w:rFonts w:ascii="Angsana New" w:hAnsi="Angsana New"/>
                <w:sz w:val="28"/>
              </w:rPr>
              <w:t>http://wiki.nectec.or.th/ngiwiki/bin/viewfile/Main/NapatLuevisadpaibul?rev=</w:t>
            </w:r>
            <w:r w:rsidRPr="005C0DFC">
              <w:rPr>
                <w:rStyle w:val="Hyperlink"/>
                <w:rFonts w:ascii="Angsana New" w:hAnsi="Angsana New"/>
                <w:sz w:val="28"/>
                <w:cs/>
              </w:rPr>
              <w:t>1</w:t>
            </w:r>
            <w:r w:rsidRPr="005C0DFC">
              <w:rPr>
                <w:rStyle w:val="Hyperlink"/>
                <w:rFonts w:ascii="Angsana New" w:hAnsi="Angsana New"/>
                <w:sz w:val="28"/>
              </w:rPr>
              <w:t>;filename=gen.zip</w:t>
            </w:r>
          </w:hyperlink>
        </w:p>
        <w:p w:rsidR="005C0DFC" w:rsidRPr="005C0DFC" w:rsidRDefault="005C0DFC" w:rsidP="005C0DFC">
          <w:pPr>
            <w:pStyle w:val="NormalWeb"/>
            <w:numPr>
              <w:ilvl w:val="0"/>
              <w:numId w:val="26"/>
            </w:numPr>
            <w:rPr>
              <w:rFonts w:ascii="Angsana New" w:hAnsi="Angsana New" w:cs="Angsana New"/>
              <w:sz w:val="28"/>
              <w:szCs w:val="28"/>
            </w:rPr>
          </w:pPr>
          <w:r w:rsidRPr="005C0DFC">
            <w:rPr>
              <w:rFonts w:ascii="Angsana New" w:hAnsi="Angsana New" w:cs="Angsana New" w:hint="cs"/>
              <w:b w:val="0"/>
              <w:bCs w:val="0"/>
              <w:sz w:val="28"/>
              <w:szCs w:val="28"/>
              <w:cs/>
            </w:rPr>
            <w:t xml:space="preserve">ปรับ </w:t>
          </w:r>
          <w:r w:rsidRPr="005C0DFC">
            <w:rPr>
              <w:rFonts w:ascii="Angsana New" w:hAnsi="Angsana New" w:cs="Angsana New"/>
              <w:b w:val="0"/>
              <w:bCs w:val="0"/>
              <w:sz w:val="28"/>
              <w:szCs w:val="28"/>
            </w:rPr>
            <w:t xml:space="preserve">setting </w:t>
          </w:r>
          <w:r w:rsidRPr="005C0DFC">
            <w:rPr>
              <w:rFonts w:ascii="Angsana New" w:hAnsi="Angsana New" w:cs="Angsana New" w:hint="cs"/>
              <w:b w:val="0"/>
              <w:bCs w:val="0"/>
              <w:sz w:val="28"/>
              <w:szCs w:val="28"/>
              <w:cs/>
            </w:rPr>
            <w:t xml:space="preserve">การ </w:t>
          </w:r>
          <w:r w:rsidRPr="005C0DFC">
            <w:rPr>
              <w:rFonts w:ascii="Angsana New" w:hAnsi="Angsana New" w:cs="Angsana New"/>
              <w:b w:val="0"/>
              <w:bCs w:val="0"/>
              <w:sz w:val="28"/>
              <w:szCs w:val="28"/>
            </w:rPr>
            <w:t xml:space="preserve">connect database </w:t>
          </w:r>
          <w:r w:rsidRPr="005C0DFC">
            <w:rPr>
              <w:rFonts w:ascii="Angsana New" w:hAnsi="Angsana New" w:cs="Angsana New" w:hint="cs"/>
              <w:b w:val="0"/>
              <w:bCs w:val="0"/>
              <w:sz w:val="28"/>
              <w:szCs w:val="28"/>
              <w:cs/>
            </w:rPr>
            <w:t>เบื้องต้น</w:t>
          </w:r>
          <w:r w:rsidRPr="005C0DFC">
            <w:rPr>
              <w:rFonts w:ascii="Angsana New" w:hAnsi="Angsana New" w:cs="Angsana New"/>
              <w:b w:val="0"/>
              <w:bCs w:val="0"/>
              <w:sz w:val="28"/>
              <w:szCs w:val="28"/>
            </w:rPr>
            <w:t>,</w:t>
          </w:r>
          <w:r w:rsidRPr="005C0DFC">
            <w:rPr>
              <w:rFonts w:ascii="Angsana New" w:hAnsi="Angsana New" w:cs="Angsana New" w:hint="cs"/>
              <w:b w:val="0"/>
              <w:bCs w:val="0"/>
              <w:sz w:val="28"/>
              <w:szCs w:val="28"/>
              <w:cs/>
            </w:rPr>
            <w:t xml:space="preserve"> </w:t>
          </w:r>
          <w:r w:rsidRPr="005C0DFC">
            <w:rPr>
              <w:rFonts w:ascii="Angsana New" w:hAnsi="Angsana New" w:cs="Angsana New"/>
              <w:b w:val="0"/>
              <w:bCs w:val="0"/>
              <w:sz w:val="28"/>
              <w:szCs w:val="28"/>
            </w:rPr>
            <w:t xml:space="preserve">path </w:t>
          </w:r>
          <w:r w:rsidRPr="005C0DFC">
            <w:rPr>
              <w:rFonts w:ascii="Angsana New" w:hAnsi="Angsana New" w:cs="Angsana New" w:hint="cs"/>
              <w:b w:val="0"/>
              <w:bCs w:val="0"/>
              <w:sz w:val="28"/>
              <w:szCs w:val="28"/>
              <w:cs/>
            </w:rPr>
            <w:t xml:space="preserve">ที่ติดตั้ง </w:t>
          </w:r>
          <w:r w:rsidRPr="005C0DFC">
            <w:rPr>
              <w:rFonts w:ascii="Angsana New" w:hAnsi="Angsana New" w:cs="Angsana New"/>
              <w:b w:val="0"/>
              <w:bCs w:val="0"/>
              <w:sz w:val="28"/>
              <w:szCs w:val="28"/>
            </w:rPr>
            <w:t xml:space="preserve">key </w:t>
          </w:r>
          <w:r w:rsidRPr="005C0DFC">
            <w:rPr>
              <w:rFonts w:ascii="Angsana New" w:hAnsi="Angsana New" w:cs="Angsana New" w:hint="cs"/>
              <w:b w:val="0"/>
              <w:bCs w:val="0"/>
              <w:sz w:val="28"/>
              <w:szCs w:val="28"/>
              <w:cs/>
            </w:rPr>
            <w:t xml:space="preserve">และ </w:t>
          </w:r>
          <w:r w:rsidRPr="005C0DFC">
            <w:rPr>
              <w:rFonts w:ascii="Angsana New" w:hAnsi="Angsana New" w:cs="Angsana New"/>
              <w:b w:val="0"/>
              <w:bCs w:val="0"/>
              <w:sz w:val="28"/>
              <w:szCs w:val="28"/>
            </w:rPr>
            <w:t xml:space="preserve">path </w:t>
          </w:r>
          <w:r w:rsidRPr="005C0DFC">
            <w:rPr>
              <w:rFonts w:ascii="Angsana New" w:hAnsi="Angsana New" w:cs="Angsana New" w:hint="cs"/>
              <w:b w:val="0"/>
              <w:bCs w:val="0"/>
              <w:sz w:val="28"/>
              <w:szCs w:val="28"/>
              <w:cs/>
            </w:rPr>
            <w:t xml:space="preserve">ที่ติดตั้งตัว </w:t>
          </w:r>
          <w:r w:rsidRPr="005C0DFC">
            <w:rPr>
              <w:rFonts w:ascii="Angsana New" w:hAnsi="Angsana New" w:cs="Angsana New"/>
              <w:b w:val="0"/>
              <w:bCs w:val="0"/>
              <w:sz w:val="28"/>
              <w:szCs w:val="28"/>
            </w:rPr>
            <w:t xml:space="preserve">installer </w:t>
          </w:r>
          <w:r w:rsidRPr="005C0DFC">
            <w:rPr>
              <w:rFonts w:ascii="Angsana New" w:hAnsi="Angsana New" w:cs="Angsana New" w:hint="cs"/>
              <w:b w:val="0"/>
              <w:bCs w:val="0"/>
              <w:sz w:val="28"/>
              <w:szCs w:val="28"/>
              <w:cs/>
            </w:rPr>
            <w:t xml:space="preserve">ได้ที่ </w:t>
          </w:r>
          <w:r w:rsidRPr="005C0DFC">
            <w:rPr>
              <w:rFonts w:ascii="Angsana New" w:hAnsi="Angsana New" w:cs="Angsana New"/>
              <w:sz w:val="28"/>
              <w:szCs w:val="28"/>
            </w:rPr>
            <w:t>config.inc.php</w:t>
          </w:r>
          <w:r w:rsidRPr="005C0DFC">
            <w:rPr>
              <w:rFonts w:ascii="Angsana New" w:hAnsi="Angsana New" w:cs="Angsana New"/>
              <w:b w:val="0"/>
              <w:bCs w:val="0"/>
              <w:sz w:val="28"/>
              <w:szCs w:val="28"/>
            </w:rPr>
            <w:t xml:space="preserve"> </w:t>
          </w:r>
          <w:r w:rsidRPr="005C0DFC">
            <w:rPr>
              <w:rFonts w:ascii="Angsana New" w:hAnsi="Angsana New" w:cs="Angsana New" w:hint="cs"/>
              <w:b w:val="0"/>
              <w:bCs w:val="0"/>
              <w:sz w:val="28"/>
              <w:szCs w:val="28"/>
              <w:cs/>
            </w:rPr>
            <w:t xml:space="preserve">ปรับการแสดงผลข้อมูลที่ดึงมาจาก </w:t>
          </w:r>
          <w:r w:rsidRPr="005C0DFC">
            <w:rPr>
              <w:rFonts w:ascii="Angsana New" w:hAnsi="Angsana New" w:cs="Angsana New"/>
              <w:b w:val="0"/>
              <w:bCs w:val="0"/>
              <w:sz w:val="28"/>
              <w:szCs w:val="28"/>
            </w:rPr>
            <w:t xml:space="preserve">database </w:t>
          </w:r>
          <w:r w:rsidRPr="005C0DFC">
            <w:rPr>
              <w:rFonts w:ascii="Angsana New" w:hAnsi="Angsana New" w:cs="Angsana New" w:hint="cs"/>
              <w:b w:val="0"/>
              <w:bCs w:val="0"/>
              <w:sz w:val="28"/>
              <w:szCs w:val="28"/>
              <w:cs/>
            </w:rPr>
            <w:t xml:space="preserve">ได้ที่ </w:t>
          </w:r>
          <w:r w:rsidRPr="005C0DFC">
            <w:rPr>
              <w:rFonts w:ascii="Angsana New" w:hAnsi="Angsana New" w:cs="Angsana New"/>
              <w:sz w:val="28"/>
              <w:szCs w:val="28"/>
            </w:rPr>
            <w:t>test2.php</w:t>
          </w:r>
        </w:p>
        <w:p w:rsidR="005C0DFC" w:rsidRPr="00F3337D" w:rsidRDefault="005C0DFC" w:rsidP="005C0DFC">
          <w:pPr>
            <w:pStyle w:val="NormalWeb"/>
            <w:ind w:left="720"/>
            <w:rPr>
              <w:rFonts w:ascii="Angsana New" w:hAnsi="Angsana New" w:cs="Angsana New"/>
              <w:b w:val="0"/>
              <w:bCs w:val="0"/>
              <w:sz w:val="32"/>
              <w:szCs w:val="32"/>
            </w:rPr>
          </w:pPr>
        </w:p>
        <w:p w:rsidR="005C0DFC" w:rsidRDefault="005C0DFC" w:rsidP="005C0DFC">
          <w:pPr>
            <w:rPr>
              <w:rFonts w:hint="cs"/>
              <w:sz w:val="40"/>
              <w:szCs w:val="40"/>
              <w:lang w:bidi="th-TH"/>
            </w:rPr>
          </w:pPr>
        </w:p>
        <w:p w:rsidR="005C0DFC" w:rsidRDefault="005C0DFC" w:rsidP="005C0DFC">
          <w:pPr>
            <w:rPr>
              <w:rFonts w:hint="cs"/>
              <w:sz w:val="40"/>
              <w:szCs w:val="40"/>
              <w:lang w:bidi="th-TH"/>
            </w:rPr>
          </w:pPr>
        </w:p>
        <w:p w:rsidR="005C0DFC" w:rsidRDefault="00466E89" w:rsidP="00466E89">
          <w:pPr>
            <w:pStyle w:val="Heading1"/>
          </w:pPr>
          <w:r>
            <w:rPr>
              <w:rFonts w:hint="cs"/>
              <w:cs/>
              <w:lang w:bidi="th-TH"/>
            </w:rPr>
            <w:lastRenderedPageBreak/>
            <w:t xml:space="preserve">บทที่ </w:t>
          </w:r>
          <w:r>
            <w:rPr>
              <w:lang w:bidi="th-TH"/>
            </w:rPr>
            <w:t xml:space="preserve">4 </w:t>
          </w:r>
          <w:r w:rsidR="005C0DFC">
            <w:rPr>
              <w:rFonts w:hint="cs"/>
              <w:cs/>
            </w:rPr>
            <w:t xml:space="preserve">การปรับแต่ง </w:t>
          </w:r>
          <w:r w:rsidR="005C0DFC">
            <w:t xml:space="preserve">installer </w:t>
          </w:r>
          <w:r w:rsidR="005C0DFC">
            <w:rPr>
              <w:rFonts w:hint="cs"/>
              <w:cs/>
            </w:rPr>
            <w:t xml:space="preserve">ของ </w:t>
          </w:r>
          <w:r w:rsidR="005C0DFC">
            <w:t xml:space="preserve">OpenVPN </w:t>
          </w:r>
          <w:r w:rsidR="005C0DFC">
            <w:rPr>
              <w:rFonts w:hint="cs"/>
              <w:cs/>
            </w:rPr>
            <w:t>เบื้องต้น</w:t>
          </w:r>
        </w:p>
        <w:p w:rsidR="005C0DFC" w:rsidRPr="00466E89" w:rsidRDefault="005C0DFC" w:rsidP="005C0DFC">
          <w:pPr>
            <w:rPr>
              <w:b/>
              <w:bCs/>
              <w:sz w:val="28"/>
              <w:cs/>
            </w:rPr>
          </w:pPr>
          <w:r>
            <w:rPr>
              <w:sz w:val="32"/>
              <w:szCs w:val="32"/>
            </w:rPr>
            <w:tab/>
          </w:r>
          <w:r w:rsidRPr="00466E89">
            <w:rPr>
              <w:rFonts w:hint="cs"/>
              <w:sz w:val="28"/>
              <w:cs/>
            </w:rPr>
            <w:t xml:space="preserve">แก้ </w:t>
          </w:r>
          <w:r w:rsidRPr="00466E89">
            <w:rPr>
              <w:sz w:val="28"/>
            </w:rPr>
            <w:t xml:space="preserve">code </w:t>
          </w:r>
          <w:r w:rsidRPr="00466E89">
            <w:rPr>
              <w:rFonts w:hint="cs"/>
              <w:sz w:val="28"/>
              <w:cs/>
            </w:rPr>
            <w:t xml:space="preserve">ของ </w:t>
          </w:r>
          <w:r w:rsidRPr="00466E89">
            <w:rPr>
              <w:sz w:val="28"/>
            </w:rPr>
            <w:t xml:space="preserve">openvpn.nsi </w:t>
          </w:r>
          <w:r w:rsidRPr="00466E89">
            <w:rPr>
              <w:rFonts w:hint="cs"/>
              <w:sz w:val="28"/>
              <w:cs/>
            </w:rPr>
            <w:t xml:space="preserve">ใน </w:t>
          </w:r>
          <w:r w:rsidRPr="00466E89">
            <w:rPr>
              <w:sz w:val="28"/>
            </w:rPr>
            <w:t xml:space="preserve">directory gen/nsi </w:t>
          </w:r>
          <w:r w:rsidR="00466E89">
            <w:rPr>
              <w:rFonts w:hint="cs"/>
              <w:sz w:val="28"/>
              <w:cs/>
            </w:rPr>
            <w:t>โดยตัวสี</w:t>
          </w:r>
          <w:r w:rsidR="00466E89">
            <w:rPr>
              <w:rFonts w:hint="cs"/>
              <w:sz w:val="28"/>
              <w:cs/>
              <w:lang w:bidi="th-TH"/>
            </w:rPr>
            <w:t>เทา</w:t>
          </w:r>
          <w:r w:rsidRPr="00466E89">
            <w:rPr>
              <w:rFonts w:hint="cs"/>
              <w:sz w:val="28"/>
              <w:cs/>
            </w:rPr>
            <w:t>คือค่าที่ปรับเปลี่ยนได้</w:t>
          </w:r>
        </w:p>
        <w:p w:rsidR="005C0DFC" w:rsidRPr="00466E89" w:rsidRDefault="005C0DFC" w:rsidP="005C0DFC">
          <w:pPr>
            <w:pStyle w:val="ListParagraph"/>
            <w:numPr>
              <w:ilvl w:val="0"/>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28"/>
            </w:rPr>
          </w:pPr>
          <w:r w:rsidRPr="00466E89">
            <w:rPr>
              <w:rFonts w:hint="cs"/>
              <w:sz w:val="28"/>
              <w:cs/>
            </w:rPr>
            <w:t>การเปลี่ยนภาษาตัวติดตั้ง</w:t>
          </w:r>
        </w:p>
        <w:p w:rsidR="005C0DFC" w:rsidRPr="00466E89" w:rsidRDefault="005C0DFC" w:rsidP="005C0DFC">
          <w:pPr>
            <w:ind w:left="360"/>
            <w:rPr>
              <w:b/>
              <w:bCs/>
              <w:sz w:val="28"/>
            </w:rPr>
          </w:pPr>
          <w:r w:rsidRPr="00466E89">
            <w:rPr>
              <w:rFonts w:hint="cs"/>
              <w:sz w:val="28"/>
              <w:cs/>
            </w:rPr>
            <w:tab/>
            <w:t xml:space="preserve"> </w:t>
          </w:r>
          <w:r w:rsidRPr="00466E89">
            <w:rPr>
              <w:sz w:val="28"/>
              <w:cs/>
            </w:rPr>
            <w:t>!</w:t>
          </w:r>
          <w:r w:rsidRPr="00466E89">
            <w:rPr>
              <w:sz w:val="28"/>
            </w:rPr>
            <w:t>insertmacro MUI_LANGUAGE "</w:t>
          </w:r>
          <w:r w:rsidRPr="00466E89">
            <w:rPr>
              <w:color w:val="775F55" w:themeColor="text2"/>
              <w:sz w:val="28"/>
            </w:rPr>
            <w:t>Thai</w:t>
          </w:r>
          <w:r w:rsidRPr="00466E89">
            <w:rPr>
              <w:sz w:val="28"/>
            </w:rPr>
            <w:t>"</w:t>
          </w:r>
        </w:p>
        <w:p w:rsidR="005C0DFC" w:rsidRPr="00466E89" w:rsidRDefault="005C0DFC" w:rsidP="005C0DFC">
          <w:pPr>
            <w:pStyle w:val="ListParagraph"/>
            <w:numPr>
              <w:ilvl w:val="0"/>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28"/>
            </w:rPr>
          </w:pPr>
          <w:r w:rsidRPr="00466E89">
            <w:rPr>
              <w:rFonts w:hint="cs"/>
              <w:sz w:val="28"/>
              <w:cs/>
            </w:rPr>
            <w:t>เปลี่ยนค่าเบื้องต้นตัวติดตั้ง</w:t>
          </w:r>
        </w:p>
        <w:p w:rsidR="005C0DFC" w:rsidRPr="00466E89" w:rsidRDefault="005C0DFC" w:rsidP="005C0DFC">
          <w:pPr>
            <w:pStyle w:val="ListParagraph"/>
            <w:numPr>
              <w:ilvl w:val="1"/>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28"/>
            </w:rPr>
          </w:pPr>
          <w:r w:rsidRPr="00466E89">
            <w:rPr>
              <w:sz w:val="28"/>
            </w:rPr>
            <w:t>!define PRODUCT_ICON "</w:t>
          </w:r>
          <w:r w:rsidRPr="00466E89">
            <w:rPr>
              <w:color w:val="775F55" w:themeColor="text2"/>
              <w:sz w:val="28"/>
            </w:rPr>
            <w:t>icon.ico</w:t>
          </w:r>
          <w:r w:rsidRPr="00466E89">
            <w:rPr>
              <w:sz w:val="28"/>
            </w:rPr>
            <w:t xml:space="preserve">"   </w:t>
          </w:r>
          <w:r w:rsidRPr="00466E89">
            <w:rPr>
              <w:rFonts w:hint="cs"/>
              <w:sz w:val="28"/>
              <w:cs/>
            </w:rPr>
            <w:t xml:space="preserve">โดยรูปไปใส่ที่ </w:t>
          </w:r>
          <w:r w:rsidRPr="00466E89">
            <w:rPr>
              <w:sz w:val="28"/>
            </w:rPr>
            <w:t>gen/images</w:t>
          </w:r>
        </w:p>
        <w:p w:rsidR="005C0DFC" w:rsidRPr="00466E89" w:rsidRDefault="005C0DFC" w:rsidP="005C0DFC">
          <w:pPr>
            <w:pStyle w:val="ListParagraph"/>
            <w:numPr>
              <w:ilvl w:val="1"/>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28"/>
            </w:rPr>
          </w:pPr>
          <w:r w:rsidRPr="00466E89">
            <w:rPr>
              <w:sz w:val="28"/>
            </w:rPr>
            <w:t>!define VERSION "</w:t>
          </w:r>
          <w:r w:rsidRPr="00466E89">
            <w:rPr>
              <w:color w:val="775F55" w:themeColor="text2"/>
              <w:sz w:val="28"/>
            </w:rPr>
            <w:t>1.5 NTL</w:t>
          </w:r>
          <w:r w:rsidRPr="00466E89">
            <w:rPr>
              <w:sz w:val="28"/>
            </w:rPr>
            <w:t>"</w:t>
          </w:r>
        </w:p>
        <w:p w:rsidR="005C0DFC" w:rsidRPr="00466E89" w:rsidRDefault="005C0DFC" w:rsidP="005C0DFC">
          <w:pPr>
            <w:pStyle w:val="ListParagraph"/>
            <w:numPr>
              <w:ilvl w:val="0"/>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28"/>
            </w:rPr>
          </w:pPr>
          <w:r w:rsidRPr="00466E89">
            <w:rPr>
              <w:rFonts w:hint="cs"/>
              <w:sz w:val="28"/>
              <w:cs/>
            </w:rPr>
            <w:t>การปรับแก้หน้าต่างๆ</w:t>
          </w:r>
        </w:p>
        <w:p w:rsidR="005C0DFC" w:rsidRPr="005674DB" w:rsidRDefault="005C0DFC" w:rsidP="005C0DFC">
          <w:pPr>
            <w:pStyle w:val="ListParagraph"/>
            <w:numPr>
              <w:ilvl w:val="1"/>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40"/>
              <w:szCs w:val="40"/>
              <w:u w:val="single"/>
            </w:rPr>
          </w:pPr>
          <w:r w:rsidRPr="005674DB">
            <w:rPr>
              <w:sz w:val="40"/>
              <w:szCs w:val="40"/>
              <w:u w:val="single"/>
            </w:rPr>
            <w:t>Welcome Page</w:t>
          </w:r>
        </w:p>
        <w:p w:rsidR="005C0DFC" w:rsidRDefault="005C0DFC" w:rsidP="005C0DFC">
          <w:pPr>
            <w:pStyle w:val="ListParagraph"/>
            <w:ind w:left="1440"/>
            <w:rPr>
              <w:b/>
              <w:bCs/>
              <w:sz w:val="32"/>
              <w:szCs w:val="32"/>
              <w:u w:val="single"/>
            </w:rPr>
          </w:pPr>
          <w:r>
            <w:rPr>
              <w:b/>
              <w:bCs/>
              <w:noProof/>
              <w:sz w:val="32"/>
              <w:szCs w:val="32"/>
              <w:u w:val="single"/>
            </w:rPr>
            <w:drawing>
              <wp:inline distT="0" distB="0" distL="0" distR="0">
                <wp:extent cx="4962525" cy="3838575"/>
                <wp:effectExtent l="19050" t="0" r="9525" b="0"/>
                <wp:docPr id="6" name="Picture 4" descr="in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1.jpg"/>
                        <pic:cNvPicPr/>
                      </pic:nvPicPr>
                      <pic:blipFill>
                        <a:blip r:embed="rId40"/>
                        <a:stretch>
                          <a:fillRect/>
                        </a:stretch>
                      </pic:blipFill>
                      <pic:spPr>
                        <a:xfrm>
                          <a:off x="0" y="0"/>
                          <a:ext cx="4962525" cy="3838575"/>
                        </a:xfrm>
                        <a:prstGeom prst="rect">
                          <a:avLst/>
                        </a:prstGeom>
                      </pic:spPr>
                    </pic:pic>
                  </a:graphicData>
                </a:graphic>
              </wp:inline>
            </w:drawing>
          </w:r>
        </w:p>
        <w:p w:rsidR="00466E89" w:rsidRPr="00591CDB" w:rsidRDefault="00466E89" w:rsidP="005C0DFC">
          <w:pPr>
            <w:pStyle w:val="ListParagraph"/>
            <w:ind w:left="1440"/>
            <w:rPr>
              <w:rFonts w:hint="cs"/>
              <w:sz w:val="32"/>
              <w:szCs w:val="32"/>
              <w:u w:val="single"/>
              <w:cs/>
              <w:lang w:bidi="th-TH"/>
            </w:rPr>
          </w:pPr>
          <w:r>
            <w:rPr>
              <w:sz w:val="32"/>
              <w:szCs w:val="32"/>
            </w:rPr>
            <w:tab/>
          </w:r>
          <w:r w:rsidRPr="00591CDB">
            <w:rPr>
              <w:rFonts w:hint="cs"/>
              <w:sz w:val="32"/>
              <w:szCs w:val="32"/>
              <w:u w:val="single"/>
              <w:cs/>
              <w:lang w:bidi="th-TH"/>
            </w:rPr>
            <w:t>คำสั่งสำหรับตั้งข้อความต้อนรับ</w:t>
          </w:r>
        </w:p>
        <w:p w:rsidR="005C0DFC" w:rsidRPr="005674DB" w:rsidRDefault="005C0DFC" w:rsidP="005C0DFC">
          <w:pPr>
            <w:pStyle w:val="ListParagraph"/>
            <w:ind w:left="1440"/>
            <w:rPr>
              <w:b/>
              <w:bCs/>
              <w:sz w:val="32"/>
              <w:szCs w:val="32"/>
            </w:rPr>
          </w:pPr>
          <w:r>
            <w:rPr>
              <w:sz w:val="32"/>
              <w:szCs w:val="32"/>
            </w:rPr>
            <w:t>!</w:t>
          </w:r>
          <w:r w:rsidRPr="005674DB">
            <w:rPr>
              <w:sz w:val="32"/>
              <w:szCs w:val="32"/>
            </w:rPr>
            <w:t>define MUI_WELCOMEPAGE_TEXT</w:t>
          </w:r>
          <w:r>
            <w:rPr>
              <w:sz w:val="32"/>
              <w:szCs w:val="32"/>
            </w:rPr>
            <w:t xml:space="preserve"> </w:t>
          </w:r>
          <w:r w:rsidRPr="005674DB">
            <w:rPr>
              <w:sz w:val="32"/>
              <w:szCs w:val="32"/>
            </w:rPr>
            <w:t xml:space="preserve">" </w:t>
          </w:r>
          <w:r w:rsidRPr="005674DB">
            <w:rPr>
              <w:color w:val="775F55" w:themeColor="text2"/>
              <w:sz w:val="32"/>
              <w:szCs w:val="32"/>
            </w:rPr>
            <w:t>This wizard will guide you through the installation of ${PRODUCT_NAME}, an Open Source VPN package Use for NTL.\r\n\r\nNote that the Windows version of ${PRODUCT_NAME} will only run on Win 2000, XP, or higher.\r\n\r\n\r\n</w:t>
          </w:r>
          <w:r w:rsidRPr="005674DB">
            <w:rPr>
              <w:sz w:val="32"/>
              <w:szCs w:val="32"/>
            </w:rPr>
            <w:t>"</w:t>
          </w:r>
        </w:p>
        <w:p w:rsidR="005C0DFC" w:rsidRDefault="005C0DFC" w:rsidP="005C0DFC">
          <w:pPr>
            <w:pStyle w:val="ListParagraph"/>
            <w:numPr>
              <w:ilvl w:val="1"/>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40"/>
              <w:szCs w:val="40"/>
              <w:u w:val="single"/>
            </w:rPr>
          </w:pPr>
          <w:r>
            <w:rPr>
              <w:sz w:val="40"/>
              <w:szCs w:val="40"/>
              <w:u w:val="single"/>
            </w:rPr>
            <w:lastRenderedPageBreak/>
            <w:t>License</w:t>
          </w:r>
          <w:r w:rsidRPr="005674DB">
            <w:rPr>
              <w:sz w:val="40"/>
              <w:szCs w:val="40"/>
              <w:u w:val="single"/>
            </w:rPr>
            <w:t xml:space="preserve"> Page</w:t>
          </w:r>
        </w:p>
        <w:p w:rsidR="005C0DFC" w:rsidRDefault="005C0DFC" w:rsidP="005C0DFC">
          <w:pPr>
            <w:pStyle w:val="ListParagraph"/>
            <w:ind w:left="1440"/>
            <w:rPr>
              <w:b/>
              <w:bCs/>
              <w:sz w:val="40"/>
              <w:szCs w:val="40"/>
              <w:u w:val="single"/>
            </w:rPr>
          </w:pPr>
          <w:r>
            <w:rPr>
              <w:b/>
              <w:bCs/>
              <w:noProof/>
              <w:sz w:val="40"/>
              <w:szCs w:val="40"/>
              <w:u w:val="single"/>
            </w:rPr>
            <w:drawing>
              <wp:inline distT="0" distB="0" distL="0" distR="0">
                <wp:extent cx="4962525" cy="3838575"/>
                <wp:effectExtent l="19050" t="0" r="9525" b="0"/>
                <wp:docPr id="7" name="Picture 5" descr="in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2.jpg"/>
                        <pic:cNvPicPr/>
                      </pic:nvPicPr>
                      <pic:blipFill>
                        <a:blip r:embed="rId41"/>
                        <a:stretch>
                          <a:fillRect/>
                        </a:stretch>
                      </pic:blipFill>
                      <pic:spPr>
                        <a:xfrm>
                          <a:off x="0" y="0"/>
                          <a:ext cx="4962525" cy="3838575"/>
                        </a:xfrm>
                        <a:prstGeom prst="rect">
                          <a:avLst/>
                        </a:prstGeom>
                      </pic:spPr>
                    </pic:pic>
                  </a:graphicData>
                </a:graphic>
              </wp:inline>
            </w:drawing>
          </w:r>
        </w:p>
        <w:p w:rsidR="005C0DFC" w:rsidRPr="00591CDB" w:rsidRDefault="005C0DFC" w:rsidP="00591CDB">
          <w:pPr>
            <w:pStyle w:val="ListParagraph"/>
            <w:ind w:left="1440" w:firstLine="720"/>
            <w:rPr>
              <w:b/>
              <w:bCs/>
              <w:sz w:val="32"/>
              <w:szCs w:val="32"/>
              <w:u w:val="single"/>
            </w:rPr>
          </w:pPr>
          <w:r w:rsidRPr="00591CDB">
            <w:rPr>
              <w:rFonts w:hint="cs"/>
              <w:sz w:val="32"/>
              <w:szCs w:val="32"/>
              <w:u w:val="single"/>
              <w:cs/>
            </w:rPr>
            <w:t xml:space="preserve">หากต้องการเอา </w:t>
          </w:r>
          <w:r w:rsidRPr="00591CDB">
            <w:rPr>
              <w:sz w:val="32"/>
              <w:szCs w:val="32"/>
              <w:u w:val="single"/>
            </w:rPr>
            <w:t xml:space="preserve">checkbox </w:t>
          </w:r>
          <w:r w:rsidRPr="00591CDB">
            <w:rPr>
              <w:rFonts w:hint="cs"/>
              <w:sz w:val="32"/>
              <w:szCs w:val="32"/>
              <w:u w:val="single"/>
              <w:cs/>
            </w:rPr>
            <w:t xml:space="preserve">ทำการ </w:t>
          </w:r>
          <w:r w:rsidRPr="00591CDB">
            <w:rPr>
              <w:sz w:val="32"/>
              <w:szCs w:val="32"/>
              <w:u w:val="single"/>
            </w:rPr>
            <w:t xml:space="preserve">comment </w:t>
          </w:r>
          <w:r w:rsidRPr="00591CDB">
            <w:rPr>
              <w:rFonts w:hint="cs"/>
              <w:sz w:val="32"/>
              <w:szCs w:val="32"/>
              <w:u w:val="single"/>
              <w:cs/>
            </w:rPr>
            <w:t>บรรทัดนี้</w:t>
          </w:r>
        </w:p>
        <w:p w:rsidR="005C0DFC" w:rsidRDefault="005C0DFC" w:rsidP="005C0DFC">
          <w:pPr>
            <w:pStyle w:val="ListParagraph"/>
            <w:ind w:left="1440"/>
            <w:rPr>
              <w:rFonts w:hint="cs"/>
              <w:b/>
              <w:bCs/>
              <w:sz w:val="32"/>
              <w:szCs w:val="32"/>
              <w:lang w:bidi="th-TH"/>
            </w:rPr>
          </w:pPr>
          <w:r w:rsidRPr="00E33FAE">
            <w:rPr>
              <w:sz w:val="32"/>
              <w:szCs w:val="32"/>
              <w:cs/>
            </w:rPr>
            <w:t>!</w:t>
          </w:r>
          <w:r w:rsidRPr="00E33FAE">
            <w:rPr>
              <w:sz w:val="32"/>
              <w:szCs w:val="32"/>
            </w:rPr>
            <w:t>define MUI_LICENSEPAGE_CHECKBOX</w:t>
          </w:r>
        </w:p>
        <w:p w:rsidR="00591CDB" w:rsidRDefault="00591CDB" w:rsidP="005C0DFC">
          <w:pPr>
            <w:pStyle w:val="ListParagraph"/>
            <w:ind w:left="1440"/>
            <w:rPr>
              <w:rFonts w:hint="cs"/>
              <w:b/>
              <w:bCs/>
              <w:sz w:val="32"/>
              <w:szCs w:val="32"/>
              <w:lang w:bidi="th-TH"/>
            </w:rPr>
          </w:pPr>
        </w:p>
        <w:p w:rsidR="00591CDB" w:rsidRPr="00E33FAE" w:rsidRDefault="00591CDB" w:rsidP="005C0DFC">
          <w:pPr>
            <w:pStyle w:val="ListParagraph"/>
            <w:ind w:left="1440"/>
            <w:rPr>
              <w:rFonts w:hint="cs"/>
              <w:b/>
              <w:bCs/>
              <w:sz w:val="32"/>
              <w:szCs w:val="32"/>
              <w:cs/>
              <w:lang w:bidi="th-TH"/>
            </w:rPr>
          </w:pPr>
        </w:p>
        <w:p w:rsidR="005C0DFC" w:rsidRDefault="005C0DFC" w:rsidP="005C0DFC">
          <w:pPr>
            <w:pStyle w:val="ListParagraph"/>
            <w:numPr>
              <w:ilvl w:val="1"/>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40"/>
              <w:szCs w:val="40"/>
              <w:u w:val="single"/>
            </w:rPr>
          </w:pPr>
          <w:r>
            <w:rPr>
              <w:sz w:val="40"/>
              <w:szCs w:val="40"/>
              <w:u w:val="single"/>
            </w:rPr>
            <w:t>Component</w:t>
          </w:r>
          <w:r w:rsidRPr="005674DB">
            <w:rPr>
              <w:sz w:val="40"/>
              <w:szCs w:val="40"/>
              <w:u w:val="single"/>
            </w:rPr>
            <w:t xml:space="preserve"> Page</w:t>
          </w:r>
        </w:p>
        <w:p w:rsidR="005C0DFC" w:rsidRDefault="005C0DFC" w:rsidP="005C0DFC">
          <w:pPr>
            <w:pStyle w:val="ListParagraph"/>
            <w:ind w:left="1440"/>
            <w:rPr>
              <w:b/>
              <w:bCs/>
              <w:sz w:val="40"/>
              <w:szCs w:val="40"/>
              <w:u w:val="single"/>
            </w:rPr>
          </w:pPr>
          <w:r>
            <w:rPr>
              <w:b/>
              <w:bCs/>
              <w:noProof/>
              <w:sz w:val="40"/>
              <w:szCs w:val="40"/>
              <w:u w:val="single"/>
            </w:rPr>
            <w:lastRenderedPageBreak/>
            <w:drawing>
              <wp:inline distT="0" distB="0" distL="0" distR="0">
                <wp:extent cx="4962525" cy="3838575"/>
                <wp:effectExtent l="19050" t="0" r="9525" b="0"/>
                <wp:docPr id="8" name="Picture 6" descr="in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3.jpg"/>
                        <pic:cNvPicPr/>
                      </pic:nvPicPr>
                      <pic:blipFill>
                        <a:blip r:embed="rId42"/>
                        <a:stretch>
                          <a:fillRect/>
                        </a:stretch>
                      </pic:blipFill>
                      <pic:spPr>
                        <a:xfrm>
                          <a:off x="0" y="0"/>
                          <a:ext cx="4962525" cy="3838575"/>
                        </a:xfrm>
                        <a:prstGeom prst="rect">
                          <a:avLst/>
                        </a:prstGeom>
                      </pic:spPr>
                    </pic:pic>
                  </a:graphicData>
                </a:graphic>
              </wp:inline>
            </w:drawing>
          </w:r>
        </w:p>
        <w:p w:rsidR="005C0DFC" w:rsidRPr="00591CDB" w:rsidRDefault="005C0DFC" w:rsidP="005C0DFC">
          <w:pPr>
            <w:rPr>
              <w:b/>
              <w:bCs/>
              <w:sz w:val="32"/>
              <w:szCs w:val="32"/>
              <w:u w:val="single"/>
            </w:rPr>
          </w:pPr>
          <w:r>
            <w:rPr>
              <w:sz w:val="32"/>
              <w:szCs w:val="32"/>
            </w:rPr>
            <w:tab/>
          </w:r>
          <w:r>
            <w:rPr>
              <w:sz w:val="32"/>
              <w:szCs w:val="32"/>
            </w:rPr>
            <w:tab/>
          </w:r>
          <w:r w:rsidRPr="00591CDB">
            <w:rPr>
              <w:rFonts w:hint="cs"/>
              <w:sz w:val="32"/>
              <w:szCs w:val="32"/>
              <w:u w:val="single"/>
              <w:cs/>
            </w:rPr>
            <w:t>เลือกวิธีการติดตั้ง ได้โดยถ้าจะเพิ่มวิธีการติดตั้งใหม่ให้ใส่</w:t>
          </w:r>
        </w:p>
        <w:p w:rsidR="005C0DFC" w:rsidRDefault="005C0DFC" w:rsidP="005C0DFC">
          <w:pPr>
            <w:rPr>
              <w:b/>
              <w:bCs/>
              <w:sz w:val="32"/>
              <w:szCs w:val="32"/>
            </w:rPr>
          </w:pPr>
          <w:r>
            <w:rPr>
              <w:sz w:val="32"/>
              <w:szCs w:val="32"/>
            </w:rPr>
            <w:tab/>
          </w:r>
          <w:r>
            <w:rPr>
              <w:sz w:val="32"/>
              <w:szCs w:val="32"/>
            </w:rPr>
            <w:tab/>
          </w:r>
          <w:r>
            <w:rPr>
              <w:sz w:val="32"/>
              <w:szCs w:val="32"/>
            </w:rPr>
            <w:tab/>
          </w:r>
          <w:r w:rsidRPr="00794BA6">
            <w:rPr>
              <w:sz w:val="32"/>
              <w:szCs w:val="32"/>
            </w:rPr>
            <w:t>Insttype "</w:t>
          </w:r>
          <w:r w:rsidRPr="00794BA6">
            <w:rPr>
              <w:color w:val="775F55" w:themeColor="text2"/>
              <w:sz w:val="32"/>
              <w:szCs w:val="32"/>
            </w:rPr>
            <w:t>NTL VPN User</w:t>
          </w:r>
          <w:r w:rsidRPr="00794BA6">
            <w:rPr>
              <w:sz w:val="32"/>
              <w:szCs w:val="32"/>
            </w:rPr>
            <w:t>"</w:t>
          </w:r>
        </w:p>
        <w:p w:rsidR="005C0DFC" w:rsidRDefault="005C0DFC" w:rsidP="005C0DFC">
          <w:pPr>
            <w:rPr>
              <w:b/>
              <w:bCs/>
              <w:sz w:val="32"/>
              <w:szCs w:val="32"/>
            </w:rPr>
          </w:pPr>
          <w:r>
            <w:rPr>
              <w:b/>
              <w:bCs/>
              <w:noProof/>
              <w:sz w:val="32"/>
              <w:szCs w:val="32"/>
            </w:rPr>
            <w:drawing>
              <wp:anchor distT="0" distB="0" distL="114300" distR="114300" simplePos="0" relativeHeight="251659264" behindDoc="0" locked="0" layoutInCell="1" allowOverlap="1">
                <wp:simplePos x="0" y="0"/>
                <wp:positionH relativeFrom="column">
                  <wp:posOffset>935355</wp:posOffset>
                </wp:positionH>
                <wp:positionV relativeFrom="paragraph">
                  <wp:posOffset>213995</wp:posOffset>
                </wp:positionV>
                <wp:extent cx="4895850" cy="3771900"/>
                <wp:effectExtent l="19050" t="0" r="0" b="0"/>
                <wp:wrapThrough wrapText="bothSides">
                  <wp:wrapPolygon edited="0">
                    <wp:start x="-84" y="0"/>
                    <wp:lineTo x="-84" y="21491"/>
                    <wp:lineTo x="21600" y="21491"/>
                    <wp:lineTo x="21600" y="0"/>
                    <wp:lineTo x="-84" y="0"/>
                  </wp:wrapPolygon>
                </wp:wrapThrough>
                <wp:docPr id="9" name="Picture 8" descr="in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4.jpg"/>
                        <pic:cNvPicPr/>
                      </pic:nvPicPr>
                      <pic:blipFill>
                        <a:blip r:embed="rId43"/>
                        <a:stretch>
                          <a:fillRect/>
                        </a:stretch>
                      </pic:blipFill>
                      <pic:spPr>
                        <a:xfrm>
                          <a:off x="0" y="0"/>
                          <a:ext cx="4895850" cy="3771900"/>
                        </a:xfrm>
                        <a:prstGeom prst="rect">
                          <a:avLst/>
                        </a:prstGeom>
                      </pic:spPr>
                    </pic:pic>
                  </a:graphicData>
                </a:graphic>
              </wp:anchor>
            </w:drawing>
          </w:r>
          <w:r>
            <w:rPr>
              <w:sz w:val="32"/>
              <w:szCs w:val="32"/>
            </w:rPr>
            <w:tab/>
            <w:t xml:space="preserve">           </w:t>
          </w:r>
        </w:p>
        <w:p w:rsidR="005C0DFC" w:rsidRDefault="005C0DFC" w:rsidP="005C0DFC">
          <w:pPr>
            <w:rPr>
              <w:b/>
              <w:bCs/>
              <w:sz w:val="32"/>
              <w:szCs w:val="32"/>
            </w:rPr>
          </w:pPr>
          <w:r>
            <w:rPr>
              <w:sz w:val="32"/>
              <w:szCs w:val="32"/>
            </w:rPr>
            <w:tab/>
          </w:r>
        </w:p>
        <w:p w:rsidR="005C0DFC" w:rsidRDefault="005C0DFC" w:rsidP="005C0DFC">
          <w:pPr>
            <w:rPr>
              <w:b/>
              <w:bCs/>
              <w:sz w:val="32"/>
              <w:szCs w:val="32"/>
              <w:cs/>
            </w:rPr>
          </w:pPr>
        </w:p>
        <w:p w:rsidR="005C0DFC" w:rsidRPr="007E1457" w:rsidRDefault="005C0DFC" w:rsidP="005C0DFC">
          <w:pPr>
            <w:rPr>
              <w:b/>
              <w:bCs/>
              <w:sz w:val="32"/>
              <w:szCs w:val="32"/>
            </w:rPr>
          </w:pPr>
        </w:p>
        <w:p w:rsidR="005C0DFC" w:rsidRPr="007E1457" w:rsidRDefault="005C0DFC" w:rsidP="005C0DFC">
          <w:pPr>
            <w:rPr>
              <w:b/>
              <w:bCs/>
              <w:sz w:val="32"/>
              <w:szCs w:val="32"/>
            </w:rPr>
          </w:pPr>
        </w:p>
        <w:p w:rsidR="005C0DFC" w:rsidRPr="001F5B7B" w:rsidRDefault="005C0DFC" w:rsidP="005C0DFC">
          <w:pPr>
            <w:rPr>
              <w:sz w:val="40"/>
              <w:szCs w:val="40"/>
              <w:cs/>
            </w:rPr>
          </w:pPr>
        </w:p>
        <w:p w:rsidR="005C0DFC" w:rsidRPr="00776B0E" w:rsidRDefault="005C0DFC" w:rsidP="005C0DFC">
          <w:pPr>
            <w:rPr>
              <w:b/>
              <w:bCs/>
            </w:rPr>
          </w:pPr>
        </w:p>
        <w:p w:rsidR="005C0DFC" w:rsidRDefault="005C0DFC" w:rsidP="005C0DFC">
          <w:pPr>
            <w:rPr>
              <w:b/>
              <w:bCs/>
            </w:rPr>
          </w:pPr>
        </w:p>
        <w:p w:rsidR="005C0DFC" w:rsidRDefault="005C0DFC" w:rsidP="005C0DFC">
          <w:pPr>
            <w:rPr>
              <w:b/>
              <w:bCs/>
            </w:rPr>
          </w:pPr>
        </w:p>
        <w:p w:rsidR="005C0DFC" w:rsidRDefault="005C0DFC" w:rsidP="005C0DFC">
          <w:pPr>
            <w:rPr>
              <w:b/>
              <w:bCs/>
              <w:sz w:val="32"/>
              <w:szCs w:val="32"/>
            </w:rPr>
          </w:pPr>
          <w:r>
            <w:tab/>
          </w:r>
          <w:r>
            <w:tab/>
          </w:r>
          <w:r>
            <w:rPr>
              <w:rFonts w:hint="cs"/>
              <w:sz w:val="32"/>
              <w:szCs w:val="32"/>
              <w:cs/>
            </w:rPr>
            <w:t xml:space="preserve">การกำหนดว่า </w:t>
          </w:r>
          <w:r>
            <w:rPr>
              <w:sz w:val="32"/>
              <w:szCs w:val="32"/>
            </w:rPr>
            <w:t xml:space="preserve">component </w:t>
          </w:r>
          <w:r>
            <w:rPr>
              <w:rFonts w:hint="cs"/>
              <w:sz w:val="32"/>
              <w:szCs w:val="32"/>
              <w:cs/>
            </w:rPr>
            <w:t xml:space="preserve">ใดอยู่ในวิธีการติดตั้งแบบใด ทำได้โดยในแก้ </w:t>
          </w:r>
          <w:r>
            <w:rPr>
              <w:sz w:val="32"/>
              <w:szCs w:val="32"/>
            </w:rPr>
            <w:t xml:space="preserve">code </w:t>
          </w:r>
        </w:p>
        <w:p w:rsidR="005C0DFC" w:rsidRDefault="005C0DFC" w:rsidP="005C0DFC">
          <w:pPr>
            <w:rPr>
              <w:b/>
              <w:bCs/>
              <w:sz w:val="32"/>
              <w:szCs w:val="32"/>
            </w:rPr>
          </w:pPr>
          <w:r>
            <w:rPr>
              <w:rFonts w:hint="cs"/>
              <w:sz w:val="32"/>
              <w:szCs w:val="32"/>
              <w:cs/>
            </w:rPr>
            <w:tab/>
            <w:t xml:space="preserve">ในส่วนของ </w:t>
          </w:r>
          <w:r>
            <w:rPr>
              <w:sz w:val="32"/>
              <w:szCs w:val="32"/>
            </w:rPr>
            <w:t xml:space="preserve">section </w:t>
          </w:r>
          <w:r>
            <w:rPr>
              <w:rFonts w:hint="cs"/>
              <w:sz w:val="32"/>
              <w:szCs w:val="32"/>
              <w:cs/>
            </w:rPr>
            <w:t>เช่น</w:t>
          </w:r>
        </w:p>
        <w:p w:rsidR="005C0DFC" w:rsidRDefault="005C0DFC" w:rsidP="005C0DFC">
          <w:pPr>
            <w:rPr>
              <w:b/>
              <w:bCs/>
              <w:sz w:val="32"/>
              <w:szCs w:val="32"/>
            </w:rPr>
          </w:pPr>
          <w:r>
            <w:rPr>
              <w:rFonts w:hint="cs"/>
              <w:sz w:val="32"/>
              <w:szCs w:val="32"/>
              <w:cs/>
            </w:rPr>
            <w:tab/>
          </w:r>
        </w:p>
        <w:p w:rsidR="005C0DFC" w:rsidRPr="008E6CC9" w:rsidRDefault="005C0DFC" w:rsidP="00591CDB">
          <w:pPr>
            <w:pStyle w:val="Quote"/>
            <w:rPr>
              <w:b/>
              <w:bCs/>
            </w:rPr>
          </w:pPr>
          <w:r>
            <w:tab/>
          </w:r>
          <w:r w:rsidRPr="008E6CC9">
            <w:t>Section "NTL User Config file " Config</w:t>
          </w:r>
        </w:p>
        <w:p w:rsidR="005C0DFC" w:rsidRPr="008E6CC9" w:rsidRDefault="005C0DFC" w:rsidP="00591CDB">
          <w:pPr>
            <w:pStyle w:val="Quote"/>
            <w:rPr>
              <w:b/>
              <w:bCs/>
            </w:rPr>
          </w:pPr>
          <w:r>
            <w:tab/>
          </w:r>
          <w:r>
            <w:tab/>
          </w:r>
          <w:r w:rsidRPr="008E6CC9">
            <w:t xml:space="preserve">SectionIn </w:t>
          </w:r>
          <w:r w:rsidRPr="008E6CC9">
            <w:rPr>
              <w:cs/>
            </w:rPr>
            <w:t>1</w:t>
          </w:r>
        </w:p>
        <w:p w:rsidR="005C0DFC" w:rsidRPr="008E6CC9" w:rsidRDefault="005C0DFC" w:rsidP="00591CDB">
          <w:pPr>
            <w:pStyle w:val="Quote"/>
            <w:rPr>
              <w:b/>
              <w:bCs/>
            </w:rPr>
          </w:pPr>
          <w:r w:rsidRPr="008E6CC9">
            <w:rPr>
              <w:cs/>
            </w:rPr>
            <w:tab/>
          </w:r>
          <w:r>
            <w:tab/>
          </w:r>
          <w:r w:rsidRPr="008E6CC9">
            <w:t>SetOverwrite on</w:t>
          </w:r>
        </w:p>
        <w:p w:rsidR="005C0DFC" w:rsidRPr="008E6CC9" w:rsidRDefault="005C0DFC" w:rsidP="00591CDB">
          <w:pPr>
            <w:pStyle w:val="Quote"/>
            <w:rPr>
              <w:b/>
              <w:bCs/>
            </w:rPr>
          </w:pPr>
          <w:r w:rsidRPr="008E6CC9">
            <w:rPr>
              <w:cs/>
            </w:rPr>
            <w:tab/>
          </w:r>
          <w:r>
            <w:tab/>
          </w:r>
          <w:r w:rsidRPr="008E6CC9">
            <w:t>SetOutPath "$INSTDIR\config"</w:t>
          </w:r>
        </w:p>
        <w:p w:rsidR="005C0DFC" w:rsidRPr="008E6CC9" w:rsidRDefault="005C0DFC" w:rsidP="00591CDB">
          <w:pPr>
            <w:pStyle w:val="Quote"/>
            <w:rPr>
              <w:b/>
              <w:bCs/>
            </w:rPr>
          </w:pPr>
          <w:r w:rsidRPr="008E6CC9">
            <w:rPr>
              <w:cs/>
            </w:rPr>
            <w:tab/>
          </w:r>
          <w:r>
            <w:rPr>
              <w:rFonts w:hint="cs"/>
              <w:cs/>
            </w:rPr>
            <w:tab/>
          </w:r>
          <w:r w:rsidRPr="008E6CC9">
            <w:t>File /r "${config_path}/*.key"</w:t>
          </w:r>
        </w:p>
        <w:p w:rsidR="005C0DFC" w:rsidRPr="008E6CC9" w:rsidRDefault="005C0DFC" w:rsidP="00591CDB">
          <w:pPr>
            <w:pStyle w:val="Quote"/>
            <w:rPr>
              <w:b/>
              <w:bCs/>
            </w:rPr>
          </w:pPr>
          <w:r w:rsidRPr="008E6CC9">
            <w:rPr>
              <w:cs/>
            </w:rPr>
            <w:tab/>
          </w:r>
          <w:r>
            <w:rPr>
              <w:rFonts w:hint="cs"/>
              <w:cs/>
            </w:rPr>
            <w:tab/>
          </w:r>
          <w:r w:rsidRPr="008E6CC9">
            <w:t>File /r "${config_path}/*.crt"</w:t>
          </w:r>
        </w:p>
        <w:p w:rsidR="005C0DFC" w:rsidRPr="008E6CC9" w:rsidRDefault="005C0DFC" w:rsidP="00591CDB">
          <w:pPr>
            <w:pStyle w:val="Quote"/>
            <w:rPr>
              <w:b/>
              <w:bCs/>
            </w:rPr>
          </w:pPr>
          <w:r w:rsidRPr="008E6CC9">
            <w:t xml:space="preserve">        </w:t>
          </w:r>
          <w:r>
            <w:tab/>
          </w:r>
          <w:r>
            <w:tab/>
          </w:r>
          <w:r w:rsidRPr="008E6CC9">
            <w:t>File /r "${config_path}/*.ovpn"</w:t>
          </w:r>
          <w:r w:rsidRPr="008E6CC9">
            <w:tab/>
          </w:r>
          <w:r>
            <w:tab/>
          </w:r>
        </w:p>
        <w:p w:rsidR="005C0DFC" w:rsidRDefault="005C0DFC" w:rsidP="00591CDB">
          <w:pPr>
            <w:pStyle w:val="Quote"/>
            <w:rPr>
              <w:b/>
              <w:bCs/>
            </w:rPr>
          </w:pPr>
          <w:r>
            <w:tab/>
          </w:r>
          <w:r w:rsidRPr="008E6CC9">
            <w:t>SectionEnd</w:t>
          </w:r>
        </w:p>
        <w:p w:rsidR="005C0DFC" w:rsidRDefault="005C0DFC" w:rsidP="005C0DFC">
          <w:pPr>
            <w:rPr>
              <w:b/>
              <w:bCs/>
              <w:sz w:val="32"/>
              <w:szCs w:val="32"/>
            </w:rPr>
          </w:pPr>
          <w:r>
            <w:rPr>
              <w:rFonts w:hint="cs"/>
              <w:sz w:val="32"/>
              <w:szCs w:val="32"/>
              <w:cs/>
            </w:rPr>
            <w:tab/>
          </w:r>
          <w:r>
            <w:rPr>
              <w:rFonts w:hint="cs"/>
              <w:sz w:val="32"/>
              <w:szCs w:val="32"/>
              <w:cs/>
            </w:rPr>
            <w:tab/>
          </w:r>
        </w:p>
        <w:p w:rsidR="005C0DFC" w:rsidRDefault="005C0DFC" w:rsidP="005C0DFC">
          <w:pPr>
            <w:ind w:left="720"/>
            <w:rPr>
              <w:b/>
              <w:bCs/>
              <w:sz w:val="32"/>
              <w:szCs w:val="32"/>
            </w:rPr>
          </w:pPr>
          <w:r>
            <w:rPr>
              <w:sz w:val="32"/>
              <w:szCs w:val="32"/>
            </w:rPr>
            <w:tab/>
          </w:r>
          <w:r>
            <w:rPr>
              <w:sz w:val="32"/>
              <w:szCs w:val="32"/>
            </w:rPr>
            <w:tab/>
          </w:r>
          <w:r>
            <w:rPr>
              <w:rFonts w:hint="cs"/>
              <w:sz w:val="32"/>
              <w:szCs w:val="32"/>
              <w:cs/>
            </w:rPr>
            <w:t xml:space="preserve">บรรทัด </w:t>
          </w:r>
          <w:r>
            <w:rPr>
              <w:sz w:val="32"/>
              <w:szCs w:val="32"/>
            </w:rPr>
            <w:t xml:space="preserve">SectionIn </w:t>
          </w:r>
          <w:r>
            <w:rPr>
              <w:rFonts w:hint="cs"/>
              <w:sz w:val="32"/>
              <w:szCs w:val="32"/>
              <w:cs/>
            </w:rPr>
            <w:t xml:space="preserve">กำหนดว่า </w:t>
          </w:r>
          <w:r>
            <w:rPr>
              <w:sz w:val="32"/>
              <w:szCs w:val="32"/>
            </w:rPr>
            <w:t xml:space="preserve">component </w:t>
          </w:r>
          <w:r>
            <w:rPr>
              <w:rFonts w:hint="cs"/>
              <w:sz w:val="32"/>
              <w:szCs w:val="32"/>
              <w:cs/>
            </w:rPr>
            <w:t>นี้จะถูกเลือกไปอยู่ในการติดตั้งแบบใดบ้าง</w:t>
          </w:r>
        </w:p>
        <w:p w:rsidR="00591CDB" w:rsidRDefault="005C0DFC" w:rsidP="005C0DFC">
          <w:pPr>
            <w:ind w:left="720"/>
            <w:rPr>
              <w:sz w:val="32"/>
              <w:szCs w:val="32"/>
            </w:rPr>
          </w:pPr>
          <w:r>
            <w:rPr>
              <w:rFonts w:hint="cs"/>
              <w:sz w:val="32"/>
              <w:szCs w:val="32"/>
              <w:cs/>
            </w:rPr>
            <w:t>แก้ข้อความในหน้านี้จาก</w:t>
          </w:r>
        </w:p>
        <w:p w:rsidR="005C0DFC" w:rsidRDefault="005C0DFC" w:rsidP="00591CDB">
          <w:pPr>
            <w:ind w:left="1440" w:firstLine="720"/>
            <w:rPr>
              <w:b/>
              <w:bCs/>
              <w:sz w:val="32"/>
              <w:szCs w:val="32"/>
            </w:rPr>
          </w:pPr>
          <w:r>
            <w:rPr>
              <w:rFonts w:hint="cs"/>
              <w:sz w:val="32"/>
              <w:szCs w:val="32"/>
              <w:cs/>
            </w:rPr>
            <w:t xml:space="preserve"> </w:t>
          </w:r>
          <w:r w:rsidRPr="000005D5">
            <w:rPr>
              <w:sz w:val="32"/>
              <w:szCs w:val="32"/>
              <w:cs/>
            </w:rPr>
            <w:t>!</w:t>
          </w:r>
          <w:r w:rsidRPr="000005D5">
            <w:rPr>
              <w:sz w:val="32"/>
              <w:szCs w:val="32"/>
            </w:rPr>
            <w:t>define MUI_COMPONENTSPAGE_TEXT_TOP "</w:t>
          </w:r>
          <w:r w:rsidRPr="000005D5">
            <w:rPr>
              <w:color w:val="775F55" w:themeColor="text2"/>
              <w:sz w:val="32"/>
              <w:szCs w:val="32"/>
            </w:rPr>
            <w:t>Select the components to install/upgrade.  Stop any ${PRODUCT_NAME} processes or the ${PRODUCT_NAME} service if it is running.  All DLLs are installed locally.</w:t>
          </w:r>
          <w:r w:rsidRPr="000005D5">
            <w:rPr>
              <w:sz w:val="32"/>
              <w:szCs w:val="32"/>
            </w:rPr>
            <w:t>"</w:t>
          </w:r>
        </w:p>
        <w:p w:rsidR="005C0DFC" w:rsidRDefault="005C0DFC" w:rsidP="005C0DFC">
          <w:pPr>
            <w:ind w:left="720"/>
            <w:rPr>
              <w:b/>
              <w:bCs/>
              <w:sz w:val="32"/>
              <w:szCs w:val="32"/>
            </w:rPr>
          </w:pPr>
        </w:p>
        <w:p w:rsidR="00591CDB" w:rsidRDefault="00591CDB" w:rsidP="005C0DFC">
          <w:pPr>
            <w:ind w:left="720"/>
            <w:rPr>
              <w:b/>
              <w:bCs/>
              <w:sz w:val="32"/>
              <w:szCs w:val="32"/>
            </w:rPr>
          </w:pPr>
        </w:p>
        <w:p w:rsidR="00591CDB" w:rsidRDefault="00591CDB" w:rsidP="005C0DFC">
          <w:pPr>
            <w:ind w:left="720"/>
            <w:rPr>
              <w:b/>
              <w:bCs/>
              <w:sz w:val="32"/>
              <w:szCs w:val="32"/>
            </w:rPr>
          </w:pPr>
        </w:p>
        <w:p w:rsidR="00591CDB" w:rsidRDefault="00591CDB" w:rsidP="005C0DFC">
          <w:pPr>
            <w:ind w:left="720"/>
            <w:rPr>
              <w:b/>
              <w:bCs/>
              <w:sz w:val="32"/>
              <w:szCs w:val="32"/>
            </w:rPr>
          </w:pPr>
        </w:p>
        <w:p w:rsidR="00591CDB" w:rsidRDefault="00591CDB" w:rsidP="005C0DFC">
          <w:pPr>
            <w:ind w:left="720"/>
            <w:rPr>
              <w:b/>
              <w:bCs/>
              <w:sz w:val="32"/>
              <w:szCs w:val="32"/>
              <w:cs/>
            </w:rPr>
          </w:pPr>
        </w:p>
        <w:p w:rsidR="005C0DFC" w:rsidRDefault="005C0DFC" w:rsidP="005C0DFC">
          <w:pPr>
            <w:pStyle w:val="ListParagraph"/>
            <w:numPr>
              <w:ilvl w:val="1"/>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40"/>
              <w:szCs w:val="40"/>
              <w:u w:val="single"/>
            </w:rPr>
          </w:pPr>
          <w:r>
            <w:rPr>
              <w:sz w:val="40"/>
              <w:szCs w:val="40"/>
              <w:u w:val="single"/>
            </w:rPr>
            <w:lastRenderedPageBreak/>
            <w:t>Directory</w:t>
          </w:r>
          <w:r w:rsidRPr="005674DB">
            <w:rPr>
              <w:sz w:val="40"/>
              <w:szCs w:val="40"/>
              <w:u w:val="single"/>
            </w:rPr>
            <w:t xml:space="preserve"> Page</w:t>
          </w:r>
        </w:p>
        <w:p w:rsidR="005C0DFC" w:rsidRDefault="005C0DFC" w:rsidP="005C0DFC">
          <w:pPr>
            <w:pStyle w:val="ListParagraph"/>
            <w:ind w:left="1440"/>
            <w:rPr>
              <w:b/>
              <w:bCs/>
              <w:sz w:val="40"/>
              <w:szCs w:val="40"/>
              <w:u w:val="single"/>
            </w:rPr>
          </w:pPr>
        </w:p>
        <w:p w:rsidR="005C0DFC" w:rsidRDefault="005C0DFC" w:rsidP="005C0DFC">
          <w:pPr>
            <w:pStyle w:val="ListParagraph"/>
            <w:ind w:left="1440"/>
            <w:rPr>
              <w:b/>
              <w:bCs/>
              <w:sz w:val="40"/>
              <w:szCs w:val="40"/>
              <w:u w:val="single"/>
            </w:rPr>
          </w:pPr>
          <w:r>
            <w:rPr>
              <w:b/>
              <w:bCs/>
              <w:noProof/>
              <w:sz w:val="40"/>
              <w:szCs w:val="40"/>
              <w:u w:val="single"/>
            </w:rPr>
            <w:drawing>
              <wp:inline distT="0" distB="0" distL="0" distR="0">
                <wp:extent cx="3971925" cy="3060082"/>
                <wp:effectExtent l="19050" t="0" r="9525" b="0"/>
                <wp:docPr id="10" name="Picture 9" descr="ins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5.jpg"/>
                        <pic:cNvPicPr/>
                      </pic:nvPicPr>
                      <pic:blipFill>
                        <a:blip r:embed="rId44"/>
                        <a:stretch>
                          <a:fillRect/>
                        </a:stretch>
                      </pic:blipFill>
                      <pic:spPr>
                        <a:xfrm>
                          <a:off x="0" y="0"/>
                          <a:ext cx="3971925" cy="3060082"/>
                        </a:xfrm>
                        <a:prstGeom prst="rect">
                          <a:avLst/>
                        </a:prstGeom>
                      </pic:spPr>
                    </pic:pic>
                  </a:graphicData>
                </a:graphic>
              </wp:inline>
            </w:drawing>
          </w:r>
        </w:p>
        <w:p w:rsidR="005C0DFC" w:rsidRDefault="005C0DFC" w:rsidP="005C0DFC">
          <w:pPr>
            <w:pStyle w:val="ListParagraph"/>
            <w:numPr>
              <w:ilvl w:val="1"/>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40"/>
              <w:szCs w:val="40"/>
              <w:u w:val="single"/>
            </w:rPr>
          </w:pPr>
          <w:r>
            <w:rPr>
              <w:sz w:val="40"/>
              <w:szCs w:val="40"/>
              <w:u w:val="single"/>
            </w:rPr>
            <w:t>Install File</w:t>
          </w:r>
          <w:r w:rsidRPr="005674DB">
            <w:rPr>
              <w:sz w:val="40"/>
              <w:szCs w:val="40"/>
              <w:u w:val="single"/>
            </w:rPr>
            <w:t xml:space="preserve"> Page</w:t>
          </w:r>
        </w:p>
        <w:p w:rsidR="005C0DFC" w:rsidRDefault="005C0DFC" w:rsidP="005C0DFC">
          <w:pPr>
            <w:pStyle w:val="ListParagraph"/>
            <w:ind w:left="1440"/>
            <w:rPr>
              <w:b/>
              <w:bCs/>
              <w:sz w:val="40"/>
              <w:szCs w:val="40"/>
              <w:u w:val="single"/>
            </w:rPr>
          </w:pPr>
          <w:r>
            <w:rPr>
              <w:b/>
              <w:bCs/>
              <w:noProof/>
              <w:sz w:val="40"/>
              <w:szCs w:val="40"/>
              <w:u w:val="single"/>
            </w:rPr>
            <w:drawing>
              <wp:inline distT="0" distB="0" distL="0" distR="0">
                <wp:extent cx="4895850" cy="3781425"/>
                <wp:effectExtent l="19050" t="0" r="0" b="0"/>
                <wp:docPr id="11" name="Picture 10" descr="ins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6.jpg"/>
                        <pic:cNvPicPr/>
                      </pic:nvPicPr>
                      <pic:blipFill>
                        <a:blip r:embed="rId45"/>
                        <a:stretch>
                          <a:fillRect/>
                        </a:stretch>
                      </pic:blipFill>
                      <pic:spPr>
                        <a:xfrm>
                          <a:off x="0" y="0"/>
                          <a:ext cx="4895850" cy="3781425"/>
                        </a:xfrm>
                        <a:prstGeom prst="rect">
                          <a:avLst/>
                        </a:prstGeom>
                      </pic:spPr>
                    </pic:pic>
                  </a:graphicData>
                </a:graphic>
              </wp:inline>
            </w:drawing>
          </w:r>
        </w:p>
        <w:p w:rsidR="005C0DFC" w:rsidRDefault="005C0DFC" w:rsidP="005C0DFC">
          <w:pPr>
            <w:pStyle w:val="ListParagraph"/>
            <w:numPr>
              <w:ilvl w:val="1"/>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bCs/>
              <w:sz w:val="40"/>
              <w:szCs w:val="40"/>
              <w:u w:val="single"/>
            </w:rPr>
          </w:pPr>
          <w:r>
            <w:rPr>
              <w:sz w:val="40"/>
              <w:szCs w:val="40"/>
              <w:u w:val="single"/>
            </w:rPr>
            <w:lastRenderedPageBreak/>
            <w:t>Finish</w:t>
          </w:r>
          <w:r w:rsidRPr="005674DB">
            <w:rPr>
              <w:sz w:val="40"/>
              <w:szCs w:val="40"/>
              <w:u w:val="single"/>
            </w:rPr>
            <w:t xml:space="preserve"> Page</w:t>
          </w:r>
        </w:p>
        <w:p w:rsidR="005C0DFC" w:rsidRDefault="005C0DFC" w:rsidP="005C0DFC">
          <w:pPr>
            <w:pStyle w:val="ListParagraph"/>
            <w:ind w:left="1440"/>
            <w:rPr>
              <w:b/>
              <w:bCs/>
              <w:sz w:val="40"/>
              <w:szCs w:val="40"/>
              <w:u w:val="single"/>
            </w:rPr>
          </w:pPr>
          <w:r>
            <w:rPr>
              <w:b/>
              <w:bCs/>
              <w:noProof/>
              <w:sz w:val="40"/>
              <w:szCs w:val="40"/>
              <w:u w:val="single"/>
            </w:rPr>
            <w:drawing>
              <wp:inline distT="0" distB="0" distL="0" distR="0">
                <wp:extent cx="4895850" cy="3790950"/>
                <wp:effectExtent l="19050" t="0" r="0" b="0"/>
                <wp:docPr id="12" name="Picture 11" descr="ins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7.jpg"/>
                        <pic:cNvPicPr/>
                      </pic:nvPicPr>
                      <pic:blipFill>
                        <a:blip r:embed="rId46"/>
                        <a:stretch>
                          <a:fillRect/>
                        </a:stretch>
                      </pic:blipFill>
                      <pic:spPr>
                        <a:xfrm>
                          <a:off x="0" y="0"/>
                          <a:ext cx="4895850" cy="3790950"/>
                        </a:xfrm>
                        <a:prstGeom prst="rect">
                          <a:avLst/>
                        </a:prstGeom>
                      </pic:spPr>
                    </pic:pic>
                  </a:graphicData>
                </a:graphic>
              </wp:inline>
            </w:drawing>
          </w:r>
        </w:p>
        <w:p w:rsidR="005C0DFC" w:rsidRPr="008E6CC9" w:rsidRDefault="005C0DFC" w:rsidP="005C0DFC">
          <w:pPr>
            <w:rPr>
              <w:b/>
              <w:bCs/>
              <w:sz w:val="32"/>
              <w:szCs w:val="32"/>
              <w:cs/>
            </w:rPr>
          </w:pPr>
        </w:p>
        <w:p w:rsidR="00D45B58" w:rsidRPr="00D45B58" w:rsidRDefault="00D45B58" w:rsidP="00D45B58">
          <w:pPr>
            <w:rPr>
              <w:rFonts w:hint="cs"/>
              <w:cs/>
              <w:lang w:bidi="th-TH"/>
            </w:rPr>
          </w:pPr>
        </w:p>
        <w:p w:rsidR="00532F2A" w:rsidRPr="00DE090C" w:rsidRDefault="003337CC" w:rsidP="00DE090C">
          <w:pPr>
            <w:rPr>
              <w:lang w:bidi="th-TH"/>
            </w:rPr>
          </w:pPr>
        </w:p>
      </w:sdtContent>
    </w:sdt>
    <w:p w:rsidR="00532F2A" w:rsidRDefault="00532F2A" w:rsidP="009771CF">
      <w:pPr>
        <w:pStyle w:val="Heading2"/>
      </w:pPr>
    </w:p>
    <w:sectPr w:rsidR="00532F2A" w:rsidSect="00532F2A">
      <w:headerReference w:type="even" r:id="rId47"/>
      <w:headerReference w:type="default" r:id="rId48"/>
      <w:footerReference w:type="even" r:id="rId49"/>
      <w:footerReference w:type="default" r:id="rId50"/>
      <w:pgSz w:w="12240" w:h="15840"/>
      <w:pgMar w:top="1080" w:right="1080" w:bottom="1080" w:left="108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23A3" w:rsidRDefault="000F23A3">
      <w:pPr>
        <w:spacing w:after="0" w:line="240" w:lineRule="auto"/>
      </w:pPr>
      <w:r>
        <w:separator/>
      </w:r>
    </w:p>
  </w:endnote>
  <w:endnote w:type="continuationSeparator" w:id="1">
    <w:p w:rsidR="000F23A3" w:rsidRDefault="000F23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FreesiaUPC">
    <w:panose1 w:val="020B0604020202020204"/>
    <w:charset w:val="00"/>
    <w:family w:val="swiss"/>
    <w:pitch w:val="variable"/>
    <w:sig w:usb0="01000007" w:usb1="00000002"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A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2F2A" w:rsidRDefault="00532F2A">
    <w:pPr>
      <w:pStyle w:val="Footer"/>
    </w:pPr>
  </w:p>
  <w:p w:rsidR="00532F2A" w:rsidRDefault="00F65CEA">
    <w:pPr>
      <w:pStyle w:val="FooterEven"/>
    </w:pPr>
    <w:r>
      <w:t xml:space="preserve">Page </w:t>
    </w:r>
    <w:fldSimple w:instr=" PAGE   \* MERGEFORMAT ">
      <w:r>
        <w:rPr>
          <w:noProof/>
          <w:sz w:val="24"/>
          <w:szCs w:val="24"/>
        </w:rPr>
        <w:t>2</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2F2A" w:rsidRDefault="00532F2A">
    <w:pPr>
      <w:pStyle w:val="Footer"/>
    </w:pPr>
  </w:p>
  <w:p w:rsidR="00532F2A" w:rsidRDefault="00F65CEA">
    <w:pPr>
      <w:pStyle w:val="FooterOdd"/>
    </w:pPr>
    <w:r>
      <w:t xml:space="preserve">Page </w:t>
    </w:r>
    <w:fldSimple w:instr=" PAGE   \* MERGEFORMAT ">
      <w:r w:rsidR="00591CDB" w:rsidRPr="00591CDB">
        <w:rPr>
          <w:noProof/>
          <w:sz w:val="24"/>
          <w:szCs w:val="24"/>
        </w:rPr>
        <w:t>13</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23A3" w:rsidRDefault="000F23A3">
      <w:pPr>
        <w:spacing w:after="0" w:line="240" w:lineRule="auto"/>
      </w:pPr>
      <w:r>
        <w:separator/>
      </w:r>
    </w:p>
  </w:footnote>
  <w:footnote w:type="continuationSeparator" w:id="1">
    <w:p w:rsidR="000F23A3" w:rsidRDefault="000F23A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2F2A" w:rsidRDefault="003337CC">
    <w:pPr>
      <w:pStyle w:val="HeaderEven"/>
    </w:pPr>
    <w:sdt>
      <w:sdtPr>
        <w:alias w:val="Title"/>
        <w:id w:val="540890930"/>
        <w:placeholder>
          <w:docPart w:val="95519466F28641F2AAAD11A97320BA93"/>
        </w:placeholder>
        <w:dataBinding w:prefixMappings="xmlns:ns0='http://schemas.openxmlformats.org/package/2006/metadata/core-properties' xmlns:ns1='http://purl.org/dc/elements/1.1/'" w:xpath="/ns0:coreProperties[1]/ns1:title[1]" w:storeItemID="{6C3C8BC8-F283-45AE-878A-BAB7291924A1}"/>
        <w:text/>
      </w:sdtPr>
      <w:sdtContent>
        <w:r w:rsidR="009030E1">
          <w:rPr>
            <w:cs/>
            <w:lang w:bidi="th-TH"/>
          </w:rPr>
          <w:t xml:space="preserve">ระบบการสร้างตัวติดตั้งสำหรับ </w:t>
        </w:r>
        <w:r w:rsidR="009030E1">
          <w:rPr>
            <w:lang w:bidi="th-TH"/>
          </w:rPr>
          <w:t>OpenVPN</w:t>
        </w:r>
      </w:sdtContent>
    </w:sdt>
  </w:p>
  <w:p w:rsidR="00532F2A" w:rsidRDefault="00532F2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2F2A" w:rsidRDefault="003337CC">
    <w:pPr>
      <w:pStyle w:val="HeaderOdd"/>
    </w:pPr>
    <w:sdt>
      <w:sdtPr>
        <w:alias w:val="Title"/>
        <w:id w:val="540932446"/>
        <w:placeholder>
          <w:docPart w:val="B95B000D0EF74BFD9C2E7A4C77333333"/>
        </w:placeholder>
        <w:dataBinding w:prefixMappings="xmlns:ns0='http://schemas.openxmlformats.org/package/2006/metadata/core-properties' xmlns:ns1='http://purl.org/dc/elements/1.1/'" w:xpath="/ns0:coreProperties[1]/ns1:title[1]" w:storeItemID="{6C3C8BC8-F283-45AE-878A-BAB7291924A1}"/>
        <w:text/>
      </w:sdtPr>
      <w:sdtContent>
        <w:r w:rsidR="009030E1">
          <w:rPr>
            <w:cs/>
            <w:lang w:bidi="th-TH"/>
          </w:rPr>
          <w:t xml:space="preserve">ระบบการสร้างตัวติดตั้งสำหรับ </w:t>
        </w:r>
        <w:r w:rsidR="009030E1">
          <w:rPr>
            <w:lang w:bidi="th-TH"/>
          </w:rPr>
          <w:t>OpenVPN</w:t>
        </w:r>
      </w:sdtContent>
    </w:sdt>
  </w:p>
  <w:p w:rsidR="00532F2A" w:rsidRDefault="00532F2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DB96C0E0"/>
    <w:lvl w:ilvl="0">
      <w:start w:val="1"/>
      <w:numFmt w:val="bullet"/>
      <w:pStyle w:val="ListBullet5"/>
      <w:lvlText w:val=""/>
      <w:lvlJc w:val="left"/>
      <w:pPr>
        <w:ind w:left="1584" w:hanging="360"/>
      </w:pPr>
      <w:rPr>
        <w:rFonts w:ascii="Wingdings" w:hAnsi="Wingdings" w:cs="Wingdings" w:hint="default"/>
      </w:rPr>
    </w:lvl>
  </w:abstractNum>
  <w:abstractNum w:abstractNumId="1">
    <w:nsid w:val="FFFFFF81"/>
    <w:multiLevelType w:val="singleLevel"/>
    <w:tmpl w:val="E806DD90"/>
    <w:lvl w:ilvl="0">
      <w:start w:val="1"/>
      <w:numFmt w:val="bullet"/>
      <w:pStyle w:val="ListBullet4"/>
      <w:lvlText w:val=""/>
      <w:lvlJc w:val="left"/>
      <w:pPr>
        <w:ind w:left="1440" w:hanging="360"/>
      </w:pPr>
      <w:rPr>
        <w:rFonts w:ascii="Wingdings" w:hAnsi="Wingdings" w:cs="Wingdings" w:hint="default"/>
      </w:rPr>
    </w:lvl>
  </w:abstractNum>
  <w:abstractNum w:abstractNumId="2">
    <w:nsid w:val="FFFFFF82"/>
    <w:multiLevelType w:val="singleLevel"/>
    <w:tmpl w:val="016CFCA8"/>
    <w:lvl w:ilvl="0">
      <w:start w:val="1"/>
      <w:numFmt w:val="bullet"/>
      <w:pStyle w:val="ListBullet3"/>
      <w:lvlText w:val=""/>
      <w:lvlJc w:val="left"/>
      <w:pPr>
        <w:ind w:left="864" w:hanging="360"/>
      </w:pPr>
      <w:rPr>
        <w:rFonts w:ascii="Wingdings" w:hAnsi="Wingdings" w:cs="Wingdings" w:hint="default"/>
      </w:rPr>
    </w:lvl>
  </w:abstractNum>
  <w:abstractNum w:abstractNumId="3">
    <w:nsid w:val="FFFFFF83"/>
    <w:multiLevelType w:val="singleLevel"/>
    <w:tmpl w:val="9356F1FA"/>
    <w:lvl w:ilvl="0">
      <w:start w:val="1"/>
      <w:numFmt w:val="bullet"/>
      <w:pStyle w:val="ListBullet2"/>
      <w:lvlText w:val=""/>
      <w:lvlJc w:val="left"/>
      <w:pPr>
        <w:ind w:left="720" w:hanging="360"/>
      </w:pPr>
      <w:rPr>
        <w:rFonts w:ascii="Wingdings 2" w:hAnsi="Wingdings 2" w:hint="default"/>
      </w:rPr>
    </w:lvl>
  </w:abstractNum>
  <w:abstractNum w:abstractNumId="4">
    <w:nsid w:val="FFFFFF89"/>
    <w:multiLevelType w:val="singleLevel"/>
    <w:tmpl w:val="90B0502C"/>
    <w:lvl w:ilvl="0">
      <w:start w:val="1"/>
      <w:numFmt w:val="bullet"/>
      <w:lvlText w:val=""/>
      <w:lvlJc w:val="left"/>
      <w:pPr>
        <w:tabs>
          <w:tab w:val="num" w:pos="360"/>
        </w:tabs>
        <w:ind w:left="360" w:hanging="360"/>
      </w:pPr>
      <w:rPr>
        <w:rFonts w:ascii="Symbol" w:hAnsi="Symbol" w:hint="default"/>
      </w:rPr>
    </w:lvl>
  </w:abstractNum>
  <w:abstractNum w:abstractNumId="5">
    <w:nsid w:val="00BE25FB"/>
    <w:multiLevelType w:val="hybridMultilevel"/>
    <w:tmpl w:val="4A88AE8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10484428"/>
    <w:multiLevelType w:val="hybridMultilevel"/>
    <w:tmpl w:val="479A3D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2C880799"/>
    <w:multiLevelType w:val="hybridMultilevel"/>
    <w:tmpl w:val="B7F49C8A"/>
    <w:lvl w:ilvl="0" w:tplc="557000B0">
      <w:start w:val="1"/>
      <w:numFmt w:val="bullet"/>
      <w:pStyle w:val="List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nsid w:val="33865934"/>
    <w:multiLevelType w:val="hybridMultilevel"/>
    <w:tmpl w:val="9C4209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C444863"/>
    <w:multiLevelType w:val="multilevel"/>
    <w:tmpl w:val="8F10B9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353" w:hanging="360"/>
      </w:pPr>
      <w:rPr>
        <w:rFonts w:hint="default"/>
        <w:b w:val="0"/>
        <w:sz w:val="3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1CF5FD2"/>
    <w:multiLevelType w:val="hybridMultilevel"/>
    <w:tmpl w:val="CA2CB418"/>
    <w:lvl w:ilvl="0" w:tplc="9A58B93C">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2">
    <w:nsid w:val="4E6417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83C307E"/>
    <w:multiLevelType w:val="hybridMultilevel"/>
    <w:tmpl w:val="AA2E42E0"/>
    <w:lvl w:ilvl="0" w:tplc="26341EAA">
      <w:start w:val="1"/>
      <w:numFmt w:val="decimal"/>
      <w:lvlText w:val="%1."/>
      <w:lvlJc w:val="left"/>
      <w:pPr>
        <w:ind w:left="1275" w:hanging="360"/>
      </w:pPr>
      <w:rPr>
        <w:rFonts w:hint="default"/>
      </w:rPr>
    </w:lvl>
    <w:lvl w:ilvl="1" w:tplc="04090019">
      <w:start w:val="1"/>
      <w:numFmt w:val="lowerLetter"/>
      <w:lvlText w:val="%2."/>
      <w:lvlJc w:val="left"/>
      <w:pPr>
        <w:ind w:left="1995" w:hanging="360"/>
      </w:pPr>
    </w:lvl>
    <w:lvl w:ilvl="2" w:tplc="0409001B">
      <w:start w:val="1"/>
      <w:numFmt w:val="lowerRoman"/>
      <w:lvlText w:val="%3."/>
      <w:lvlJc w:val="right"/>
      <w:pPr>
        <w:ind w:left="2715" w:hanging="180"/>
      </w:pPr>
    </w:lvl>
    <w:lvl w:ilvl="3" w:tplc="0409000F" w:tentative="1">
      <w:start w:val="1"/>
      <w:numFmt w:val="decimal"/>
      <w:lvlText w:val="%4."/>
      <w:lvlJc w:val="left"/>
      <w:pPr>
        <w:ind w:left="3435" w:hanging="360"/>
      </w:pPr>
    </w:lvl>
    <w:lvl w:ilvl="4" w:tplc="04090019" w:tentative="1">
      <w:start w:val="1"/>
      <w:numFmt w:val="lowerLetter"/>
      <w:lvlText w:val="%5."/>
      <w:lvlJc w:val="left"/>
      <w:pPr>
        <w:ind w:left="4155" w:hanging="360"/>
      </w:pPr>
    </w:lvl>
    <w:lvl w:ilvl="5" w:tplc="0409001B" w:tentative="1">
      <w:start w:val="1"/>
      <w:numFmt w:val="lowerRoman"/>
      <w:lvlText w:val="%6."/>
      <w:lvlJc w:val="right"/>
      <w:pPr>
        <w:ind w:left="4875" w:hanging="180"/>
      </w:pPr>
    </w:lvl>
    <w:lvl w:ilvl="6" w:tplc="0409000F" w:tentative="1">
      <w:start w:val="1"/>
      <w:numFmt w:val="decimal"/>
      <w:lvlText w:val="%7."/>
      <w:lvlJc w:val="left"/>
      <w:pPr>
        <w:ind w:left="5595" w:hanging="360"/>
      </w:pPr>
    </w:lvl>
    <w:lvl w:ilvl="7" w:tplc="04090019" w:tentative="1">
      <w:start w:val="1"/>
      <w:numFmt w:val="lowerLetter"/>
      <w:lvlText w:val="%8."/>
      <w:lvlJc w:val="left"/>
      <w:pPr>
        <w:ind w:left="6315" w:hanging="360"/>
      </w:pPr>
    </w:lvl>
    <w:lvl w:ilvl="8" w:tplc="0409001B" w:tentative="1">
      <w:start w:val="1"/>
      <w:numFmt w:val="lowerRoman"/>
      <w:lvlText w:val="%9."/>
      <w:lvlJc w:val="right"/>
      <w:pPr>
        <w:ind w:left="7035" w:hanging="180"/>
      </w:pPr>
    </w:lvl>
  </w:abstractNum>
  <w:abstractNum w:abstractNumId="14">
    <w:nsid w:val="68486504"/>
    <w:multiLevelType w:val="hybridMultilevel"/>
    <w:tmpl w:val="3556828E"/>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5">
    <w:nsid w:val="75D77C55"/>
    <w:multiLevelType w:val="hybridMultilevel"/>
    <w:tmpl w:val="38A8FB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76B249B5"/>
    <w:multiLevelType w:val="multilevel"/>
    <w:tmpl w:val="B4104BA2"/>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8"/>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7"/>
  </w:num>
  <w:num w:numId="12">
    <w:abstractNumId w:val="8"/>
  </w:num>
  <w:num w:numId="13">
    <w:abstractNumId w:val="3"/>
  </w:num>
  <w:num w:numId="14">
    <w:abstractNumId w:val="2"/>
  </w:num>
  <w:num w:numId="15">
    <w:abstractNumId w:val="1"/>
  </w:num>
  <w:num w:numId="16">
    <w:abstractNumId w:val="0"/>
  </w:num>
  <w:num w:numId="17">
    <w:abstractNumId w:val="7"/>
  </w:num>
  <w:num w:numId="18">
    <w:abstractNumId w:val="11"/>
  </w:num>
  <w:num w:numId="19">
    <w:abstractNumId w:val="16"/>
  </w:num>
  <w:num w:numId="20">
    <w:abstractNumId w:val="15"/>
  </w:num>
  <w:num w:numId="21">
    <w:abstractNumId w:val="5"/>
  </w:num>
  <w:num w:numId="22">
    <w:abstractNumId w:val="14"/>
  </w:num>
  <w:num w:numId="23">
    <w:abstractNumId w:val="12"/>
  </w:num>
  <w:num w:numId="24">
    <w:abstractNumId w:val="13"/>
  </w:num>
  <w:num w:numId="25">
    <w:abstractNumId w:val="10"/>
  </w:num>
  <w:num w:numId="26">
    <w:abstractNumId w:val="6"/>
  </w:num>
  <w:num w:numId="27">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drawingGridHorizontalSpacing w:val="115"/>
  <w:displayHorizontalDrawingGridEvery w:val="2"/>
  <w:characterSpacingControl w:val="doNotCompress"/>
  <w:footnotePr>
    <w:footnote w:id="0"/>
    <w:footnote w:id="1"/>
  </w:footnotePr>
  <w:endnotePr>
    <w:endnote w:id="0"/>
    <w:endnote w:id="1"/>
  </w:endnotePr>
  <w:compat>
    <w:doNotSnapToGridInCell/>
    <w:applyBreakingRules/>
    <w:doNotWrapTextWithPunct/>
    <w:doNotUseEastAsianBreakRules/>
    <w:growAutofit/>
  </w:compat>
  <w:rsids>
    <w:rsidRoot w:val="009030E1"/>
    <w:rsid w:val="000512E9"/>
    <w:rsid w:val="000F23A3"/>
    <w:rsid w:val="001032F4"/>
    <w:rsid w:val="003337CC"/>
    <w:rsid w:val="0044701F"/>
    <w:rsid w:val="00466E89"/>
    <w:rsid w:val="004805A7"/>
    <w:rsid w:val="0048395F"/>
    <w:rsid w:val="004F0125"/>
    <w:rsid w:val="00532F2A"/>
    <w:rsid w:val="00591CDB"/>
    <w:rsid w:val="005C0DFC"/>
    <w:rsid w:val="00652A9C"/>
    <w:rsid w:val="00777C7C"/>
    <w:rsid w:val="0081424F"/>
    <w:rsid w:val="008D444E"/>
    <w:rsid w:val="009030E1"/>
    <w:rsid w:val="009771CF"/>
    <w:rsid w:val="00A115E1"/>
    <w:rsid w:val="00A57820"/>
    <w:rsid w:val="00A649E8"/>
    <w:rsid w:val="00CE1134"/>
    <w:rsid w:val="00D45B58"/>
    <w:rsid w:val="00DE090C"/>
    <w:rsid w:val="00E20ABA"/>
    <w:rsid w:val="00E41056"/>
    <w:rsid w:val="00E54337"/>
    <w:rsid w:val="00F65CEA"/>
    <w:rsid w:val="00F722A6"/>
    <w:rsid w:val="00FF05EF"/>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49E8"/>
    <w:pPr>
      <w:spacing w:after="180" w:line="264" w:lineRule="auto"/>
    </w:pPr>
    <w:rPr>
      <w:rFonts w:cs="Angsana New"/>
      <w:sz w:val="23"/>
      <w:szCs w:val="28"/>
      <w:lang w:eastAsia="ja-JP"/>
    </w:rPr>
  </w:style>
  <w:style w:type="paragraph" w:styleId="Heading1">
    <w:name w:val="heading 1"/>
    <w:basedOn w:val="Normal"/>
    <w:next w:val="Normal"/>
    <w:link w:val="Heading1Char"/>
    <w:uiPriority w:val="9"/>
    <w:unhideWhenUsed/>
    <w:qFormat/>
    <w:rsid w:val="000512E9"/>
    <w:pPr>
      <w:spacing w:before="300" w:after="80" w:line="240" w:lineRule="auto"/>
      <w:outlineLvl w:val="0"/>
    </w:pPr>
    <w:rPr>
      <w:rFonts w:asciiTheme="majorHAnsi" w:hAnsiTheme="majorHAnsi"/>
      <w:caps/>
      <w:color w:val="775F55" w:themeColor="text2"/>
      <w:sz w:val="32"/>
      <w:szCs w:val="40"/>
    </w:rPr>
  </w:style>
  <w:style w:type="paragraph" w:styleId="Heading2">
    <w:name w:val="heading 2"/>
    <w:basedOn w:val="Normal"/>
    <w:next w:val="Normal"/>
    <w:link w:val="Heading2Char"/>
    <w:uiPriority w:val="9"/>
    <w:unhideWhenUsed/>
    <w:qFormat/>
    <w:rsid w:val="00A649E8"/>
    <w:pPr>
      <w:spacing w:before="240" w:after="80"/>
      <w:outlineLvl w:val="1"/>
    </w:pPr>
    <w:rPr>
      <w:b/>
      <w:color w:val="94B6D2" w:themeColor="accent1"/>
      <w:spacing w:val="20"/>
      <w:sz w:val="28"/>
      <w:szCs w:val="32"/>
    </w:rPr>
  </w:style>
  <w:style w:type="paragraph" w:styleId="Heading3">
    <w:name w:val="heading 3"/>
    <w:basedOn w:val="Normal"/>
    <w:next w:val="Normal"/>
    <w:link w:val="Heading3Char"/>
    <w:uiPriority w:val="9"/>
    <w:unhideWhenUsed/>
    <w:qFormat/>
    <w:rsid w:val="00F722A6"/>
    <w:pPr>
      <w:outlineLvl w:val="2"/>
    </w:pPr>
    <w:rPr>
      <w:sz w:val="28"/>
    </w:rPr>
  </w:style>
  <w:style w:type="paragraph" w:styleId="Heading4">
    <w:name w:val="heading 4"/>
    <w:basedOn w:val="Normal"/>
    <w:next w:val="Normal"/>
    <w:link w:val="Heading4Char"/>
    <w:uiPriority w:val="9"/>
    <w:unhideWhenUsed/>
    <w:qFormat/>
    <w:rsid w:val="00532F2A"/>
    <w:pPr>
      <w:spacing w:before="240" w:after="0"/>
      <w:outlineLvl w:val="3"/>
    </w:pPr>
    <w:rPr>
      <w:caps/>
      <w:spacing w:val="14"/>
      <w:sz w:val="22"/>
      <w:szCs w:val="22"/>
    </w:rPr>
  </w:style>
  <w:style w:type="paragraph" w:styleId="Heading5">
    <w:name w:val="heading 5"/>
    <w:basedOn w:val="Normal"/>
    <w:next w:val="Normal"/>
    <w:link w:val="Heading5Char"/>
    <w:uiPriority w:val="9"/>
    <w:unhideWhenUsed/>
    <w:qFormat/>
    <w:rsid w:val="00532F2A"/>
    <w:pPr>
      <w:spacing w:before="200" w:after="0"/>
      <w:outlineLvl w:val="4"/>
    </w:pPr>
    <w:rPr>
      <w:b/>
      <w:color w:val="775F55" w:themeColor="text2"/>
      <w:spacing w:val="10"/>
      <w:szCs w:val="26"/>
    </w:rPr>
  </w:style>
  <w:style w:type="paragraph" w:styleId="Heading6">
    <w:name w:val="heading 6"/>
    <w:basedOn w:val="Normal"/>
    <w:next w:val="Normal"/>
    <w:link w:val="Heading6Char"/>
    <w:uiPriority w:val="9"/>
    <w:semiHidden/>
    <w:unhideWhenUsed/>
    <w:qFormat/>
    <w:rsid w:val="00532F2A"/>
    <w:pPr>
      <w:spacing w:after="0"/>
      <w:outlineLvl w:val="5"/>
    </w:pPr>
    <w:rPr>
      <w:b/>
      <w:color w:val="DD8047" w:themeColor="accent2"/>
      <w:spacing w:val="10"/>
    </w:rPr>
  </w:style>
  <w:style w:type="paragraph" w:styleId="Heading7">
    <w:name w:val="heading 7"/>
    <w:basedOn w:val="Normal"/>
    <w:next w:val="Normal"/>
    <w:link w:val="Heading7Char"/>
    <w:uiPriority w:val="9"/>
    <w:semiHidden/>
    <w:unhideWhenUsed/>
    <w:qFormat/>
    <w:rsid w:val="00532F2A"/>
    <w:pPr>
      <w:spacing w:after="0"/>
      <w:outlineLvl w:val="6"/>
    </w:pPr>
    <w:rPr>
      <w:smallCaps/>
      <w:color w:val="000000" w:themeColor="text1"/>
      <w:spacing w:val="10"/>
    </w:rPr>
  </w:style>
  <w:style w:type="paragraph" w:styleId="Heading8">
    <w:name w:val="heading 8"/>
    <w:basedOn w:val="Normal"/>
    <w:next w:val="Normal"/>
    <w:link w:val="Heading8Char"/>
    <w:uiPriority w:val="9"/>
    <w:semiHidden/>
    <w:unhideWhenUsed/>
    <w:qFormat/>
    <w:rsid w:val="00532F2A"/>
    <w:pPr>
      <w:spacing w:after="0"/>
      <w:outlineLvl w:val="7"/>
    </w:pPr>
    <w:rPr>
      <w:b/>
      <w:i/>
      <w:color w:val="94B6D2" w:themeColor="accent1"/>
      <w:spacing w:val="10"/>
      <w:sz w:val="24"/>
    </w:rPr>
  </w:style>
  <w:style w:type="paragraph" w:styleId="Heading9">
    <w:name w:val="heading 9"/>
    <w:basedOn w:val="Normal"/>
    <w:next w:val="Normal"/>
    <w:link w:val="Heading9Char"/>
    <w:uiPriority w:val="9"/>
    <w:semiHidden/>
    <w:unhideWhenUsed/>
    <w:qFormat/>
    <w:rsid w:val="00532F2A"/>
    <w:pPr>
      <w:spacing w:after="0"/>
      <w:outlineLvl w:val="8"/>
    </w:pPr>
    <w:rPr>
      <w:b/>
      <w:caps/>
      <w:color w:val="A5AB81" w:themeColor="accent3"/>
      <w:spacing w:val="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2E9"/>
    <w:rPr>
      <w:rFonts w:asciiTheme="majorHAnsi" w:hAnsiTheme="majorHAnsi" w:cs="Times New Roman"/>
      <w:caps/>
      <w:color w:val="775F55" w:themeColor="text2"/>
      <w:sz w:val="32"/>
      <w:szCs w:val="40"/>
      <w:lang w:eastAsia="ja-JP"/>
    </w:rPr>
  </w:style>
  <w:style w:type="character" w:customStyle="1" w:styleId="Heading2Char">
    <w:name w:val="Heading 2 Char"/>
    <w:basedOn w:val="DefaultParagraphFont"/>
    <w:link w:val="Heading2"/>
    <w:uiPriority w:val="9"/>
    <w:rsid w:val="00A649E8"/>
    <w:rPr>
      <w:rFonts w:cs="Angsana New"/>
      <w:b/>
      <w:color w:val="94B6D2" w:themeColor="accent1"/>
      <w:spacing w:val="20"/>
      <w:sz w:val="28"/>
      <w:szCs w:val="32"/>
      <w:lang w:eastAsia="ja-JP"/>
    </w:rPr>
  </w:style>
  <w:style w:type="character" w:customStyle="1" w:styleId="Heading3Char">
    <w:name w:val="Heading 3 Char"/>
    <w:basedOn w:val="DefaultParagraphFont"/>
    <w:link w:val="Heading3"/>
    <w:uiPriority w:val="9"/>
    <w:rsid w:val="00F722A6"/>
    <w:rPr>
      <w:rFonts w:cs="Angsana New"/>
      <w:sz w:val="28"/>
      <w:szCs w:val="28"/>
      <w:lang w:eastAsia="ja-JP"/>
    </w:rPr>
  </w:style>
  <w:style w:type="paragraph" w:styleId="Footer">
    <w:name w:val="footer"/>
    <w:basedOn w:val="Normal"/>
    <w:link w:val="FooterChar"/>
    <w:uiPriority w:val="99"/>
    <w:semiHidden/>
    <w:unhideWhenUsed/>
    <w:rsid w:val="00532F2A"/>
    <w:pPr>
      <w:tabs>
        <w:tab w:val="center" w:pos="4320"/>
        <w:tab w:val="right" w:pos="8640"/>
      </w:tabs>
    </w:pPr>
  </w:style>
  <w:style w:type="character" w:customStyle="1" w:styleId="FooterChar">
    <w:name w:val="Footer Char"/>
    <w:basedOn w:val="DefaultParagraphFont"/>
    <w:link w:val="Footer"/>
    <w:uiPriority w:val="99"/>
    <w:semiHidden/>
    <w:rsid w:val="00532F2A"/>
    <w:rPr>
      <w:rFonts w:cs="Times New Roman"/>
      <w:sz w:val="23"/>
      <w:szCs w:val="20"/>
      <w:lang w:eastAsia="ja-JP"/>
    </w:rPr>
  </w:style>
  <w:style w:type="paragraph" w:styleId="Header">
    <w:name w:val="header"/>
    <w:basedOn w:val="Normal"/>
    <w:link w:val="HeaderChar"/>
    <w:uiPriority w:val="99"/>
    <w:semiHidden/>
    <w:unhideWhenUsed/>
    <w:rsid w:val="00532F2A"/>
    <w:pPr>
      <w:tabs>
        <w:tab w:val="center" w:pos="4320"/>
        <w:tab w:val="right" w:pos="8640"/>
      </w:tabs>
    </w:pPr>
  </w:style>
  <w:style w:type="character" w:customStyle="1" w:styleId="HeaderChar">
    <w:name w:val="Header Char"/>
    <w:basedOn w:val="DefaultParagraphFont"/>
    <w:link w:val="Header"/>
    <w:uiPriority w:val="99"/>
    <w:semiHidden/>
    <w:rsid w:val="00532F2A"/>
    <w:rPr>
      <w:rFonts w:cs="Times New Roman"/>
      <w:sz w:val="23"/>
      <w:szCs w:val="20"/>
      <w:lang w:eastAsia="ja-JP"/>
    </w:rPr>
  </w:style>
  <w:style w:type="paragraph" w:styleId="IntenseQuote">
    <w:name w:val="Intense Quote"/>
    <w:basedOn w:val="Normal"/>
    <w:link w:val="IntenseQuoteChar"/>
    <w:uiPriority w:val="30"/>
    <w:qFormat/>
    <w:rsid w:val="00532F2A"/>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IntenseQuoteChar">
    <w:name w:val="Intense Quote Char"/>
    <w:basedOn w:val="DefaultParagraphFont"/>
    <w:link w:val="IntenseQuote"/>
    <w:uiPriority w:val="30"/>
    <w:rsid w:val="00532F2A"/>
    <w:rPr>
      <w:rFonts w:cs="Times New Roman"/>
      <w:b/>
      <w:color w:val="DD8047" w:themeColor="accent2"/>
      <w:sz w:val="23"/>
      <w:szCs w:val="20"/>
      <w:shd w:val="clear" w:color="auto" w:fill="FFFFFF" w:themeFill="background1"/>
      <w:lang w:eastAsia="ja-JP"/>
    </w:rPr>
  </w:style>
  <w:style w:type="paragraph" w:styleId="Subtitle">
    <w:name w:val="Subtitle"/>
    <w:basedOn w:val="Normal"/>
    <w:link w:val="SubtitleChar"/>
    <w:uiPriority w:val="11"/>
    <w:qFormat/>
    <w:rsid w:val="00532F2A"/>
    <w:pPr>
      <w:spacing w:after="720" w:line="240" w:lineRule="auto"/>
    </w:pPr>
    <w:rPr>
      <w:rFonts w:asciiTheme="majorHAnsi" w:hAnsiTheme="majorHAnsi"/>
      <w:b/>
      <w:caps/>
      <w:color w:val="DD8047" w:themeColor="accent2"/>
      <w:spacing w:val="50"/>
      <w:sz w:val="24"/>
      <w:szCs w:val="22"/>
    </w:rPr>
  </w:style>
  <w:style w:type="character" w:customStyle="1" w:styleId="SubtitleChar">
    <w:name w:val="Subtitle Char"/>
    <w:basedOn w:val="DefaultParagraphFont"/>
    <w:link w:val="Subtitle"/>
    <w:uiPriority w:val="11"/>
    <w:rsid w:val="00532F2A"/>
    <w:rPr>
      <w:rFonts w:asciiTheme="majorHAnsi" w:hAnsiTheme="majorHAnsi" w:cs="Times New Roman"/>
      <w:b/>
      <w:caps/>
      <w:color w:val="DD8047" w:themeColor="accent2"/>
      <w:spacing w:val="50"/>
      <w:sz w:val="24"/>
      <w:lang w:eastAsia="ja-JP"/>
    </w:rPr>
  </w:style>
  <w:style w:type="paragraph" w:styleId="Title">
    <w:name w:val="Title"/>
    <w:basedOn w:val="Normal"/>
    <w:link w:val="TitleChar"/>
    <w:uiPriority w:val="10"/>
    <w:qFormat/>
    <w:rsid w:val="00532F2A"/>
    <w:pPr>
      <w:spacing w:after="0" w:line="240" w:lineRule="auto"/>
    </w:pPr>
    <w:rPr>
      <w:color w:val="775F55" w:themeColor="text2"/>
      <w:sz w:val="72"/>
      <w:szCs w:val="48"/>
    </w:rPr>
  </w:style>
  <w:style w:type="character" w:customStyle="1" w:styleId="TitleChar">
    <w:name w:val="Title Char"/>
    <w:basedOn w:val="DefaultParagraphFont"/>
    <w:link w:val="Title"/>
    <w:uiPriority w:val="10"/>
    <w:rsid w:val="00532F2A"/>
    <w:rPr>
      <w:rFonts w:cs="Times New Roman"/>
      <w:color w:val="775F55" w:themeColor="text2"/>
      <w:sz w:val="72"/>
      <w:szCs w:val="48"/>
      <w:lang w:eastAsia="ja-JP"/>
    </w:rPr>
  </w:style>
  <w:style w:type="paragraph" w:styleId="BalloonText">
    <w:name w:val="Balloon Text"/>
    <w:basedOn w:val="Normal"/>
    <w:link w:val="BalloonTextChar"/>
    <w:uiPriority w:val="99"/>
    <w:semiHidden/>
    <w:unhideWhenUsed/>
    <w:rsid w:val="00532F2A"/>
    <w:rPr>
      <w:rFonts w:ascii="Tahoma" w:hAnsi="Tahoma" w:cs="Tahoma"/>
      <w:sz w:val="16"/>
      <w:szCs w:val="16"/>
    </w:rPr>
  </w:style>
  <w:style w:type="character" w:customStyle="1" w:styleId="BalloonTextChar">
    <w:name w:val="Balloon Text Char"/>
    <w:basedOn w:val="DefaultParagraphFont"/>
    <w:link w:val="BalloonText"/>
    <w:uiPriority w:val="99"/>
    <w:semiHidden/>
    <w:rsid w:val="00532F2A"/>
    <w:rPr>
      <w:rFonts w:ascii="Tahoma" w:hAnsi="Tahoma" w:cs="Tahoma"/>
      <w:sz w:val="16"/>
      <w:szCs w:val="16"/>
      <w:lang w:eastAsia="ja-JP"/>
    </w:rPr>
  </w:style>
  <w:style w:type="character" w:styleId="BookTitle">
    <w:name w:val="Book Title"/>
    <w:basedOn w:val="DefaultParagraphFont"/>
    <w:uiPriority w:val="33"/>
    <w:qFormat/>
    <w:rsid w:val="00532F2A"/>
    <w:rPr>
      <w:rFonts w:asciiTheme="minorHAnsi" w:hAnsiTheme="minorHAnsi" w:cs="Times New Roman"/>
      <w:i/>
      <w:color w:val="775F55" w:themeColor="text2"/>
      <w:sz w:val="23"/>
      <w:szCs w:val="20"/>
    </w:rPr>
  </w:style>
  <w:style w:type="paragraph" w:styleId="Caption">
    <w:name w:val="caption"/>
    <w:basedOn w:val="Normal"/>
    <w:next w:val="Normal"/>
    <w:uiPriority w:val="35"/>
    <w:unhideWhenUsed/>
    <w:rsid w:val="00532F2A"/>
    <w:rPr>
      <w:b/>
      <w:bCs/>
      <w:caps/>
      <w:sz w:val="16"/>
      <w:szCs w:val="18"/>
    </w:rPr>
  </w:style>
  <w:style w:type="character" w:styleId="Emphasis">
    <w:name w:val="Emphasis"/>
    <w:uiPriority w:val="20"/>
    <w:qFormat/>
    <w:rsid w:val="00532F2A"/>
    <w:rPr>
      <w:rFonts w:asciiTheme="minorHAnsi" w:hAnsiTheme="minorHAnsi"/>
      <w:b/>
      <w:i/>
      <w:color w:val="775F55" w:themeColor="text2"/>
      <w:spacing w:val="10"/>
      <w:sz w:val="23"/>
    </w:rPr>
  </w:style>
  <w:style w:type="character" w:customStyle="1" w:styleId="Heading4Char">
    <w:name w:val="Heading 4 Char"/>
    <w:basedOn w:val="DefaultParagraphFont"/>
    <w:link w:val="Heading4"/>
    <w:uiPriority w:val="9"/>
    <w:rsid w:val="00532F2A"/>
    <w:rPr>
      <w:rFonts w:cs="Times New Roman"/>
      <w:caps/>
      <w:spacing w:val="14"/>
      <w:lang w:eastAsia="ja-JP"/>
    </w:rPr>
  </w:style>
  <w:style w:type="character" w:customStyle="1" w:styleId="Heading5Char">
    <w:name w:val="Heading 5 Char"/>
    <w:basedOn w:val="DefaultParagraphFont"/>
    <w:link w:val="Heading5"/>
    <w:uiPriority w:val="9"/>
    <w:rsid w:val="00532F2A"/>
    <w:rPr>
      <w:rFonts w:cs="Times New Roman"/>
      <w:b/>
      <w:color w:val="775F55" w:themeColor="text2"/>
      <w:spacing w:val="10"/>
      <w:sz w:val="23"/>
      <w:szCs w:val="26"/>
      <w:lang w:eastAsia="ja-JP"/>
    </w:rPr>
  </w:style>
  <w:style w:type="character" w:customStyle="1" w:styleId="Heading6Char">
    <w:name w:val="Heading 6 Char"/>
    <w:basedOn w:val="DefaultParagraphFont"/>
    <w:link w:val="Heading6"/>
    <w:uiPriority w:val="9"/>
    <w:semiHidden/>
    <w:rsid w:val="00532F2A"/>
    <w:rPr>
      <w:rFonts w:cs="Times New Roman"/>
      <w:b/>
      <w:color w:val="DD8047" w:themeColor="accent2"/>
      <w:spacing w:val="10"/>
      <w:sz w:val="23"/>
      <w:szCs w:val="20"/>
      <w:lang w:eastAsia="ja-JP"/>
    </w:rPr>
  </w:style>
  <w:style w:type="character" w:customStyle="1" w:styleId="Heading7Char">
    <w:name w:val="Heading 7 Char"/>
    <w:basedOn w:val="DefaultParagraphFont"/>
    <w:link w:val="Heading7"/>
    <w:uiPriority w:val="9"/>
    <w:semiHidden/>
    <w:rsid w:val="00532F2A"/>
    <w:rPr>
      <w:rFonts w:cs="Times New Roman"/>
      <w:smallCaps/>
      <w:color w:val="000000" w:themeColor="text1"/>
      <w:spacing w:val="10"/>
      <w:sz w:val="23"/>
      <w:szCs w:val="20"/>
      <w:lang w:eastAsia="ja-JP"/>
    </w:rPr>
  </w:style>
  <w:style w:type="character" w:customStyle="1" w:styleId="Heading8Char">
    <w:name w:val="Heading 8 Char"/>
    <w:basedOn w:val="DefaultParagraphFont"/>
    <w:link w:val="Heading8"/>
    <w:uiPriority w:val="9"/>
    <w:semiHidden/>
    <w:rsid w:val="00532F2A"/>
    <w:rPr>
      <w:rFonts w:cs="Times New Roman"/>
      <w:b/>
      <w:i/>
      <w:color w:val="94B6D2" w:themeColor="accent1"/>
      <w:spacing w:val="10"/>
      <w:sz w:val="24"/>
      <w:szCs w:val="20"/>
      <w:lang w:eastAsia="ja-JP"/>
    </w:rPr>
  </w:style>
  <w:style w:type="character" w:customStyle="1" w:styleId="Heading9Char">
    <w:name w:val="Heading 9 Char"/>
    <w:basedOn w:val="DefaultParagraphFont"/>
    <w:link w:val="Heading9"/>
    <w:uiPriority w:val="9"/>
    <w:semiHidden/>
    <w:rsid w:val="00532F2A"/>
    <w:rPr>
      <w:rFonts w:cs="Times New Roman"/>
      <w:b/>
      <w:caps/>
      <w:color w:val="A5AB81" w:themeColor="accent3"/>
      <w:spacing w:val="40"/>
      <w:sz w:val="20"/>
      <w:szCs w:val="20"/>
      <w:lang w:eastAsia="ja-JP"/>
    </w:rPr>
  </w:style>
  <w:style w:type="character" w:styleId="Hyperlink">
    <w:name w:val="Hyperlink"/>
    <w:basedOn w:val="DefaultParagraphFont"/>
    <w:uiPriority w:val="99"/>
    <w:unhideWhenUsed/>
    <w:rsid w:val="00532F2A"/>
    <w:rPr>
      <w:color w:val="F7B615" w:themeColor="hyperlink"/>
      <w:u w:val="single"/>
    </w:rPr>
  </w:style>
  <w:style w:type="character" w:styleId="IntenseEmphasis">
    <w:name w:val="Intense Emphasis"/>
    <w:basedOn w:val="DefaultParagraphFont"/>
    <w:uiPriority w:val="21"/>
    <w:qFormat/>
    <w:rsid w:val="00532F2A"/>
    <w:rPr>
      <w:rFonts w:asciiTheme="minorHAnsi" w:hAnsiTheme="minorHAnsi"/>
      <w:b/>
      <w:dstrike w:val="0"/>
      <w:color w:val="DD8047" w:themeColor="accent2"/>
      <w:spacing w:val="10"/>
      <w:w w:val="100"/>
      <w:kern w:val="0"/>
      <w:position w:val="0"/>
      <w:sz w:val="23"/>
      <w:vertAlign w:val="baseline"/>
    </w:rPr>
  </w:style>
  <w:style w:type="character" w:styleId="IntenseReference">
    <w:name w:val="Intense Reference"/>
    <w:basedOn w:val="DefaultParagraphFont"/>
    <w:uiPriority w:val="32"/>
    <w:qFormat/>
    <w:rsid w:val="00532F2A"/>
    <w:rPr>
      <w:rFonts w:asciiTheme="minorHAnsi" w:hAnsiTheme="minorHAnsi"/>
      <w:b/>
      <w:caps/>
      <w:color w:val="94B6D2" w:themeColor="accent1"/>
      <w:spacing w:val="10"/>
      <w:w w:val="100"/>
      <w:position w:val="0"/>
      <w:sz w:val="20"/>
      <w:szCs w:val="18"/>
      <w:u w:val="single" w:color="94B6D2" w:themeColor="accent1"/>
      <w:bdr w:val="none" w:sz="0" w:space="0" w:color="auto"/>
    </w:rPr>
  </w:style>
  <w:style w:type="paragraph" w:styleId="List">
    <w:name w:val="List"/>
    <w:basedOn w:val="Normal"/>
    <w:uiPriority w:val="99"/>
    <w:semiHidden/>
    <w:unhideWhenUsed/>
    <w:rsid w:val="00532F2A"/>
    <w:pPr>
      <w:ind w:left="360" w:hanging="360"/>
    </w:pPr>
  </w:style>
  <w:style w:type="paragraph" w:styleId="List2">
    <w:name w:val="List 2"/>
    <w:basedOn w:val="Normal"/>
    <w:uiPriority w:val="99"/>
    <w:semiHidden/>
    <w:unhideWhenUsed/>
    <w:rsid w:val="00532F2A"/>
    <w:pPr>
      <w:ind w:left="720" w:hanging="360"/>
    </w:pPr>
  </w:style>
  <w:style w:type="paragraph" w:styleId="ListBullet">
    <w:name w:val="List Bullet"/>
    <w:basedOn w:val="Normal"/>
    <w:uiPriority w:val="36"/>
    <w:unhideWhenUsed/>
    <w:qFormat/>
    <w:rsid w:val="00532F2A"/>
    <w:pPr>
      <w:numPr>
        <w:numId w:val="12"/>
      </w:numPr>
    </w:pPr>
    <w:rPr>
      <w:sz w:val="24"/>
    </w:rPr>
  </w:style>
  <w:style w:type="paragraph" w:styleId="ListBullet2">
    <w:name w:val="List Bullet 2"/>
    <w:basedOn w:val="Normal"/>
    <w:uiPriority w:val="36"/>
    <w:unhideWhenUsed/>
    <w:qFormat/>
    <w:rsid w:val="00532F2A"/>
    <w:pPr>
      <w:numPr>
        <w:numId w:val="13"/>
      </w:numPr>
    </w:pPr>
    <w:rPr>
      <w:color w:val="94B6D2" w:themeColor="accent1"/>
    </w:rPr>
  </w:style>
  <w:style w:type="paragraph" w:styleId="ListBullet3">
    <w:name w:val="List Bullet 3"/>
    <w:basedOn w:val="Normal"/>
    <w:uiPriority w:val="36"/>
    <w:unhideWhenUsed/>
    <w:qFormat/>
    <w:rsid w:val="009771CF"/>
    <w:pPr>
      <w:numPr>
        <w:numId w:val="14"/>
      </w:numPr>
    </w:pPr>
    <w:rPr>
      <w:color w:val="DD8047" w:themeColor="accent2"/>
    </w:rPr>
  </w:style>
  <w:style w:type="paragraph" w:styleId="ListBullet4">
    <w:name w:val="List Bullet 4"/>
    <w:basedOn w:val="Normal"/>
    <w:uiPriority w:val="36"/>
    <w:unhideWhenUsed/>
    <w:qFormat/>
    <w:rsid w:val="00532F2A"/>
    <w:pPr>
      <w:numPr>
        <w:numId w:val="15"/>
      </w:numPr>
    </w:pPr>
    <w:rPr>
      <w:caps/>
      <w:spacing w:val="4"/>
    </w:rPr>
  </w:style>
  <w:style w:type="paragraph" w:styleId="ListBullet5">
    <w:name w:val="List Bullet 5"/>
    <w:basedOn w:val="Normal"/>
    <w:uiPriority w:val="36"/>
    <w:unhideWhenUsed/>
    <w:qFormat/>
    <w:rsid w:val="00532F2A"/>
    <w:pPr>
      <w:numPr>
        <w:numId w:val="16"/>
      </w:numPr>
    </w:pPr>
  </w:style>
  <w:style w:type="paragraph" w:styleId="ListParagraph">
    <w:name w:val="List Paragraph"/>
    <w:basedOn w:val="Normal"/>
    <w:uiPriority w:val="34"/>
    <w:unhideWhenUsed/>
    <w:qFormat/>
    <w:rsid w:val="00532F2A"/>
    <w:pPr>
      <w:ind w:left="720"/>
      <w:contextualSpacing/>
    </w:pPr>
  </w:style>
  <w:style w:type="numbering" w:customStyle="1" w:styleId="MedianListStyle">
    <w:name w:val="Median List Style"/>
    <w:uiPriority w:val="99"/>
    <w:rsid w:val="00532F2A"/>
    <w:pPr>
      <w:numPr>
        <w:numId w:val="11"/>
      </w:numPr>
    </w:pPr>
  </w:style>
  <w:style w:type="paragraph" w:styleId="NoSpacing">
    <w:name w:val="No Spacing"/>
    <w:basedOn w:val="Normal"/>
    <w:link w:val="NoSpacingChar"/>
    <w:uiPriority w:val="99"/>
    <w:qFormat/>
    <w:rsid w:val="00532F2A"/>
    <w:pPr>
      <w:spacing w:after="0" w:line="240" w:lineRule="auto"/>
    </w:pPr>
  </w:style>
  <w:style w:type="paragraph" w:styleId="Quote">
    <w:name w:val="Quote"/>
    <w:basedOn w:val="Normal"/>
    <w:link w:val="QuoteChar"/>
    <w:uiPriority w:val="29"/>
    <w:qFormat/>
    <w:rsid w:val="00532F2A"/>
    <w:rPr>
      <w:i/>
      <w:smallCaps/>
      <w:color w:val="775F55" w:themeColor="text2"/>
      <w:spacing w:val="6"/>
    </w:rPr>
  </w:style>
  <w:style w:type="character" w:customStyle="1" w:styleId="QuoteChar">
    <w:name w:val="Quote Char"/>
    <w:basedOn w:val="DefaultParagraphFont"/>
    <w:link w:val="Quote"/>
    <w:uiPriority w:val="29"/>
    <w:rsid w:val="00532F2A"/>
    <w:rPr>
      <w:rFonts w:cs="Times New Roman"/>
      <w:i/>
      <w:smallCaps/>
      <w:color w:val="775F55" w:themeColor="text2"/>
      <w:spacing w:val="6"/>
      <w:sz w:val="23"/>
      <w:szCs w:val="20"/>
      <w:lang w:eastAsia="ja-JP"/>
    </w:rPr>
  </w:style>
  <w:style w:type="character" w:styleId="Strong">
    <w:name w:val="Strong"/>
    <w:uiPriority w:val="22"/>
    <w:qFormat/>
    <w:rsid w:val="00532F2A"/>
    <w:rPr>
      <w:rFonts w:asciiTheme="minorHAnsi" w:hAnsiTheme="minorHAnsi"/>
      <w:b/>
      <w:color w:val="DD8047" w:themeColor="accent2"/>
    </w:rPr>
  </w:style>
  <w:style w:type="character" w:styleId="SubtleEmphasis">
    <w:name w:val="Subtle Emphasis"/>
    <w:basedOn w:val="DefaultParagraphFont"/>
    <w:uiPriority w:val="19"/>
    <w:qFormat/>
    <w:rsid w:val="00532F2A"/>
    <w:rPr>
      <w:rFonts w:asciiTheme="minorHAnsi" w:hAnsiTheme="minorHAnsi"/>
      <w:i/>
      <w:sz w:val="23"/>
    </w:rPr>
  </w:style>
  <w:style w:type="character" w:styleId="SubtleReference">
    <w:name w:val="Subtle Reference"/>
    <w:basedOn w:val="DefaultParagraphFont"/>
    <w:uiPriority w:val="31"/>
    <w:qFormat/>
    <w:rsid w:val="00532F2A"/>
    <w:rPr>
      <w:rFonts w:asciiTheme="minorHAnsi" w:hAnsiTheme="minorHAnsi"/>
      <w:b/>
      <w:i/>
      <w:color w:val="775F55" w:themeColor="text2"/>
      <w:sz w:val="23"/>
    </w:rPr>
  </w:style>
  <w:style w:type="table" w:styleId="TableGrid">
    <w:name w:val="Table Grid"/>
    <w:basedOn w:val="TableNormal"/>
    <w:uiPriority w:val="1"/>
    <w:rsid w:val="00532F2A"/>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Authorities">
    <w:name w:val="table of authorities"/>
    <w:basedOn w:val="Normal"/>
    <w:next w:val="Normal"/>
    <w:uiPriority w:val="99"/>
    <w:semiHidden/>
    <w:unhideWhenUsed/>
    <w:rsid w:val="00532F2A"/>
    <w:pPr>
      <w:ind w:left="220" w:hanging="220"/>
    </w:pPr>
  </w:style>
  <w:style w:type="paragraph" w:styleId="TOC1">
    <w:name w:val="toc 1"/>
    <w:basedOn w:val="Normal"/>
    <w:next w:val="Normal"/>
    <w:autoRedefine/>
    <w:uiPriority w:val="99"/>
    <w:semiHidden/>
    <w:unhideWhenUsed/>
    <w:rsid w:val="00532F2A"/>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99"/>
    <w:semiHidden/>
    <w:unhideWhenUsed/>
    <w:rsid w:val="00532F2A"/>
    <w:pPr>
      <w:tabs>
        <w:tab w:val="right" w:leader="dot" w:pos="8630"/>
      </w:tabs>
      <w:spacing w:after="40" w:line="240" w:lineRule="auto"/>
      <w:ind w:left="144"/>
    </w:pPr>
    <w:rPr>
      <w:noProof/>
    </w:rPr>
  </w:style>
  <w:style w:type="paragraph" w:styleId="TOC3">
    <w:name w:val="toc 3"/>
    <w:basedOn w:val="Normal"/>
    <w:next w:val="Normal"/>
    <w:autoRedefine/>
    <w:uiPriority w:val="99"/>
    <w:semiHidden/>
    <w:unhideWhenUsed/>
    <w:qFormat/>
    <w:rsid w:val="00532F2A"/>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rsid w:val="00532F2A"/>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rsid w:val="00532F2A"/>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rsid w:val="00532F2A"/>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rsid w:val="00532F2A"/>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rsid w:val="00532F2A"/>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rsid w:val="00532F2A"/>
    <w:pPr>
      <w:tabs>
        <w:tab w:val="right" w:leader="dot" w:pos="8630"/>
      </w:tabs>
      <w:spacing w:after="40" w:line="240" w:lineRule="auto"/>
      <w:ind w:left="1152"/>
    </w:pPr>
    <w:rPr>
      <w:noProof/>
    </w:rPr>
  </w:style>
  <w:style w:type="character" w:customStyle="1" w:styleId="NoSpacingChar">
    <w:name w:val="No Spacing Char"/>
    <w:basedOn w:val="DefaultParagraphFont"/>
    <w:link w:val="NoSpacing"/>
    <w:uiPriority w:val="1"/>
    <w:rsid w:val="00532F2A"/>
    <w:rPr>
      <w:rFonts w:cs="Times New Roman"/>
      <w:sz w:val="23"/>
      <w:szCs w:val="20"/>
      <w:lang w:eastAsia="ja-JP"/>
    </w:rPr>
  </w:style>
  <w:style w:type="paragraph" w:customStyle="1" w:styleId="HeaderEven">
    <w:name w:val="Header Even"/>
    <w:basedOn w:val="Normal"/>
    <w:uiPriority w:val="39"/>
    <w:semiHidden/>
    <w:unhideWhenUsed/>
    <w:qFormat/>
    <w:rsid w:val="00532F2A"/>
    <w:pPr>
      <w:pBdr>
        <w:bottom w:val="single" w:sz="4" w:space="1" w:color="94B6D2" w:themeColor="accent1"/>
      </w:pBdr>
      <w:spacing w:after="0" w:line="240" w:lineRule="auto"/>
    </w:pPr>
    <w:rPr>
      <w:rFonts w:eastAsia="Times New Roman"/>
      <w:b/>
      <w:color w:val="775F55" w:themeColor="text2"/>
      <w:sz w:val="20"/>
      <w:szCs w:val="24"/>
      <w:lang w:eastAsia="ko-KR"/>
    </w:rPr>
  </w:style>
  <w:style w:type="paragraph" w:customStyle="1" w:styleId="FooterEven">
    <w:name w:val="Footer Even"/>
    <w:basedOn w:val="Normal"/>
    <w:uiPriority w:val="49"/>
    <w:semiHidden/>
    <w:unhideWhenUsed/>
    <w:rsid w:val="00532F2A"/>
    <w:pPr>
      <w:pBdr>
        <w:top w:val="single" w:sz="4" w:space="1" w:color="94B6D2" w:themeColor="accent1"/>
      </w:pBdr>
    </w:pPr>
    <w:rPr>
      <w:color w:val="775F55" w:themeColor="text2"/>
      <w:sz w:val="20"/>
    </w:rPr>
  </w:style>
  <w:style w:type="paragraph" w:customStyle="1" w:styleId="HeaderOdd">
    <w:name w:val="Header Odd"/>
    <w:basedOn w:val="Normal"/>
    <w:uiPriority w:val="39"/>
    <w:semiHidden/>
    <w:unhideWhenUsed/>
    <w:qFormat/>
    <w:rsid w:val="00532F2A"/>
    <w:pPr>
      <w:pBdr>
        <w:bottom w:val="single" w:sz="4" w:space="1" w:color="94B6D2" w:themeColor="accent1"/>
      </w:pBdr>
      <w:spacing w:after="0" w:line="240" w:lineRule="auto"/>
      <w:jc w:val="right"/>
    </w:pPr>
    <w:rPr>
      <w:rFonts w:eastAsia="Times New Roman"/>
      <w:b/>
      <w:color w:val="775F55" w:themeColor="text2"/>
      <w:sz w:val="20"/>
      <w:szCs w:val="24"/>
      <w:lang w:eastAsia="ko-KR"/>
    </w:rPr>
  </w:style>
  <w:style w:type="paragraph" w:customStyle="1" w:styleId="FooterOdd">
    <w:name w:val="Footer Odd"/>
    <w:basedOn w:val="Normal"/>
    <w:uiPriority w:val="39"/>
    <w:semiHidden/>
    <w:unhideWhenUsed/>
    <w:qFormat/>
    <w:rsid w:val="00532F2A"/>
    <w:pPr>
      <w:pBdr>
        <w:top w:val="single" w:sz="4" w:space="1" w:color="94B6D2" w:themeColor="accent1"/>
      </w:pBdr>
      <w:jc w:val="right"/>
    </w:pPr>
    <w:rPr>
      <w:color w:val="775F55" w:themeColor="text2"/>
      <w:sz w:val="20"/>
    </w:rPr>
  </w:style>
  <w:style w:type="paragraph" w:customStyle="1" w:styleId="a">
    <w:name w:val="ปกติย่อหน้าบรรทัดแรก"/>
    <w:basedOn w:val="Normal"/>
    <w:rsid w:val="009030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25" w:firstLine="720"/>
    </w:pPr>
    <w:rPr>
      <w:rFonts w:ascii="Angsana New" w:eastAsia="Angsana New" w:hAnsi="Angsana New"/>
      <w:b/>
      <w:bCs/>
      <w:sz w:val="28"/>
      <w:lang w:eastAsia="en-US" w:bidi="th-TH"/>
    </w:rPr>
  </w:style>
  <w:style w:type="paragraph" w:styleId="HTMLPreformatted">
    <w:name w:val="HTML Preformatted"/>
    <w:basedOn w:val="Normal"/>
    <w:link w:val="HTMLPreformattedChar"/>
    <w:uiPriority w:val="99"/>
    <w:unhideWhenUsed/>
    <w:rsid w:val="00E54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25"/>
    </w:pPr>
    <w:rPr>
      <w:rFonts w:ascii="Courier New" w:eastAsia="Times New Roman" w:hAnsi="Courier New" w:cs="Courier New"/>
      <w:b/>
      <w:bCs/>
      <w:sz w:val="20"/>
      <w:lang w:eastAsia="en-US" w:bidi="th-TH"/>
    </w:rPr>
  </w:style>
  <w:style w:type="character" w:customStyle="1" w:styleId="HTMLPreformattedChar">
    <w:name w:val="HTML Preformatted Char"/>
    <w:basedOn w:val="DefaultParagraphFont"/>
    <w:link w:val="HTMLPreformatted"/>
    <w:uiPriority w:val="99"/>
    <w:rsid w:val="00E54337"/>
    <w:rPr>
      <w:rFonts w:ascii="Courier New" w:eastAsia="Times New Roman" w:hAnsi="Courier New" w:cs="Courier New"/>
      <w:b/>
      <w:bCs/>
      <w:sz w:val="20"/>
      <w:szCs w:val="20"/>
      <w:lang w:bidi="th-TH"/>
    </w:rPr>
  </w:style>
  <w:style w:type="paragraph" w:styleId="NormalWeb">
    <w:name w:val="Normal (Web)"/>
    <w:basedOn w:val="Normal"/>
    <w:uiPriority w:val="99"/>
    <w:unhideWhenUsed/>
    <w:rsid w:val="00480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ind w:left="1225"/>
    </w:pPr>
    <w:rPr>
      <w:rFonts w:ascii="Times New Roman" w:eastAsia="Times New Roman" w:hAnsi="Times New Roman" w:cs="Times New Roman"/>
      <w:b/>
      <w:bCs/>
      <w:sz w:val="24"/>
      <w:szCs w:val="24"/>
      <w:lang w:eastAsia="en-US" w:bidi="th-TH"/>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oberhumer.com/opensource/lzo/" TargetMode="External"/><Relationship Id="rId18" Type="http://schemas.openxmlformats.org/officeDocument/2006/relationships/hyperlink" Target="http://downloads.sourceforge.net/mingw/MSYS-1.0.10.exe" TargetMode="External"/><Relationship Id="rId26" Type="http://schemas.openxmlformats.org/officeDocument/2006/relationships/hyperlink" Target="http://ftp.gnu.org/gnu/libtool/libtool-1.5.24.tar.gz" TargetMode="External"/><Relationship Id="rId39" Type="http://schemas.openxmlformats.org/officeDocument/2006/relationships/hyperlink" Target="http://wiki.nectec.or.th/ngiwiki/bin/viewfile/Main/NapatLuevisadpaibul?rev=1;filename=gen.zip" TargetMode="External"/><Relationship Id="rId3" Type="http://schemas.openxmlformats.org/officeDocument/2006/relationships/numbering" Target="numbering.xml"/><Relationship Id="rId21" Type="http://schemas.openxmlformats.org/officeDocument/2006/relationships/hyperlink" Target="http://sourceforge.net/project/downloading.php?groupname=mingw&amp;filename=msysCORE-1.0.11-2007.01.19-1.tar.bz2&amp;use_mirror=biznetnetworks" TargetMode="External"/><Relationship Id="rId34" Type="http://schemas.openxmlformats.org/officeDocument/2006/relationships/image" Target="media/image4.jpeg"/><Relationship Id="rId42" Type="http://schemas.openxmlformats.org/officeDocument/2006/relationships/image" Target="media/image8.jpeg"/><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www.oberhumer.com/opensource/lzo/download/lzo-2.03.tar.gz" TargetMode="External"/><Relationship Id="rId17" Type="http://schemas.openxmlformats.org/officeDocument/2006/relationships/hyperlink" Target="http://sourceforge.net/project/showfiles.php?group_id=2435&amp;package_id=240780" TargetMode="External"/><Relationship Id="rId25" Type="http://schemas.openxmlformats.org/officeDocument/2006/relationships/hyperlink" Target="http://ftp.gnu.org/gnu/automake/" TargetMode="External"/><Relationship Id="rId33" Type="http://schemas.openxmlformats.org/officeDocument/2006/relationships/hyperlink" Target="http://www.thaiabc.com/nsis/yonoklog103.jpg" TargetMode="External"/><Relationship Id="rId38" Type="http://schemas.openxmlformats.org/officeDocument/2006/relationships/hyperlink" Target="http://wiki.nectec.or.th/ngiwiki/bin/viewfile/Main/NapatLuevisadpaibul?rev=1;filename=builder.rar" TargetMode="External"/><Relationship Id="rId46" Type="http://schemas.openxmlformats.org/officeDocument/2006/relationships/image" Target="media/image12.jpeg"/><Relationship Id="rId2" Type="http://schemas.openxmlformats.org/officeDocument/2006/relationships/customXml" Target="../customXml/item2.xml"/><Relationship Id="rId16" Type="http://schemas.openxmlformats.org/officeDocument/2006/relationships/hyperlink" Target="http://downloads.sourceforge.net/mingw/MinGW-5.1.4.exe?use_mirror=biznetnetworks" TargetMode="External"/><Relationship Id="rId20" Type="http://schemas.openxmlformats.org/officeDocument/2006/relationships/hyperlink" Target="http://sourceforge.net/project/downloading.php?groupname=mingw&amp;filename=msysDTK-1.0.1.exe&amp;use_mirror=nchc" TargetMode="External"/><Relationship Id="rId29" Type="http://schemas.openxmlformats.org/officeDocument/2006/relationships/hyperlink" Target="http://www.thaiabc.com/nsis/yonoklog101.jpg" TargetMode="External"/><Relationship Id="rId41"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openssl.org/source/openssl-0.9.8g.tar.gz" TargetMode="External"/><Relationship Id="rId24" Type="http://schemas.openxmlformats.org/officeDocument/2006/relationships/hyperlink" Target="http://ftp.gnu.org/gnu/automake/automake-1.10.tar.bz2" TargetMode="External"/><Relationship Id="rId32" Type="http://schemas.openxmlformats.org/officeDocument/2006/relationships/image" Target="media/image3.jpeg"/><Relationship Id="rId37" Type="http://schemas.openxmlformats.org/officeDocument/2006/relationships/hyperlink" Target="http://sourceforge.net/project/showfiles.php?group_id=22049" TargetMode="External"/><Relationship Id="rId40" Type="http://schemas.openxmlformats.org/officeDocument/2006/relationships/image" Target="media/image6.jpeg"/><Relationship Id="rId45" Type="http://schemas.openxmlformats.org/officeDocument/2006/relationships/image" Target="media/image11.jpeg"/><Relationship Id="rId53"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mingw.org/wiki/MSYS" TargetMode="External"/><Relationship Id="rId23" Type="http://schemas.openxmlformats.org/officeDocument/2006/relationships/hyperlink" Target="http://ftp.gnu.org/gnu/autoconf/" TargetMode="External"/><Relationship Id="rId28" Type="http://schemas.openxmlformats.org/officeDocument/2006/relationships/hyperlink" Target="http://wiki.nectec.or.th/ngiwiki/bin/viewfile/Main/NapatLuevisadpaibul?rev=1;filename=NSIS_Example.docx" TargetMode="External"/><Relationship Id="rId36" Type="http://schemas.openxmlformats.org/officeDocument/2006/relationships/image" Target="media/image5.jpeg"/><Relationship Id="rId49" Type="http://schemas.openxmlformats.org/officeDocument/2006/relationships/footer" Target="footer1.xml"/><Relationship Id="rId10" Type="http://schemas.openxmlformats.org/officeDocument/2006/relationships/hyperlink" Target="http://www.openvpn.net/release/openvpn-2.1_rc7.tar.gz" TargetMode="External"/><Relationship Id="rId19" Type="http://schemas.openxmlformats.org/officeDocument/2006/relationships/hyperlink" Target="http://sourceforge.net/project/downloading.php?groupname=mingw&amp;filename=MSYS-1.0.10.exe&amp;use_mirror=jaist" TargetMode="External"/><Relationship Id="rId31" Type="http://schemas.openxmlformats.org/officeDocument/2006/relationships/hyperlink" Target="http://www.thaiabc.com/nsis/yonoklog102.jpg" TargetMode="External"/><Relationship Id="rId44" Type="http://schemas.openxmlformats.org/officeDocument/2006/relationships/image" Target="media/image10.jpeg"/><Relationship Id="rId52"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www.mingw.org/wiki/MinGW" TargetMode="External"/><Relationship Id="rId22" Type="http://schemas.openxmlformats.org/officeDocument/2006/relationships/hyperlink" Target="http://ftp.gnu.org/gnu/autoconf/autoconf-2.61.tar.bz2" TargetMode="External"/><Relationship Id="rId27" Type="http://schemas.openxmlformats.org/officeDocument/2006/relationships/hyperlink" Target="http://ftp.gnu.org/gnu/libtool/" TargetMode="External"/><Relationship Id="rId30" Type="http://schemas.openxmlformats.org/officeDocument/2006/relationships/image" Target="media/image2.jpeg"/><Relationship Id="rId35" Type="http://schemas.openxmlformats.org/officeDocument/2006/relationships/hyperlink" Target="http://www.thaiabc.com/nsis/yonoklog104.jpg" TargetMode="External"/><Relationship Id="rId43" Type="http://schemas.openxmlformats.org/officeDocument/2006/relationships/image" Target="media/image9.jpeg"/><Relationship Id="rId48" Type="http://schemas.openxmlformats.org/officeDocument/2006/relationships/header" Target="header2.xml"/><Relationship Id="rId8" Type="http://schemas.openxmlformats.org/officeDocument/2006/relationships/endnotes" Target="endnotes.xml"/><Relationship Id="rId51"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Median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C27A04E19334102B98DC347389E3B38"/>
        <w:category>
          <w:name w:val="General"/>
          <w:gallery w:val="placeholder"/>
        </w:category>
        <w:types>
          <w:type w:val="bbPlcHdr"/>
        </w:types>
        <w:behaviors>
          <w:behavior w:val="content"/>
        </w:behaviors>
        <w:guid w:val="{3A94E2E8-ADC2-4E3A-841E-C012256B9138}"/>
      </w:docPartPr>
      <w:docPartBody>
        <w:p w:rsidR="006D6DDD" w:rsidRDefault="00935932">
          <w:pPr>
            <w:pStyle w:val="AC27A04E19334102B98DC347389E3B38"/>
          </w:pPr>
          <w:r>
            <w:rPr>
              <w:rFonts w:asciiTheme="majorHAnsi" w:hAnsiTheme="majorHAnsi"/>
              <w:caps/>
              <w:color w:val="1F497D" w:themeColor="text2"/>
              <w:sz w:val="110"/>
              <w:szCs w:val="110"/>
            </w:rPr>
            <w:t>[Type the document title]</w:t>
          </w:r>
        </w:p>
      </w:docPartBody>
    </w:docPart>
    <w:docPart>
      <w:docPartPr>
        <w:name w:val="501249DE795B44718A725FF5D2F5045E"/>
        <w:category>
          <w:name w:val="General"/>
          <w:gallery w:val="placeholder"/>
        </w:category>
        <w:types>
          <w:type w:val="bbPlcHdr"/>
        </w:types>
        <w:behaviors>
          <w:behavior w:val="content"/>
        </w:behaviors>
        <w:guid w:val="{19E01604-5340-418F-9675-4309DDA2925F}"/>
      </w:docPartPr>
      <w:docPartBody>
        <w:p w:rsidR="006D6DDD" w:rsidRDefault="00935932">
          <w:pPr>
            <w:pStyle w:val="501249DE795B44718A725FF5D2F5045E"/>
          </w:pPr>
          <w:r>
            <w:rPr>
              <w:color w:val="FFFFFF" w:themeColor="background1"/>
              <w:sz w:val="32"/>
              <w:szCs w:val="32"/>
            </w:rPr>
            <w:t>[Pick the date]</w:t>
          </w:r>
        </w:p>
      </w:docPartBody>
    </w:docPart>
    <w:docPart>
      <w:docPartPr>
        <w:name w:val="864EE28A62364D9993856D57D2237FAF"/>
        <w:category>
          <w:name w:val="General"/>
          <w:gallery w:val="placeholder"/>
        </w:category>
        <w:types>
          <w:type w:val="bbPlcHdr"/>
        </w:types>
        <w:behaviors>
          <w:behavior w:val="content"/>
        </w:behaviors>
        <w:guid w:val="{DB8911A2-43CE-43C4-BC87-C0E444E3825C}"/>
      </w:docPartPr>
      <w:docPartBody>
        <w:p w:rsidR="006D6DDD" w:rsidRDefault="00935932">
          <w:pPr>
            <w:pStyle w:val="864EE28A62364D9993856D57D2237FAF"/>
          </w:pPr>
          <w:r>
            <w:rPr>
              <w:color w:val="FFFFFF" w:themeColor="background1"/>
              <w:sz w:val="40"/>
              <w:szCs w:val="40"/>
            </w:rPr>
            <w:t>[Type the document subtitle]</w:t>
          </w:r>
        </w:p>
      </w:docPartBody>
    </w:docPart>
    <w:docPart>
      <w:docPartPr>
        <w:name w:val="95519466F28641F2AAAD11A97320BA93"/>
        <w:category>
          <w:name w:val="General"/>
          <w:gallery w:val="placeholder"/>
        </w:category>
        <w:types>
          <w:type w:val="bbPlcHdr"/>
        </w:types>
        <w:behaviors>
          <w:behavior w:val="content"/>
        </w:behaviors>
        <w:guid w:val="{7315E9F1-F76B-4A18-B1DF-470552CA687D}"/>
      </w:docPartPr>
      <w:docPartBody>
        <w:p w:rsidR="006D6DDD" w:rsidRDefault="00935932">
          <w:pPr>
            <w:pStyle w:val="95519466F28641F2AAAD11A97320BA93"/>
          </w:pPr>
          <w:r>
            <w:rPr>
              <w:b/>
              <w:color w:val="1F497D" w:themeColor="text2"/>
              <w:sz w:val="20"/>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FreesiaUPC">
    <w:panose1 w:val="020B0604020202020204"/>
    <w:charset w:val="00"/>
    <w:family w:val="swiss"/>
    <w:pitch w:val="variable"/>
    <w:sig w:usb0="01000007" w:usb1="00000002"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A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applyBreakingRules/>
    <w:useFELayout/>
  </w:compat>
  <w:rsids>
    <w:rsidRoot w:val="00935932"/>
    <w:rsid w:val="006D6DDD"/>
    <w:rsid w:val="00935932"/>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DDD"/>
  </w:style>
  <w:style w:type="paragraph" w:styleId="Heading1">
    <w:name w:val="heading 1"/>
    <w:basedOn w:val="Normal"/>
    <w:next w:val="Normal"/>
    <w:link w:val="Heading1Char"/>
    <w:uiPriority w:val="9"/>
    <w:qFormat/>
    <w:rsid w:val="006D6DDD"/>
    <w:pPr>
      <w:spacing w:before="300" w:after="80" w:line="240" w:lineRule="auto"/>
      <w:outlineLvl w:val="0"/>
    </w:pPr>
    <w:rPr>
      <w:rFonts w:asciiTheme="majorHAnsi" w:eastAsiaTheme="minorHAnsi" w:hAnsiTheme="majorHAnsi" w:cs="Times New Roman"/>
      <w:caps/>
      <w:color w:val="1F497D" w:themeColor="text2"/>
      <w:sz w:val="32"/>
      <w:szCs w:val="32"/>
      <w:lang w:eastAsia="ja-JP" w:bidi="ar-SA"/>
    </w:rPr>
  </w:style>
  <w:style w:type="paragraph" w:styleId="Heading2">
    <w:name w:val="heading 2"/>
    <w:basedOn w:val="Normal"/>
    <w:next w:val="Normal"/>
    <w:link w:val="Heading2Char"/>
    <w:uiPriority w:val="9"/>
    <w:qFormat/>
    <w:rsid w:val="006D6DDD"/>
    <w:pPr>
      <w:spacing w:before="240" w:after="80" w:line="264" w:lineRule="auto"/>
      <w:outlineLvl w:val="1"/>
    </w:pPr>
    <w:rPr>
      <w:rFonts w:eastAsiaTheme="minorHAnsi" w:cs="Times New Roman"/>
      <w:b/>
      <w:color w:val="4F81BD" w:themeColor="accent1"/>
      <w:spacing w:val="20"/>
      <w:sz w:val="28"/>
      <w:lang w:eastAsia="ja-JP" w:bidi="ar-SA"/>
    </w:rPr>
  </w:style>
  <w:style w:type="paragraph" w:styleId="Heading3">
    <w:name w:val="heading 3"/>
    <w:basedOn w:val="Normal"/>
    <w:next w:val="Normal"/>
    <w:link w:val="Heading3Char"/>
    <w:uiPriority w:val="9"/>
    <w:unhideWhenUsed/>
    <w:qFormat/>
    <w:rsid w:val="006D6DDD"/>
    <w:pPr>
      <w:spacing w:before="240" w:after="60" w:line="264" w:lineRule="auto"/>
      <w:outlineLvl w:val="2"/>
    </w:pPr>
    <w:rPr>
      <w:rFonts w:eastAsiaTheme="minorHAnsi" w:cs="Times New Roman"/>
      <w:b/>
      <w:color w:val="000000" w:themeColor="text1"/>
      <w:spacing w:val="10"/>
      <w:sz w:val="23"/>
      <w:szCs w:val="24"/>
      <w:lang w:eastAsia="ja-JP"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27A04E19334102B98DC347389E3B38">
    <w:name w:val="AC27A04E19334102B98DC347389E3B38"/>
    <w:rsid w:val="006D6DDD"/>
  </w:style>
  <w:style w:type="paragraph" w:customStyle="1" w:styleId="501249DE795B44718A725FF5D2F5045E">
    <w:name w:val="501249DE795B44718A725FF5D2F5045E"/>
    <w:rsid w:val="006D6DDD"/>
  </w:style>
  <w:style w:type="paragraph" w:customStyle="1" w:styleId="864EE28A62364D9993856D57D2237FAF">
    <w:name w:val="864EE28A62364D9993856D57D2237FAF"/>
    <w:rsid w:val="006D6DDD"/>
  </w:style>
  <w:style w:type="paragraph" w:customStyle="1" w:styleId="AA3DCE6400E644778BA230F521686508">
    <w:name w:val="AA3DCE6400E644778BA230F521686508"/>
    <w:rsid w:val="006D6DDD"/>
  </w:style>
  <w:style w:type="paragraph" w:customStyle="1" w:styleId="030F25A8455D47608D3BA1190F3D1867">
    <w:name w:val="030F25A8455D47608D3BA1190F3D1867"/>
    <w:rsid w:val="006D6DDD"/>
  </w:style>
  <w:style w:type="paragraph" w:customStyle="1" w:styleId="49D29AE580A04CC99AEE147EF4FE2395">
    <w:name w:val="49D29AE580A04CC99AEE147EF4FE2395"/>
    <w:rsid w:val="006D6DDD"/>
  </w:style>
  <w:style w:type="character" w:customStyle="1" w:styleId="Heading1Char">
    <w:name w:val="Heading 1 Char"/>
    <w:basedOn w:val="DefaultParagraphFont"/>
    <w:link w:val="Heading1"/>
    <w:uiPriority w:val="9"/>
    <w:rsid w:val="006D6DDD"/>
    <w:rPr>
      <w:rFonts w:asciiTheme="majorHAnsi" w:eastAsiaTheme="minorHAnsi" w:hAnsiTheme="majorHAnsi" w:cs="Times New Roman"/>
      <w:caps/>
      <w:color w:val="1F497D" w:themeColor="text2"/>
      <w:sz w:val="32"/>
      <w:szCs w:val="32"/>
      <w:lang w:eastAsia="ja-JP" w:bidi="ar-SA"/>
    </w:rPr>
  </w:style>
  <w:style w:type="character" w:customStyle="1" w:styleId="Heading2Char">
    <w:name w:val="Heading 2 Char"/>
    <w:basedOn w:val="DefaultParagraphFont"/>
    <w:link w:val="Heading2"/>
    <w:uiPriority w:val="9"/>
    <w:rsid w:val="006D6DDD"/>
    <w:rPr>
      <w:rFonts w:eastAsiaTheme="minorHAnsi" w:cs="Times New Roman"/>
      <w:b/>
      <w:color w:val="4F81BD" w:themeColor="accent1"/>
      <w:spacing w:val="20"/>
      <w:sz w:val="28"/>
      <w:lang w:eastAsia="ja-JP" w:bidi="ar-SA"/>
    </w:rPr>
  </w:style>
  <w:style w:type="character" w:customStyle="1" w:styleId="Heading3Char">
    <w:name w:val="Heading 3 Char"/>
    <w:basedOn w:val="DefaultParagraphFont"/>
    <w:link w:val="Heading3"/>
    <w:uiPriority w:val="9"/>
    <w:rsid w:val="006D6DDD"/>
    <w:rPr>
      <w:rFonts w:eastAsiaTheme="minorHAnsi" w:cs="Times New Roman"/>
      <w:b/>
      <w:color w:val="000000" w:themeColor="text1"/>
      <w:spacing w:val="10"/>
      <w:sz w:val="23"/>
      <w:szCs w:val="24"/>
      <w:lang w:eastAsia="ja-JP" w:bidi="ar-SA"/>
    </w:rPr>
  </w:style>
  <w:style w:type="paragraph" w:styleId="IntenseQuote">
    <w:name w:val="Intense Quote"/>
    <w:basedOn w:val="Normal"/>
    <w:link w:val="IntenseQuoteChar"/>
    <w:uiPriority w:val="30"/>
    <w:qFormat/>
    <w:rsid w:val="006D6DDD"/>
    <w:pPr>
      <w:pBdr>
        <w:top w:val="double" w:sz="12" w:space="10" w:color="C0504D" w:themeColor="accent2"/>
        <w:left w:val="double" w:sz="12" w:space="10" w:color="C0504D" w:themeColor="accent2"/>
        <w:bottom w:val="double" w:sz="12" w:space="10" w:color="C0504D" w:themeColor="accent2"/>
        <w:right w:val="double" w:sz="12" w:space="10" w:color="C0504D" w:themeColor="accent2"/>
      </w:pBdr>
      <w:shd w:val="clear" w:color="auto" w:fill="FFFFFF" w:themeFill="background1"/>
      <w:spacing w:before="300" w:after="300" w:line="264" w:lineRule="auto"/>
      <w:ind w:left="720" w:right="720"/>
      <w:contextualSpacing/>
    </w:pPr>
    <w:rPr>
      <w:rFonts w:eastAsiaTheme="minorHAnsi" w:cs="Times New Roman"/>
      <w:b/>
      <w:color w:val="C0504D" w:themeColor="accent2"/>
      <w:sz w:val="23"/>
      <w:szCs w:val="20"/>
      <w:shd w:val="clear" w:color="auto" w:fill="FFFFFF" w:themeFill="background1"/>
      <w:lang w:eastAsia="ja-JP" w:bidi="ar-SA"/>
    </w:rPr>
  </w:style>
  <w:style w:type="character" w:customStyle="1" w:styleId="IntenseQuoteChar">
    <w:name w:val="Intense Quote Char"/>
    <w:basedOn w:val="DefaultParagraphFont"/>
    <w:link w:val="IntenseQuote"/>
    <w:uiPriority w:val="30"/>
    <w:rsid w:val="006D6DDD"/>
    <w:rPr>
      <w:rFonts w:eastAsiaTheme="minorHAnsi" w:cs="Times New Roman"/>
      <w:b/>
      <w:color w:val="C0504D" w:themeColor="accent2"/>
      <w:sz w:val="23"/>
      <w:szCs w:val="20"/>
      <w:shd w:val="clear" w:color="auto" w:fill="FFFFFF" w:themeFill="background1"/>
      <w:lang w:eastAsia="ja-JP" w:bidi="ar-SA"/>
    </w:rPr>
  </w:style>
  <w:style w:type="paragraph" w:customStyle="1" w:styleId="C05455989A69455B9A7969F8160C14BD">
    <w:name w:val="C05455989A69455B9A7969F8160C14BD"/>
    <w:rsid w:val="006D6DDD"/>
  </w:style>
  <w:style w:type="paragraph" w:customStyle="1" w:styleId="95519466F28641F2AAAD11A97320BA93">
    <w:name w:val="95519466F28641F2AAAD11A97320BA93"/>
    <w:rsid w:val="006D6DDD"/>
  </w:style>
  <w:style w:type="paragraph" w:customStyle="1" w:styleId="B95B000D0EF74BFD9C2E7A4C77333333">
    <w:name w:val="B95B000D0EF74BFD9C2E7A4C77333333"/>
    <w:rsid w:val="006D6DDD"/>
  </w:style>
</w:styles>
</file>

<file path=word/glossary/webSettings.xml><?xml version="1.0" encoding="utf-8"?>
<w:webSettings xmlns:r="http://schemas.openxmlformats.org/officeDocument/2006/relationships" xmlns:w="http://schemas.openxmlformats.org/wordprocessingml/2006/main">
  <w:optimizeForBrowser/>
</w:webSettings>
</file>

<file path=word/theme/_rels/theme1.xml.rels><?xml version="1.0" encoding="UTF-8" standalone="yes"?>
<Relationships xmlns="http://schemas.openxmlformats.org/package/2006/relationships"><Relationship Id="rId2" Type="http://schemas.openxmlformats.org/officeDocument/2006/relationships/image" Target="../media/image14.jpeg"/><Relationship Id="rId1" Type="http://schemas.openxmlformats.org/officeDocument/2006/relationships/image" Target="../media/image13.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
  <tns:defaultPropertyEditorNamespace/>
</tns:customPropertyEditor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661CF1-FFCF-4111-9D3E-C49A188505D1}">
  <ds:schemaRefs>
    <ds:schemaRef ds:uri="http://schemas.microsoft.com/office/2006/customDocumentInformationPanel"/>
  </ds:schemaRefs>
</ds:datastoreItem>
</file>

<file path=customXml/itemProps2.xml><?xml version="1.0" encoding="utf-8"?>
<ds:datastoreItem xmlns:ds="http://schemas.openxmlformats.org/officeDocument/2006/customXml" ds:itemID="{2A4ED4EE-5849-4B09-A34F-412AED64B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MedianReport</Template>
  <TotalTime>56</TotalTime>
  <Pages>14</Pages>
  <Words>2128</Words>
  <Characters>12133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OpenVPN</vt:lpstr>
    </vt:vector>
  </TitlesOfParts>
  <Company/>
  <LinksUpToDate>false</LinksUpToDate>
  <CharactersWithSpaces>14233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ระบบการสร้างตัวติดตั้งสำหรับ OpenVPN</dc:title>
  <dc:subject>สร้าง OpenVPN installer ผ่าน Web Browser</dc:subject>
  <dc:creator>BENQ</dc:creator>
  <cp:lastModifiedBy>BENQ</cp:lastModifiedBy>
  <cp:revision>22</cp:revision>
  <dcterms:created xsi:type="dcterms:W3CDTF">2009-05-26T09:11:00Z</dcterms:created>
  <dcterms:modified xsi:type="dcterms:W3CDTF">2009-05-27T02:58:00Z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1033</vt:i4>
  </property>
  <property fmtid="{D5CDD505-2E9C-101B-9397-08002B2CF9AE}" pid="3" name="_Version">
    <vt:lpwstr>0809</vt:lpwstr>
  </property>
</Properties>
</file>